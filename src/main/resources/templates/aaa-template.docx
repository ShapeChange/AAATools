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1324C" w14:textId="77777777" w:rsidR="0092274C" w:rsidRDefault="00694D60" w:rsidP="007D0EB7">
      <w:pPr>
        <w:pStyle w:val="Title"/>
        <w:rPr>
          <w:rFonts w:ascii="Times New Roman" w:hAnsi="Times New Roman"/>
          <w:sz w:val="40"/>
        </w:rPr>
      </w:pPr>
      <w:r>
        <w:rPr>
          <w:rFonts w:ascii="Times New Roman" w:hAnsi="Times New Roman"/>
          <w:noProof/>
          <w:sz w:val="40"/>
        </w:rPr>
        <w:drawing>
          <wp:inline distT="0" distB="0" distL="0" distR="0" wp14:anchorId="15ECF908" wp14:editId="3F1A5FCE">
            <wp:extent cx="4815840" cy="1524000"/>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V_AAA_Logo_angepasst.jpg"/>
                    <pic:cNvPicPr/>
                  </pic:nvPicPr>
                  <pic:blipFill>
                    <a:blip r:embed="rId8">
                      <a:extLst>
                        <a:ext uri="{28A0092B-C50C-407E-A947-70E740481C1C}">
                          <a14:useLocalDpi xmlns:a14="http://schemas.microsoft.com/office/drawing/2010/main" val="0"/>
                        </a:ext>
                      </a:extLst>
                    </a:blip>
                    <a:stretch>
                      <a:fillRect/>
                    </a:stretch>
                  </pic:blipFill>
                  <pic:spPr>
                    <a:xfrm>
                      <a:off x="0" y="0"/>
                      <a:ext cx="4815840" cy="1524000"/>
                    </a:xfrm>
                    <a:prstGeom prst="rect">
                      <a:avLst/>
                    </a:prstGeom>
                  </pic:spPr>
                </pic:pic>
              </a:graphicData>
            </a:graphic>
          </wp:inline>
        </w:drawing>
      </w:r>
    </w:p>
    <w:p w14:paraId="13B35CA9" w14:textId="77777777" w:rsidR="0092274C" w:rsidRPr="008767AB" w:rsidRDefault="0092274C" w:rsidP="0092274C">
      <w:pPr>
        <w:pStyle w:val="Title"/>
        <w:spacing w:before="100" w:beforeAutospacing="1" w:after="100" w:afterAutospacing="1"/>
        <w:rPr>
          <w:sz w:val="40"/>
        </w:rPr>
      </w:pPr>
      <w:r w:rsidRPr="008767AB">
        <w:rPr>
          <w:sz w:val="40"/>
        </w:rPr>
        <w:t>Dokumentation</w:t>
      </w:r>
      <w:r w:rsidRPr="008767AB">
        <w:rPr>
          <w:sz w:val="40"/>
        </w:rPr>
        <w:br/>
        <w:t>zur</w:t>
      </w:r>
      <w:r w:rsidRPr="008767AB">
        <w:rPr>
          <w:sz w:val="40"/>
        </w:rPr>
        <w:br/>
        <w:t>Modellierung der Geoinformationen</w:t>
      </w:r>
      <w:r w:rsidRPr="008767AB">
        <w:rPr>
          <w:sz w:val="40"/>
        </w:rPr>
        <w:br/>
        <w:t>des amtlichen Vermessungswesens</w:t>
      </w:r>
    </w:p>
    <w:p w14:paraId="62F68B12" w14:textId="77777777" w:rsidR="0092274C" w:rsidRPr="008767AB" w:rsidRDefault="0092274C" w:rsidP="0092274C">
      <w:pPr>
        <w:spacing w:before="100" w:beforeAutospacing="1" w:after="100" w:afterAutospacing="1" w:line="240" w:lineRule="auto"/>
        <w:jc w:val="center"/>
        <w:rPr>
          <w:sz w:val="40"/>
        </w:rPr>
      </w:pPr>
      <w:r w:rsidRPr="008767AB">
        <w:rPr>
          <w:sz w:val="40"/>
        </w:rPr>
        <w:t>(GeoInfoDok)</w:t>
      </w:r>
    </w:p>
    <w:p w14:paraId="27421CEA" w14:textId="77777777" w:rsidR="0092274C" w:rsidRPr="008767AB" w:rsidRDefault="0092274C" w:rsidP="007D0EB7">
      <w:pPr>
        <w:pStyle w:val="Subtitle"/>
      </w:pPr>
    </w:p>
    <w:p w14:paraId="2E5BFBA6" w14:textId="77777777" w:rsidR="0092274C" w:rsidRPr="008767AB" w:rsidRDefault="0092274C" w:rsidP="007D0EB7">
      <w:pPr>
        <w:pStyle w:val="Subtitle"/>
      </w:pPr>
    </w:p>
    <w:p w14:paraId="19D1E374" w14:textId="77777777" w:rsidR="0092274C" w:rsidRPr="008767AB" w:rsidRDefault="008F6FB3" w:rsidP="007D0EB7">
      <w:pPr>
        <w:pStyle w:val="Subtitle"/>
      </w:pPr>
      <w:r w:rsidRPr="008F6FB3">
        <w:rPr>
          <w:highlight w:val="cyan"/>
        </w:rPr>
        <w:t>[ALKIS]</w:t>
      </w:r>
      <w:r w:rsidR="0092274C" w:rsidRPr="008767AB">
        <w:t xml:space="preserve">-Katalogwerke </w:t>
      </w:r>
    </w:p>
    <w:p w14:paraId="240F8BF2" w14:textId="77777777" w:rsidR="0092274C" w:rsidRPr="008767AB" w:rsidRDefault="0092274C" w:rsidP="007D0EB7">
      <w:pPr>
        <w:pStyle w:val="Subtitle"/>
      </w:pPr>
    </w:p>
    <w:p w14:paraId="03787C3D" w14:textId="77777777" w:rsidR="0092274C" w:rsidRPr="007D0EB7" w:rsidRDefault="008F6FB3" w:rsidP="007D0EB7">
      <w:pPr>
        <w:pStyle w:val="Title"/>
      </w:pPr>
      <w:r w:rsidRPr="008F6FB3">
        <w:rPr>
          <w:highlight w:val="cyan"/>
        </w:rPr>
        <w:t>[ALKIS]</w:t>
      </w:r>
      <w:r w:rsidR="0092274C" w:rsidRPr="007D0EB7">
        <w:t xml:space="preserve">-Objektartenkatalog </w:t>
      </w:r>
      <w:r w:rsidRPr="008F6FB3">
        <w:rPr>
          <w:highlight w:val="cyan"/>
        </w:rPr>
        <w:t>[MAT]</w:t>
      </w:r>
    </w:p>
    <w:p w14:paraId="4042E1EA" w14:textId="77777777" w:rsidR="0092274C" w:rsidRPr="008767AB" w:rsidRDefault="0092274C" w:rsidP="007D0EB7">
      <w:pPr>
        <w:pStyle w:val="Subtitle"/>
      </w:pPr>
    </w:p>
    <w:p w14:paraId="60E198DC" w14:textId="77777777" w:rsidR="0092274C" w:rsidRPr="008767AB" w:rsidRDefault="0092274C" w:rsidP="007D0EB7">
      <w:pPr>
        <w:pStyle w:val="Subtitle"/>
      </w:pPr>
    </w:p>
    <w:p w14:paraId="49B21B5E" w14:textId="77777777" w:rsidR="0092274C" w:rsidRPr="008767AB" w:rsidRDefault="0092274C" w:rsidP="007D0EB7">
      <w:pPr>
        <w:pStyle w:val="Deckblattzentrischfett"/>
      </w:pPr>
      <w:r w:rsidRPr="008767AB">
        <w:t>Version 7.</w:t>
      </w:r>
      <w:r w:rsidR="00696CBD">
        <w:t>1</w:t>
      </w:r>
      <w:r w:rsidR="00A315D6">
        <w:t>.</w:t>
      </w:r>
      <w:r w:rsidR="00A7519D">
        <w:t>1</w:t>
      </w:r>
    </w:p>
    <w:p w14:paraId="50D0D11F" w14:textId="77777777" w:rsidR="0092274C" w:rsidRPr="008767AB" w:rsidRDefault="0092274C" w:rsidP="007D0EB7">
      <w:pPr>
        <w:pStyle w:val="Deckblattzentrischfett"/>
      </w:pPr>
      <w:r w:rsidRPr="008767AB">
        <w:t xml:space="preserve">Stand: </w:t>
      </w:r>
      <w:r w:rsidR="006E7BE3">
        <w:t>01.</w:t>
      </w:r>
      <w:r w:rsidR="00C45905">
        <w:t>03</w:t>
      </w:r>
      <w:r w:rsidR="004A597F">
        <w:t>.20</w:t>
      </w:r>
      <w:r w:rsidR="00A7519D">
        <w:t>2</w:t>
      </w:r>
      <w:r w:rsidR="00C45905">
        <w:t>1</w:t>
      </w:r>
    </w:p>
    <w:p w14:paraId="75F36248" w14:textId="77777777" w:rsidR="0092274C" w:rsidRPr="008767AB" w:rsidRDefault="0092274C" w:rsidP="007D0EB7">
      <w:pPr>
        <w:pStyle w:val="Deckblattzentrischfett"/>
      </w:pPr>
    </w:p>
    <w:p w14:paraId="150E6410" w14:textId="77777777" w:rsidR="0092274C" w:rsidRDefault="0092274C" w:rsidP="007D0EB7">
      <w:pPr>
        <w:pStyle w:val="DeckblattzentrischLinie"/>
      </w:pPr>
    </w:p>
    <w:p w14:paraId="64216FAF" w14:textId="77777777" w:rsidR="007528D6" w:rsidRPr="008767AB" w:rsidRDefault="007528D6" w:rsidP="007D0EB7">
      <w:pPr>
        <w:pStyle w:val="DeckblattzentrischLinie"/>
      </w:pPr>
    </w:p>
    <w:p w14:paraId="71C67D6A" w14:textId="77777777" w:rsidR="0092274C" w:rsidRPr="008767AB" w:rsidRDefault="0092274C" w:rsidP="002C7327">
      <w:pPr>
        <w:pStyle w:val="Deckblattzentrisch"/>
      </w:pPr>
      <w:r w:rsidRPr="008767AB">
        <w:t>Arbeitsgemeinschaft der Vermessungsverwaltungen</w:t>
      </w:r>
    </w:p>
    <w:p w14:paraId="66C63A79" w14:textId="77777777" w:rsidR="0092274C" w:rsidRPr="008767AB" w:rsidRDefault="0092274C" w:rsidP="002C7327">
      <w:pPr>
        <w:pStyle w:val="Deckblattzentrisch"/>
      </w:pPr>
      <w:r w:rsidRPr="008767AB">
        <w:t>der Länder der Bundesrepublik Deutschland (</w:t>
      </w:r>
      <w:proofErr w:type="spellStart"/>
      <w:r w:rsidRPr="008767AB">
        <w:t>AdV</w:t>
      </w:r>
      <w:proofErr w:type="spellEnd"/>
      <w:r w:rsidRPr="008767AB">
        <w:t xml:space="preserve">) </w:t>
      </w:r>
    </w:p>
    <w:p w14:paraId="5DBE349B" w14:textId="77777777" w:rsidR="007528D6" w:rsidRDefault="007528D6" w:rsidP="002C7327">
      <w:pPr>
        <w:pStyle w:val="Title"/>
        <w:sectPr w:rsidR="007528D6">
          <w:headerReference w:type="default" r:id="rId9"/>
          <w:footerReference w:type="default" r:id="rId10"/>
          <w:pgSz w:w="11900" w:h="16840"/>
          <w:pgMar w:top="1417" w:right="1417" w:bottom="1134" w:left="1417" w:header="720" w:footer="720" w:gutter="0"/>
          <w:cols w:space="720"/>
        </w:sectPr>
      </w:pPr>
    </w:p>
    <w:p w14:paraId="64F519CA" w14:textId="77777777" w:rsidR="00855EE8" w:rsidRPr="008767AB" w:rsidRDefault="0068570F" w:rsidP="002C7327">
      <w:pPr>
        <w:pStyle w:val="Title"/>
      </w:pPr>
      <w:r w:rsidRPr="008F6FB3">
        <w:rPr>
          <w:highlight w:val="cyan"/>
        </w:rPr>
        <w:lastRenderedPageBreak/>
        <w:t>[</w:t>
      </w:r>
      <w:r w:rsidR="00855EE8" w:rsidRPr="008F6FB3">
        <w:rPr>
          <w:highlight w:val="cyan"/>
        </w:rPr>
        <w:t>ALKIS</w:t>
      </w:r>
      <w:r w:rsidRPr="008F6FB3">
        <w:rPr>
          <w:highlight w:val="cyan"/>
        </w:rPr>
        <w:t>]</w:t>
      </w:r>
      <w:r w:rsidR="00855EE8" w:rsidRPr="008767AB">
        <w:t>-Objektartenkatalog</w:t>
      </w:r>
    </w:p>
    <w:p w14:paraId="29EB4169" w14:textId="77777777" w:rsidR="00855EE8" w:rsidRPr="008767AB" w:rsidRDefault="00855EE8" w:rsidP="002C7327">
      <w:pPr>
        <w:pStyle w:val="Deckblattzentrisch"/>
        <w:rPr>
          <w:lang w:eastAsia="de-DE"/>
        </w:rPr>
      </w:pPr>
    </w:p>
    <w:p w14:paraId="4139299E" w14:textId="77777777" w:rsidR="00855EE8" w:rsidRPr="008767AB" w:rsidRDefault="00855EE8" w:rsidP="002C7327">
      <w:pPr>
        <w:pStyle w:val="Deckblattzentrischfett"/>
        <w:rPr>
          <w:lang w:eastAsia="de-DE"/>
        </w:rPr>
      </w:pPr>
      <w:r w:rsidRPr="008767AB">
        <w:rPr>
          <w:lang w:eastAsia="de-DE"/>
        </w:rPr>
        <w:t>Teil A: Vorbemerkungen</w:t>
      </w:r>
    </w:p>
    <w:p w14:paraId="48FE6F62" w14:textId="77777777" w:rsidR="00855EE8" w:rsidRPr="008767AB" w:rsidRDefault="00855EE8" w:rsidP="00855EE8">
      <w:pPr>
        <w:autoSpaceDE w:val="0"/>
        <w:autoSpaceDN w:val="0"/>
        <w:adjustRightInd w:val="0"/>
        <w:spacing w:after="0" w:line="240" w:lineRule="auto"/>
        <w:jc w:val="center"/>
        <w:rPr>
          <w:rFonts w:eastAsia="Times New Roman"/>
          <w:b/>
          <w:bCs/>
          <w:sz w:val="36"/>
          <w:szCs w:val="36"/>
          <w:lang w:eastAsia="de-DE"/>
        </w:rPr>
      </w:pPr>
    </w:p>
    <w:p w14:paraId="6403EC66" w14:textId="77777777" w:rsidR="00855EE8" w:rsidRPr="008767AB" w:rsidRDefault="00855EE8" w:rsidP="002C7327">
      <w:pPr>
        <w:pStyle w:val="Inhaltsverzeichnis"/>
      </w:pPr>
      <w:r w:rsidRPr="008767AB">
        <w:t>Inhaltsverzeichnis:</w:t>
      </w:r>
    </w:p>
    <w:p w14:paraId="0590F12E" w14:textId="77777777" w:rsidR="00163F5C" w:rsidRDefault="00163F5C">
      <w:pPr>
        <w:pStyle w:val="TOC1"/>
        <w:rPr>
          <w:rFonts w:eastAsiaTheme="minorEastAsia"/>
          <w:b w:val="0"/>
          <w:bCs w:val="0"/>
          <w:noProof/>
          <w:sz w:val="22"/>
        </w:rPr>
      </w:pPr>
      <w:r>
        <w:fldChar w:fldCharType="begin"/>
      </w:r>
      <w:r>
        <w:instrText xml:space="preserve"> TOC \o "1-3" </w:instrText>
      </w:r>
      <w:r w:rsidR="00CB00A4">
        <w:instrText xml:space="preserve">\b TeilA </w:instrText>
      </w:r>
      <w:r>
        <w:instrText xml:space="preserve">\h \z \u </w:instrText>
      </w:r>
      <w:r>
        <w:fldChar w:fldCharType="separate"/>
      </w:r>
      <w:hyperlink w:anchor="_Toc507574507" w:history="1">
        <w:r w:rsidRPr="00E85E6C">
          <w:rPr>
            <w:rStyle w:val="Hyperlink"/>
            <w:noProof/>
          </w:rPr>
          <w:t>1</w:t>
        </w:r>
        <w:r>
          <w:rPr>
            <w:rFonts w:eastAsiaTheme="minorEastAsia"/>
            <w:b w:val="0"/>
            <w:bCs w:val="0"/>
            <w:noProof/>
            <w:sz w:val="22"/>
          </w:rPr>
          <w:tab/>
        </w:r>
        <w:r w:rsidRPr="00E85E6C">
          <w:rPr>
            <w:rStyle w:val="Hyperlink"/>
            <w:noProof/>
          </w:rPr>
          <w:t>Allgemeines</w:t>
        </w:r>
        <w:r>
          <w:rPr>
            <w:noProof/>
            <w:webHidden/>
          </w:rPr>
          <w:tab/>
        </w:r>
        <w:r>
          <w:rPr>
            <w:noProof/>
            <w:webHidden/>
          </w:rPr>
          <w:fldChar w:fldCharType="begin"/>
        </w:r>
        <w:r>
          <w:rPr>
            <w:noProof/>
            <w:webHidden/>
          </w:rPr>
          <w:instrText xml:space="preserve"> PAGEREF _Toc507574507 \h </w:instrText>
        </w:r>
        <w:r>
          <w:rPr>
            <w:noProof/>
            <w:webHidden/>
          </w:rPr>
        </w:r>
        <w:r>
          <w:rPr>
            <w:noProof/>
            <w:webHidden/>
          </w:rPr>
          <w:fldChar w:fldCharType="separate"/>
        </w:r>
        <w:r w:rsidR="00C45905">
          <w:rPr>
            <w:noProof/>
            <w:webHidden/>
          </w:rPr>
          <w:t>3</w:t>
        </w:r>
        <w:r>
          <w:rPr>
            <w:noProof/>
            <w:webHidden/>
          </w:rPr>
          <w:fldChar w:fldCharType="end"/>
        </w:r>
      </w:hyperlink>
    </w:p>
    <w:p w14:paraId="2481294F" w14:textId="77777777" w:rsidR="00163F5C" w:rsidRDefault="00D17BB9">
      <w:pPr>
        <w:pStyle w:val="TOC1"/>
        <w:rPr>
          <w:rFonts w:eastAsiaTheme="minorEastAsia"/>
          <w:b w:val="0"/>
          <w:bCs w:val="0"/>
          <w:noProof/>
          <w:sz w:val="22"/>
        </w:rPr>
      </w:pPr>
      <w:hyperlink w:anchor="_Toc507574508" w:history="1">
        <w:r w:rsidR="00163F5C" w:rsidRPr="00E85E6C">
          <w:rPr>
            <w:rStyle w:val="Hyperlink"/>
            <w:noProof/>
          </w:rPr>
          <w:t>2</w:t>
        </w:r>
        <w:r w:rsidR="00163F5C">
          <w:rPr>
            <w:rFonts w:eastAsiaTheme="minorEastAsia"/>
            <w:b w:val="0"/>
            <w:bCs w:val="0"/>
            <w:noProof/>
            <w:sz w:val="22"/>
          </w:rPr>
          <w:tab/>
        </w:r>
        <w:r w:rsidR="00163F5C" w:rsidRPr="00E85E6C">
          <w:rPr>
            <w:rStyle w:val="Hyperlink"/>
            <w:noProof/>
          </w:rPr>
          <w:t>Aufbau des Objektartenkataloges</w:t>
        </w:r>
        <w:r w:rsidR="00163F5C">
          <w:rPr>
            <w:noProof/>
            <w:webHidden/>
          </w:rPr>
          <w:tab/>
        </w:r>
        <w:r w:rsidR="00163F5C">
          <w:rPr>
            <w:noProof/>
            <w:webHidden/>
          </w:rPr>
          <w:fldChar w:fldCharType="begin"/>
        </w:r>
        <w:r w:rsidR="00163F5C">
          <w:rPr>
            <w:noProof/>
            <w:webHidden/>
          </w:rPr>
          <w:instrText xml:space="preserve"> PAGEREF _Toc507574508 \h </w:instrText>
        </w:r>
        <w:r w:rsidR="00163F5C">
          <w:rPr>
            <w:noProof/>
            <w:webHidden/>
          </w:rPr>
        </w:r>
        <w:r w:rsidR="00163F5C">
          <w:rPr>
            <w:noProof/>
            <w:webHidden/>
          </w:rPr>
          <w:fldChar w:fldCharType="separate"/>
        </w:r>
        <w:r w:rsidR="00C45905">
          <w:rPr>
            <w:noProof/>
            <w:webHidden/>
          </w:rPr>
          <w:t>3</w:t>
        </w:r>
        <w:r w:rsidR="00163F5C">
          <w:rPr>
            <w:noProof/>
            <w:webHidden/>
          </w:rPr>
          <w:fldChar w:fldCharType="end"/>
        </w:r>
      </w:hyperlink>
    </w:p>
    <w:p w14:paraId="0A1A8D00" w14:textId="77777777" w:rsidR="00163F5C" w:rsidRPr="00163F5C" w:rsidRDefault="00163F5C" w:rsidP="00163F5C">
      <w:pPr>
        <w:rPr>
          <w:lang w:eastAsia="de-DE"/>
        </w:rPr>
      </w:pPr>
      <w:r>
        <w:rPr>
          <w:lang w:eastAsia="de-DE"/>
        </w:rPr>
        <w:fldChar w:fldCharType="end"/>
      </w:r>
    </w:p>
    <w:p w14:paraId="379FEF8C" w14:textId="77777777" w:rsidR="00855EE8" w:rsidRDefault="00855EE8" w:rsidP="00855EE8">
      <w:pPr>
        <w:rPr>
          <w:rFonts w:ascii="Times New Roman" w:hAnsi="Times New Roman"/>
          <w:b/>
          <w:bCs/>
        </w:rPr>
      </w:pPr>
      <w:r>
        <w:rPr>
          <w:rFonts w:ascii="Times New Roman" w:hAnsi="Times New Roman"/>
        </w:rPr>
        <w:br w:type="page"/>
      </w:r>
    </w:p>
    <w:p w14:paraId="0DB5B0B1" w14:textId="77777777" w:rsidR="00855EE8" w:rsidRPr="00C17315" w:rsidRDefault="00855EE8" w:rsidP="00C17315">
      <w:pPr>
        <w:pStyle w:val="Heading1"/>
      </w:pPr>
      <w:bookmarkStart w:id="0" w:name="_Toc536235196"/>
      <w:bookmarkStart w:id="1" w:name="_Toc514638443"/>
      <w:bookmarkStart w:id="2" w:name="_Toc514143326"/>
      <w:bookmarkStart w:id="3" w:name="_Toc514141533"/>
      <w:bookmarkStart w:id="4" w:name="_Toc511718095"/>
      <w:bookmarkStart w:id="5" w:name="_Toc492259124"/>
      <w:bookmarkStart w:id="6" w:name="_Toc468789739"/>
      <w:bookmarkStart w:id="7" w:name="_Toc455488527"/>
      <w:bookmarkStart w:id="8" w:name="_Toc455375463"/>
      <w:bookmarkStart w:id="9" w:name="_Toc455371871"/>
      <w:bookmarkStart w:id="10" w:name="_Toc455371653"/>
      <w:bookmarkStart w:id="11" w:name="_Toc454965876"/>
      <w:bookmarkStart w:id="12" w:name="_Toc443196999"/>
      <w:bookmarkStart w:id="13" w:name="_Toc441284117"/>
      <w:bookmarkStart w:id="14" w:name="_Toc426337435"/>
      <w:bookmarkStart w:id="15" w:name="_Toc425508544"/>
      <w:bookmarkStart w:id="16" w:name="_Toc424468481"/>
      <w:bookmarkStart w:id="17" w:name="_Toc424468318"/>
      <w:bookmarkStart w:id="18" w:name="_Toc424468201"/>
      <w:bookmarkStart w:id="19" w:name="_Toc424467174"/>
      <w:bookmarkStart w:id="20" w:name="_Toc424117268"/>
      <w:bookmarkStart w:id="21" w:name="_Toc420321246"/>
      <w:bookmarkStart w:id="22" w:name="_Toc417179138"/>
      <w:bookmarkStart w:id="23" w:name="_Toc415047680"/>
      <w:bookmarkStart w:id="24" w:name="_Toc415046764"/>
      <w:bookmarkStart w:id="25" w:name="_Toc414277058"/>
      <w:bookmarkStart w:id="26" w:name="_Toc414273976"/>
      <w:bookmarkStart w:id="27" w:name="_Toc413825024"/>
      <w:bookmarkStart w:id="28" w:name="_Toc412530245"/>
      <w:bookmarkStart w:id="29" w:name="_Toc412529717"/>
      <w:bookmarkStart w:id="30" w:name="_Toc412437873"/>
      <w:bookmarkStart w:id="31" w:name="_Toc412281888"/>
      <w:bookmarkStart w:id="32" w:name="_Toc412213509"/>
      <w:bookmarkStart w:id="33" w:name="_Toc411853758"/>
      <w:bookmarkStart w:id="34" w:name="_Toc410801675"/>
      <w:bookmarkStart w:id="35" w:name="_Toc409583677"/>
      <w:bookmarkStart w:id="36" w:name="_Toc409581332"/>
      <w:bookmarkStart w:id="37" w:name="_Toc409279095"/>
      <w:bookmarkStart w:id="38" w:name="_Toc507574507"/>
      <w:bookmarkStart w:id="39" w:name="TeilA"/>
      <w:r w:rsidRPr="00C17315">
        <w:lastRenderedPageBreak/>
        <w:t>Allgemeines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0E48402F" w14:textId="77777777" w:rsidR="00855EE8" w:rsidRPr="008767AB" w:rsidRDefault="00855EE8" w:rsidP="00B244BF">
      <w:pPr>
        <w:pStyle w:val="Fliesstext"/>
      </w:pPr>
      <w:r w:rsidRPr="008767AB">
        <w:t xml:space="preserve">In diesem Objektartenkatalog sind die Fachobjekte des </w:t>
      </w:r>
      <w:r w:rsidR="0068570F" w:rsidRPr="000C4B8C">
        <w:rPr>
          <w:highlight w:val="cyan"/>
        </w:rPr>
        <w:t>[</w:t>
      </w:r>
      <w:r w:rsidRPr="000C4B8C">
        <w:rPr>
          <w:highlight w:val="cyan"/>
        </w:rPr>
        <w:t>Digitalen Liegenschaftskataster Modells (DLKM</w:t>
      </w:r>
      <w:r w:rsidRPr="003C667D">
        <w:rPr>
          <w:highlight w:val="cyan"/>
        </w:rPr>
        <w:t>)</w:t>
      </w:r>
      <w:r w:rsidR="0068570F" w:rsidRPr="003C667D">
        <w:rPr>
          <w:highlight w:val="cyan"/>
        </w:rPr>
        <w:t>]</w:t>
      </w:r>
      <w:r w:rsidRPr="003C667D">
        <w:rPr>
          <w:highlight w:val="cyan"/>
        </w:rPr>
        <w:t xml:space="preserve"> auf der Grundlage des gemeinsamen AFIS-ALKIS-ATKIS-Fachschemas aufgeführt. Das AFIS-ALKIS-ATKIS-Fachschema ist Bestandteil des AFIS-ALKIS-ATKIS-</w:t>
      </w:r>
      <w:r w:rsidRPr="008767AB">
        <w:t xml:space="preserve">Anwendungsschemas, das vollständig mit der Unified Modeling Language (UML) beschrieben wurde. Die graphische Beschreibung der Objektartengruppen (Schemadarstellungen) entspricht inhaltlich genau dem Objektartenkatalog im DOCX- bzw. HTML-Format. Der Objektartenkatalog wird abhängig von der gewählten Modellart mit Hilfe eines Tools direkt aus dem UML-Modell in Enterprise </w:t>
      </w:r>
      <w:proofErr w:type="spellStart"/>
      <w:r w:rsidRPr="008767AB">
        <w:t>Architect</w:t>
      </w:r>
      <w:proofErr w:type="spellEnd"/>
      <w:r w:rsidRPr="008767AB">
        <w:t xml:space="preserve"> abgeleitet. </w:t>
      </w:r>
    </w:p>
    <w:p w14:paraId="04D3024D" w14:textId="77777777" w:rsidR="00855EE8" w:rsidRPr="00C17315" w:rsidRDefault="00855EE8" w:rsidP="00C17315">
      <w:pPr>
        <w:pStyle w:val="Heading1"/>
      </w:pPr>
      <w:bookmarkStart w:id="40" w:name="_Toc536235197"/>
      <w:bookmarkStart w:id="41" w:name="_Toc514638444"/>
      <w:bookmarkStart w:id="42" w:name="_Toc514143327"/>
      <w:bookmarkStart w:id="43" w:name="_Toc514141534"/>
      <w:bookmarkStart w:id="44" w:name="_Toc511718096"/>
      <w:bookmarkStart w:id="45" w:name="_Toc492259125"/>
      <w:bookmarkStart w:id="46" w:name="_Toc468789740"/>
      <w:bookmarkStart w:id="47" w:name="_Toc455488528"/>
      <w:bookmarkStart w:id="48" w:name="_Toc455375464"/>
      <w:bookmarkStart w:id="49" w:name="_Toc455371872"/>
      <w:bookmarkStart w:id="50" w:name="_Toc455371654"/>
      <w:bookmarkStart w:id="51" w:name="_Toc454965877"/>
      <w:bookmarkStart w:id="52" w:name="_Toc443197000"/>
      <w:bookmarkStart w:id="53" w:name="_Toc441284118"/>
      <w:bookmarkStart w:id="54" w:name="_Toc426337436"/>
      <w:bookmarkStart w:id="55" w:name="_Toc425508545"/>
      <w:bookmarkStart w:id="56" w:name="_Toc424468482"/>
      <w:bookmarkStart w:id="57" w:name="_Toc424468319"/>
      <w:bookmarkStart w:id="58" w:name="_Toc424468202"/>
      <w:bookmarkStart w:id="59" w:name="_Toc424467175"/>
      <w:bookmarkStart w:id="60" w:name="_Toc424117269"/>
      <w:bookmarkStart w:id="61" w:name="_Toc420321247"/>
      <w:bookmarkStart w:id="62" w:name="_Toc417179139"/>
      <w:bookmarkStart w:id="63" w:name="_Toc415047681"/>
      <w:bookmarkStart w:id="64" w:name="_Toc415046765"/>
      <w:bookmarkStart w:id="65" w:name="_Toc414277059"/>
      <w:bookmarkStart w:id="66" w:name="_Toc414273977"/>
      <w:bookmarkStart w:id="67" w:name="_Toc413825025"/>
      <w:bookmarkStart w:id="68" w:name="_Toc412530246"/>
      <w:bookmarkStart w:id="69" w:name="_Toc412529718"/>
      <w:bookmarkStart w:id="70" w:name="_Toc412437874"/>
      <w:bookmarkStart w:id="71" w:name="_Toc412281889"/>
      <w:bookmarkStart w:id="72" w:name="_Toc412213510"/>
      <w:bookmarkStart w:id="73" w:name="_Toc411853759"/>
      <w:bookmarkStart w:id="74" w:name="_Toc410801676"/>
      <w:bookmarkStart w:id="75" w:name="_Toc409583679"/>
      <w:bookmarkStart w:id="76" w:name="_Toc409581334"/>
      <w:bookmarkStart w:id="77" w:name="_Toc409279097"/>
      <w:bookmarkStart w:id="78" w:name="_Toc507574508"/>
      <w:r w:rsidRPr="00C17315">
        <w:lastRenderedPageBreak/>
        <w:t>Aufbau des Objektartenkataloges</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2E0BF26E" w14:textId="77777777" w:rsidR="00855EE8" w:rsidRPr="008767AB" w:rsidRDefault="00855EE8" w:rsidP="00163F5C">
      <w:pPr>
        <w:pStyle w:val="Fliesstext"/>
      </w:pPr>
      <w:r w:rsidRPr="008767AB">
        <w:t>Der Objektartenkatalog ist gegliedert nach Objekt</w:t>
      </w:r>
      <w:r w:rsidR="0068570F">
        <w:t>arten</w:t>
      </w:r>
      <w:r w:rsidRPr="008767AB">
        <w:t>bereichen, die wiederum aus Objektartengruppen bestehen. Der Aufbau der Objektartengruppen ist einheitlich gestaltet:</w:t>
      </w:r>
    </w:p>
    <w:p w14:paraId="1B60311E" w14:textId="77777777" w:rsidR="00855EE8" w:rsidRPr="008767AB" w:rsidRDefault="00855EE8" w:rsidP="00B244BF">
      <w:pPr>
        <w:pStyle w:val="Fliesstext-Auflistung"/>
      </w:pPr>
      <w:r w:rsidRPr="008767AB">
        <w:t>Bezeichnung, Definition der Objektartengruppe; sofern übergreifende Hinweise zu den Objektarten der Objektartengruppe existieren, sind sie hier aufgeführt</w:t>
      </w:r>
    </w:p>
    <w:p w14:paraId="5449067E" w14:textId="77777777" w:rsidR="00855EE8" w:rsidRDefault="00855EE8" w:rsidP="00B244BF">
      <w:pPr>
        <w:pStyle w:val="Fliesstext-Auflistung"/>
      </w:pPr>
      <w:r w:rsidRPr="008767AB">
        <w:t xml:space="preserve">Beschreibung der Objektarten, abstrakten Klassen und Datentypen mit ihren Kennungen. </w:t>
      </w:r>
    </w:p>
    <w:p w14:paraId="108AEB44" w14:textId="77777777" w:rsidR="0068570F" w:rsidRPr="002F3F6B" w:rsidRDefault="0068570F" w:rsidP="0068570F">
      <w:pPr>
        <w:pStyle w:val="Fliesstext-Auflistung"/>
      </w:pPr>
      <w:r w:rsidRPr="002F3F6B">
        <w:t>Werden Objektart, Attributart oder Relationsart im erläuternden Text benannt, sind diese in Anführungszeichen gesetzt. Ansonsten werden sie mit ihrem Präfix und der Darstellung im sogenannten '</w:t>
      </w:r>
      <w:proofErr w:type="spellStart"/>
      <w:r w:rsidRPr="002F3F6B">
        <w:t>Camel</w:t>
      </w:r>
      <w:r w:rsidR="006225C1" w:rsidRPr="002F3F6B">
        <w:t>Case</w:t>
      </w:r>
      <w:proofErr w:type="spellEnd"/>
      <w:r w:rsidRPr="002F3F6B">
        <w:t xml:space="preserve">' verwendet, z. B. das 'Flurstück' als </w:t>
      </w:r>
      <w:proofErr w:type="spellStart"/>
      <w:r w:rsidRPr="002F3F6B">
        <w:t>AX_Flurstueck</w:t>
      </w:r>
      <w:proofErr w:type="spellEnd"/>
      <w:r w:rsidRPr="002F3F6B">
        <w:t>, od</w:t>
      </w:r>
      <w:r w:rsidR="00DC73AD" w:rsidRPr="002F3F6B">
        <w:t xml:space="preserve">er die </w:t>
      </w:r>
      <w:r w:rsidRPr="002F3F6B">
        <w:t>'Sport-, Freizeit- und Erholungsfläche</w:t>
      </w:r>
      <w:r w:rsidR="00DC73AD" w:rsidRPr="002F3F6B">
        <w:t>'</w:t>
      </w:r>
      <w:r w:rsidRPr="002F3F6B">
        <w:t xml:space="preserve"> als </w:t>
      </w:r>
      <w:proofErr w:type="spellStart"/>
      <w:r w:rsidRPr="002F3F6B">
        <w:t>AX_SportFreizeitUndErholungsflaeche</w:t>
      </w:r>
      <w:proofErr w:type="spellEnd"/>
      <w:r w:rsidRPr="002F3F6B">
        <w:t>.</w:t>
      </w:r>
      <w:r w:rsidR="00DC73AD" w:rsidRPr="002F3F6B">
        <w:t xml:space="preserve"> Abstrakte Klassen und Datentypen werden trotz der Darstellung im '</w:t>
      </w:r>
      <w:proofErr w:type="spellStart"/>
      <w:r w:rsidR="00DC73AD" w:rsidRPr="002F3F6B">
        <w:t>Camel</w:t>
      </w:r>
      <w:r w:rsidR="006225C1" w:rsidRPr="002F3F6B">
        <w:t>Case</w:t>
      </w:r>
      <w:proofErr w:type="spellEnd"/>
      <w:r w:rsidR="00DC73AD" w:rsidRPr="002F3F6B">
        <w:t>' und dem vorangestellten Präfix immer in Anführungszeichen gesetzt.</w:t>
      </w:r>
    </w:p>
    <w:p w14:paraId="3C703ADD" w14:textId="77777777" w:rsidR="00855EE8" w:rsidRPr="008767AB" w:rsidRDefault="00855EE8" w:rsidP="00B244BF">
      <w:pPr>
        <w:pStyle w:val="Fliesstext"/>
      </w:pPr>
      <w:r w:rsidRPr="008767AB">
        <w:t xml:space="preserve">Die Nummerierung der Kapitel erfolgt dabei fortlaufend ohne Berücksichtigung der Objektartenkennungen. Jede Objektartengruppe enthält im Unterkapitel „Bezeichnung, Definition“ die vollständige Auflistung </w:t>
      </w:r>
      <w:r w:rsidRPr="00B244BF">
        <w:rPr>
          <w:rStyle w:val="fettgedruckt"/>
        </w:rPr>
        <w:t>aller</w:t>
      </w:r>
      <w:r w:rsidRPr="008767AB">
        <w:t xml:space="preserve"> Objektarten und Datentypen des AAA-Fachschemas </w:t>
      </w:r>
      <w:r w:rsidRPr="00B244BF">
        <w:rPr>
          <w:rStyle w:val="fettgedruckt"/>
        </w:rPr>
        <w:t>unabhängig</w:t>
      </w:r>
      <w:r w:rsidRPr="008767AB">
        <w:t xml:space="preserve"> von der gewählten Modellart. Im Objektartenkatalog selbst sind dann aber nur die Objektarten und Datentypen der im Ableitungstool ausgewählten Modellart zu finden.</w:t>
      </w:r>
    </w:p>
    <w:p w14:paraId="388EFBBD" w14:textId="77777777" w:rsidR="00855EE8" w:rsidRPr="008767AB" w:rsidRDefault="00855EE8" w:rsidP="00B244BF">
      <w:pPr>
        <w:pStyle w:val="NoSpacing"/>
      </w:pPr>
    </w:p>
    <w:p w14:paraId="605C5820" w14:textId="77777777" w:rsidR="00855EE8" w:rsidRPr="008767AB" w:rsidRDefault="00855EE8" w:rsidP="00B244BF">
      <w:pPr>
        <w:pStyle w:val="Fliesstext"/>
      </w:pPr>
      <w:r w:rsidRPr="008767AB">
        <w:t>Die Objektarten werden in einer Tabelle mit folgendem Aufbau beschrieben:</w:t>
      </w:r>
    </w:p>
    <w:p w14:paraId="51ADB4FE" w14:textId="77777777" w:rsidR="00855EE8" w:rsidRPr="008767AB" w:rsidRDefault="00855EE8" w:rsidP="00B244BF">
      <w:pPr>
        <w:pStyle w:val="Fliesstext-Auflistung"/>
      </w:pPr>
      <w:r w:rsidRPr="008767AB">
        <w:t>Kopfzeile</w:t>
      </w:r>
    </w:p>
    <w:p w14:paraId="1005474C" w14:textId="77777777" w:rsidR="00855EE8" w:rsidRPr="008767AB" w:rsidRDefault="00855EE8" w:rsidP="00B244BF">
      <w:pPr>
        <w:pStyle w:val="Fliesstext-Auflistung"/>
      </w:pPr>
      <w:r w:rsidRPr="008767AB">
        <w:t>Tabellenüberschrift</w:t>
      </w:r>
    </w:p>
    <w:p w14:paraId="358CEBFA" w14:textId="77777777" w:rsidR="00855EE8" w:rsidRPr="008767AB" w:rsidRDefault="00855EE8" w:rsidP="00B244BF">
      <w:pPr>
        <w:pStyle w:val="Fliesstext-Auflistung"/>
      </w:pPr>
      <w:r w:rsidRPr="008767AB">
        <w:t>Tabelleninhalt</w:t>
      </w:r>
    </w:p>
    <w:p w14:paraId="7A45A697" w14:textId="77777777" w:rsidR="00855EE8" w:rsidRPr="0011202E" w:rsidRDefault="00855EE8" w:rsidP="00855EE8">
      <w:pPr>
        <w:spacing w:after="0" w:line="240" w:lineRule="atLeast"/>
        <w:jc w:val="both"/>
        <w:rPr>
          <w:rFonts w:ascii="Times New Roman" w:eastAsia="Times New Roman" w:hAnsi="Times New Roman"/>
          <w:szCs w:val="24"/>
          <w:lang w:eastAsia="de-DE"/>
        </w:rPr>
      </w:pPr>
      <w:r w:rsidRPr="0011202E">
        <w:rPr>
          <w:rFonts w:ascii="Times New Roman" w:eastAsia="Times New Roman" w:hAnsi="Times New Roman"/>
          <w:szCs w:val="24"/>
          <w:lang w:eastAsia="de-DE"/>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
        <w:gridCol w:w="7371"/>
        <w:gridCol w:w="918"/>
      </w:tblGrid>
      <w:tr w:rsidR="00855EE8" w:rsidRPr="008767AB" w14:paraId="6AC654E9" w14:textId="77777777" w:rsidTr="007D0EB7">
        <w:tc>
          <w:tcPr>
            <w:tcW w:w="921" w:type="dxa"/>
            <w:tcBorders>
              <w:top w:val="nil"/>
              <w:left w:val="nil"/>
              <w:bottom w:val="nil"/>
              <w:right w:val="single" w:sz="4" w:space="0" w:color="auto"/>
            </w:tcBorders>
          </w:tcPr>
          <w:p w14:paraId="5D14E7B7" w14:textId="77777777"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60A30E0" w14:textId="77777777" w:rsidR="00855EE8" w:rsidRPr="00694D60" w:rsidRDefault="00855EE8" w:rsidP="00694D60">
            <w:pPr>
              <w:pStyle w:val="blaugedruckt"/>
              <w:rPr>
                <w:rStyle w:val="fettgedruckt"/>
              </w:rPr>
            </w:pPr>
            <w:r w:rsidRPr="00694D60">
              <w:rPr>
                <w:rStyle w:val="fettgedruckt"/>
              </w:rPr>
              <w:t>Objekt</w:t>
            </w:r>
            <w:r w:rsidR="0068570F">
              <w:rPr>
                <w:rStyle w:val="fettgedruckt"/>
              </w:rPr>
              <w:t>arten</w:t>
            </w:r>
            <w:r w:rsidRPr="00694D60">
              <w:rPr>
                <w:rStyle w:val="fettgedruckt"/>
              </w:rPr>
              <w:t>bereich bzw. Objektartengruppe</w:t>
            </w:r>
            <w:r w:rsidRPr="00694D60">
              <w:rPr>
                <w:rStyle w:val="fettgedruckt"/>
              </w:rPr>
              <w:tab/>
              <w:t xml:space="preserve">Stand: </w:t>
            </w:r>
            <w:proofErr w:type="spellStart"/>
            <w:proofErr w:type="gramStart"/>
            <w:r w:rsidRPr="00694D60">
              <w:rPr>
                <w:rStyle w:val="fettgedruckt"/>
              </w:rPr>
              <w:t>tt.mm.jjjj</w:t>
            </w:r>
            <w:proofErr w:type="spellEnd"/>
            <w:proofErr w:type="gramEnd"/>
          </w:p>
        </w:tc>
        <w:tc>
          <w:tcPr>
            <w:tcW w:w="918" w:type="dxa"/>
            <w:tcBorders>
              <w:top w:val="nil"/>
              <w:left w:val="nil"/>
              <w:bottom w:val="nil"/>
              <w:right w:val="nil"/>
            </w:tcBorders>
          </w:tcPr>
          <w:p w14:paraId="5001A93C" w14:textId="77777777" w:rsidR="00855EE8" w:rsidRPr="008767AB" w:rsidRDefault="00855EE8" w:rsidP="007D0EB7">
            <w:pPr>
              <w:spacing w:before="40" w:after="40" w:line="240" w:lineRule="auto"/>
              <w:jc w:val="both"/>
              <w:rPr>
                <w:rFonts w:eastAsia="Times New Roman"/>
                <w:sz w:val="20"/>
                <w:szCs w:val="24"/>
                <w:lang w:eastAsia="de-DE"/>
              </w:rPr>
            </w:pPr>
          </w:p>
        </w:tc>
      </w:tr>
    </w:tbl>
    <w:p w14:paraId="55B460FC" w14:textId="77777777" w:rsidR="00855EE8" w:rsidRPr="0011202E" w:rsidRDefault="00855EE8" w:rsidP="00855EE8">
      <w:pPr>
        <w:spacing w:after="0" w:line="240" w:lineRule="auto"/>
        <w:jc w:val="both"/>
        <w:rPr>
          <w:rFonts w:ascii="Times New Roman" w:eastAsia="Times New Roman" w:hAnsi="Times New Roman"/>
          <w:sz w:val="18"/>
          <w:szCs w:val="24"/>
          <w:lang w:eastAsia="de-DE"/>
        </w:rPr>
      </w:pPr>
    </w:p>
    <w:tbl>
      <w:tblPr>
        <w:tblW w:w="9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21"/>
        <w:gridCol w:w="7371"/>
        <w:gridCol w:w="918"/>
      </w:tblGrid>
      <w:tr w:rsidR="00855EE8" w:rsidRPr="008767AB" w14:paraId="0D391A01" w14:textId="77777777" w:rsidTr="0001555E">
        <w:tc>
          <w:tcPr>
            <w:tcW w:w="921" w:type="dxa"/>
            <w:tcBorders>
              <w:top w:val="nil"/>
              <w:left w:val="nil"/>
              <w:bottom w:val="nil"/>
              <w:right w:val="single" w:sz="4" w:space="0" w:color="auto"/>
            </w:tcBorders>
          </w:tcPr>
          <w:p w14:paraId="03F98495" w14:textId="77777777"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600439" w14:textId="77777777" w:rsidR="00855EE8" w:rsidRPr="00694D60" w:rsidRDefault="00855EE8" w:rsidP="00694D60">
            <w:pPr>
              <w:pStyle w:val="blaugedruckt"/>
              <w:rPr>
                <w:rStyle w:val="fettgedruckt"/>
              </w:rPr>
            </w:pPr>
            <w:proofErr w:type="gramStart"/>
            <w:r w:rsidRPr="00694D60">
              <w:rPr>
                <w:rStyle w:val="fettgedruckt"/>
              </w:rPr>
              <w:t>Objektart ,</w:t>
            </w:r>
            <w:proofErr w:type="gramEnd"/>
            <w:r w:rsidRPr="00694D60">
              <w:rPr>
                <w:rStyle w:val="fettgedruckt"/>
              </w:rPr>
              <w:t xml:space="preserve"> Klasse, Datentyp</w:t>
            </w:r>
            <w:r w:rsidRPr="00694D60">
              <w:rPr>
                <w:rStyle w:val="fettgedruckt"/>
              </w:rPr>
              <w:tab/>
            </w:r>
            <w:r w:rsidR="00D65BC0">
              <w:rPr>
                <w:rStyle w:val="fettgedruckt"/>
              </w:rPr>
              <w:tab/>
            </w:r>
            <w:r w:rsidRPr="00694D60">
              <w:rPr>
                <w:rStyle w:val="fettgedruckt"/>
              </w:rPr>
              <w:t>Kennung</w:t>
            </w:r>
          </w:p>
        </w:tc>
        <w:tc>
          <w:tcPr>
            <w:tcW w:w="918" w:type="dxa"/>
            <w:tcBorders>
              <w:top w:val="nil"/>
              <w:left w:val="single" w:sz="4" w:space="0" w:color="auto"/>
              <w:bottom w:val="nil"/>
              <w:right w:val="nil"/>
            </w:tcBorders>
          </w:tcPr>
          <w:p w14:paraId="7C8ECC1B" w14:textId="77777777" w:rsidR="00855EE8" w:rsidRPr="008767AB" w:rsidRDefault="00855EE8" w:rsidP="007D0EB7">
            <w:pPr>
              <w:spacing w:before="40" w:after="40" w:line="240" w:lineRule="auto"/>
              <w:jc w:val="both"/>
              <w:rPr>
                <w:rFonts w:eastAsia="Times New Roman"/>
                <w:sz w:val="20"/>
                <w:szCs w:val="24"/>
                <w:lang w:eastAsia="de-DE"/>
              </w:rPr>
            </w:pPr>
          </w:p>
        </w:tc>
      </w:tr>
      <w:tr w:rsidR="00855EE8" w:rsidRPr="008767AB" w14:paraId="26FF5448" w14:textId="77777777" w:rsidTr="0001555E">
        <w:tc>
          <w:tcPr>
            <w:tcW w:w="921" w:type="dxa"/>
            <w:tcBorders>
              <w:top w:val="nil"/>
              <w:left w:val="nil"/>
              <w:bottom w:val="nil"/>
              <w:right w:val="single" w:sz="4" w:space="0" w:color="auto"/>
            </w:tcBorders>
          </w:tcPr>
          <w:p w14:paraId="62A744F2" w14:textId="77777777"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14:paraId="460CD4AD" w14:textId="77777777" w:rsidR="00855EE8" w:rsidRPr="00694D60" w:rsidRDefault="00855EE8" w:rsidP="00694D60">
            <w:pPr>
              <w:pStyle w:val="blaugedruckt"/>
              <w:rPr>
                <w:rStyle w:val="fettgedruckt"/>
              </w:rPr>
            </w:pPr>
            <w:r w:rsidRPr="00694D60">
              <w:rPr>
                <w:rStyle w:val="fettgedruckt"/>
              </w:rPr>
              <w:t>Definition:</w:t>
            </w:r>
          </w:p>
          <w:p w14:paraId="7547C5BD" w14:textId="77777777" w:rsidR="00855EE8" w:rsidRPr="008767AB" w:rsidRDefault="00694D60" w:rsidP="00694D60">
            <w:pPr>
              <w:pStyle w:val="blaugedruckt"/>
              <w:rPr>
                <w:szCs w:val="24"/>
                <w:lang w:eastAsia="de-DE"/>
              </w:rPr>
            </w:pPr>
            <w:r>
              <w:rPr>
                <w:szCs w:val="24"/>
                <w:lang w:eastAsia="de-DE"/>
              </w:rPr>
              <w:tab/>
            </w:r>
            <w:r w:rsidR="00855EE8" w:rsidRPr="008767AB">
              <w:rPr>
                <w:szCs w:val="24"/>
                <w:lang w:eastAsia="de-DE"/>
              </w:rPr>
              <w:t>(   )</w:t>
            </w:r>
          </w:p>
        </w:tc>
        <w:tc>
          <w:tcPr>
            <w:tcW w:w="918" w:type="dxa"/>
            <w:tcBorders>
              <w:top w:val="nil"/>
              <w:left w:val="single" w:sz="4" w:space="0" w:color="auto"/>
              <w:bottom w:val="nil"/>
              <w:right w:val="nil"/>
            </w:tcBorders>
          </w:tcPr>
          <w:p w14:paraId="5D79DC25" w14:textId="77777777" w:rsidR="00855EE8" w:rsidRPr="008767AB" w:rsidRDefault="00855EE8" w:rsidP="007D0EB7">
            <w:pPr>
              <w:spacing w:before="40" w:after="40" w:line="240" w:lineRule="auto"/>
              <w:jc w:val="both"/>
              <w:rPr>
                <w:rFonts w:eastAsia="Times New Roman"/>
                <w:sz w:val="20"/>
                <w:szCs w:val="24"/>
                <w:lang w:eastAsia="de-DE"/>
              </w:rPr>
            </w:pPr>
          </w:p>
        </w:tc>
      </w:tr>
      <w:tr w:rsidR="00D86AB1" w:rsidRPr="008767AB" w14:paraId="4E5588FE" w14:textId="77777777" w:rsidTr="005E155E">
        <w:tc>
          <w:tcPr>
            <w:tcW w:w="921" w:type="dxa"/>
            <w:tcBorders>
              <w:top w:val="nil"/>
              <w:left w:val="nil"/>
              <w:bottom w:val="nil"/>
              <w:right w:val="single" w:sz="4" w:space="0" w:color="auto"/>
            </w:tcBorders>
          </w:tcPr>
          <w:p w14:paraId="2C5103A8" w14:textId="77777777" w:rsidR="00D86AB1" w:rsidRPr="008767AB" w:rsidRDefault="00D86AB1" w:rsidP="005E155E">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14:paraId="3B061208" w14:textId="77777777" w:rsidR="00D86AB1" w:rsidRPr="00EE67CC" w:rsidRDefault="00D86AB1" w:rsidP="005E155E">
            <w:pPr>
              <w:pStyle w:val="blaugedruckt"/>
              <w:rPr>
                <w:rStyle w:val="fettgedruckt"/>
                <w:highlight w:val="cyan"/>
              </w:rPr>
            </w:pPr>
            <w:r w:rsidRPr="00EE67CC">
              <w:rPr>
                <w:rStyle w:val="fettgedruckt"/>
                <w:highlight w:val="cyan"/>
              </w:rPr>
              <w:t>Stillgelegt:</w:t>
            </w:r>
          </w:p>
          <w:p w14:paraId="72EE9A1D" w14:textId="77777777" w:rsidR="00D86AB1" w:rsidRPr="00661013" w:rsidRDefault="00D86AB1" w:rsidP="005E155E">
            <w:pPr>
              <w:pStyle w:val="blaugedruckt"/>
              <w:rPr>
                <w:rStyle w:val="fettgedruckt"/>
                <w:b w:val="0"/>
              </w:rPr>
            </w:pPr>
            <w:r w:rsidRPr="00EE67CC">
              <w:rPr>
                <w:rStyle w:val="fettgedruckt"/>
                <w:highlight w:val="cyan"/>
              </w:rPr>
              <w:tab/>
            </w:r>
            <w:r w:rsidRPr="00EE67CC">
              <w:rPr>
                <w:rStyle w:val="fettgedruckt"/>
                <w:b w:val="0"/>
                <w:highlight w:val="cyan"/>
              </w:rPr>
              <w:t>(   )</w:t>
            </w:r>
          </w:p>
        </w:tc>
        <w:tc>
          <w:tcPr>
            <w:tcW w:w="918" w:type="dxa"/>
            <w:tcBorders>
              <w:top w:val="nil"/>
              <w:left w:val="single" w:sz="4" w:space="0" w:color="auto"/>
              <w:bottom w:val="nil"/>
              <w:right w:val="nil"/>
            </w:tcBorders>
          </w:tcPr>
          <w:p w14:paraId="469B493D" w14:textId="77777777" w:rsidR="00D86AB1" w:rsidRPr="008767AB" w:rsidRDefault="00D86AB1" w:rsidP="005E155E">
            <w:pPr>
              <w:spacing w:before="40" w:after="40" w:line="240" w:lineRule="auto"/>
              <w:jc w:val="both"/>
              <w:rPr>
                <w:rFonts w:eastAsia="Times New Roman"/>
                <w:sz w:val="20"/>
                <w:szCs w:val="24"/>
                <w:lang w:eastAsia="de-DE"/>
              </w:rPr>
            </w:pPr>
          </w:p>
        </w:tc>
      </w:tr>
      <w:tr w:rsidR="00855EE8" w:rsidRPr="008767AB" w14:paraId="58AF2485" w14:textId="77777777" w:rsidTr="0001555E">
        <w:tc>
          <w:tcPr>
            <w:tcW w:w="921" w:type="dxa"/>
            <w:tcBorders>
              <w:top w:val="nil"/>
              <w:left w:val="nil"/>
              <w:bottom w:val="nil"/>
              <w:right w:val="single" w:sz="4" w:space="0" w:color="auto"/>
            </w:tcBorders>
          </w:tcPr>
          <w:p w14:paraId="42755E53" w14:textId="77777777"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14:paraId="2BB07F21" w14:textId="77777777" w:rsidR="00855EE8" w:rsidRDefault="00855EE8" w:rsidP="00D86AB1">
            <w:pPr>
              <w:pStyle w:val="blaugedruckt"/>
              <w:rPr>
                <w:lang w:eastAsia="de-DE"/>
              </w:rPr>
            </w:pPr>
            <w:r w:rsidRPr="00694D60">
              <w:rPr>
                <w:rStyle w:val="fettgedruckt"/>
              </w:rPr>
              <w:t>Abgeleitet aus:</w:t>
            </w:r>
            <w:r w:rsidR="00694D60">
              <w:rPr>
                <w:lang w:eastAsia="de-DE"/>
              </w:rPr>
              <w:tab/>
            </w:r>
          </w:p>
          <w:p w14:paraId="2D09DAD3" w14:textId="77777777" w:rsidR="00DA75E7" w:rsidRPr="00D86AB1" w:rsidRDefault="00DA75E7" w:rsidP="00D86AB1">
            <w:pPr>
              <w:pStyle w:val="blaugedruckt"/>
              <w:rPr>
                <w:b/>
              </w:rPr>
            </w:pPr>
            <w:r>
              <w:rPr>
                <w:lang w:eastAsia="de-DE"/>
              </w:rPr>
              <w:tab/>
              <w:t>(   )</w:t>
            </w:r>
          </w:p>
        </w:tc>
        <w:tc>
          <w:tcPr>
            <w:tcW w:w="918" w:type="dxa"/>
            <w:tcBorders>
              <w:top w:val="nil"/>
              <w:left w:val="single" w:sz="4" w:space="0" w:color="auto"/>
              <w:bottom w:val="nil"/>
              <w:right w:val="nil"/>
            </w:tcBorders>
          </w:tcPr>
          <w:p w14:paraId="6E1C8F37" w14:textId="77777777" w:rsidR="00855EE8" w:rsidRPr="008767AB" w:rsidRDefault="00855EE8" w:rsidP="007D0EB7">
            <w:pPr>
              <w:spacing w:before="40" w:after="40" w:line="240" w:lineRule="auto"/>
              <w:jc w:val="both"/>
              <w:rPr>
                <w:rFonts w:eastAsia="Times New Roman"/>
                <w:sz w:val="20"/>
                <w:szCs w:val="24"/>
                <w:lang w:eastAsia="de-DE"/>
              </w:rPr>
            </w:pPr>
          </w:p>
        </w:tc>
      </w:tr>
      <w:tr w:rsidR="00855EE8" w:rsidRPr="008767AB" w14:paraId="3E5C8511" w14:textId="77777777" w:rsidTr="0001555E">
        <w:tc>
          <w:tcPr>
            <w:tcW w:w="921" w:type="dxa"/>
            <w:tcBorders>
              <w:top w:val="nil"/>
              <w:left w:val="nil"/>
              <w:bottom w:val="nil"/>
              <w:right w:val="single" w:sz="4" w:space="0" w:color="auto"/>
            </w:tcBorders>
          </w:tcPr>
          <w:p w14:paraId="5218DFC0" w14:textId="77777777"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14:paraId="1F4CB5FF" w14:textId="77777777" w:rsidR="00855EE8" w:rsidRPr="00694D60" w:rsidRDefault="00855EE8" w:rsidP="00694D60">
            <w:pPr>
              <w:pStyle w:val="blaugedruckt"/>
              <w:rPr>
                <w:rStyle w:val="fettgedruckt"/>
              </w:rPr>
            </w:pPr>
            <w:r w:rsidRPr="00694D60">
              <w:rPr>
                <w:rStyle w:val="fettgedruckt"/>
              </w:rPr>
              <w:t>Objekttyp:</w:t>
            </w:r>
          </w:p>
          <w:p w14:paraId="5CEECB08" w14:textId="77777777" w:rsidR="00855EE8" w:rsidRPr="008767AB" w:rsidRDefault="00694D60" w:rsidP="00694D60">
            <w:pPr>
              <w:pStyle w:val="blaugedruckt"/>
              <w:rPr>
                <w:szCs w:val="24"/>
                <w:lang w:eastAsia="de-DE"/>
              </w:rPr>
            </w:pPr>
            <w:r>
              <w:rPr>
                <w:szCs w:val="24"/>
                <w:lang w:eastAsia="de-DE"/>
              </w:rPr>
              <w:tab/>
            </w:r>
            <w:r w:rsidR="00855EE8" w:rsidRPr="008767AB">
              <w:rPr>
                <w:szCs w:val="24"/>
                <w:lang w:eastAsia="de-DE"/>
              </w:rPr>
              <w:t>Bezeichnung</w:t>
            </w:r>
            <w:r w:rsidR="00855EE8" w:rsidRPr="008767AB">
              <w:rPr>
                <w:szCs w:val="24"/>
                <w:lang w:eastAsia="de-DE"/>
              </w:rPr>
              <w:tab/>
            </w:r>
          </w:p>
        </w:tc>
        <w:tc>
          <w:tcPr>
            <w:tcW w:w="918" w:type="dxa"/>
            <w:tcBorders>
              <w:top w:val="nil"/>
              <w:left w:val="single" w:sz="4" w:space="0" w:color="auto"/>
              <w:bottom w:val="nil"/>
              <w:right w:val="nil"/>
            </w:tcBorders>
          </w:tcPr>
          <w:p w14:paraId="4FEFD21D" w14:textId="77777777" w:rsidR="00855EE8" w:rsidRPr="008767AB" w:rsidRDefault="00855EE8" w:rsidP="007D0EB7">
            <w:pPr>
              <w:spacing w:before="40" w:after="40" w:line="240" w:lineRule="auto"/>
              <w:jc w:val="both"/>
              <w:rPr>
                <w:rFonts w:eastAsia="Times New Roman"/>
                <w:sz w:val="20"/>
                <w:szCs w:val="24"/>
                <w:lang w:eastAsia="de-DE"/>
              </w:rPr>
            </w:pPr>
          </w:p>
        </w:tc>
      </w:tr>
      <w:tr w:rsidR="00855EE8" w:rsidRPr="008767AB" w14:paraId="2A2E54EB" w14:textId="77777777" w:rsidTr="0001555E">
        <w:tc>
          <w:tcPr>
            <w:tcW w:w="921" w:type="dxa"/>
            <w:tcBorders>
              <w:top w:val="nil"/>
              <w:left w:val="nil"/>
              <w:bottom w:val="nil"/>
              <w:right w:val="single" w:sz="4" w:space="0" w:color="auto"/>
            </w:tcBorders>
          </w:tcPr>
          <w:p w14:paraId="7E69B18B" w14:textId="77777777"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14:paraId="37CD0F91" w14:textId="77777777" w:rsidR="00855EE8" w:rsidRPr="00694D60" w:rsidRDefault="00855EE8" w:rsidP="00694D60">
            <w:pPr>
              <w:pStyle w:val="blaugedruckt"/>
              <w:rPr>
                <w:rStyle w:val="fettgedruckt"/>
              </w:rPr>
            </w:pPr>
            <w:r w:rsidRPr="00694D60">
              <w:rPr>
                <w:rStyle w:val="fettgedruckt"/>
              </w:rPr>
              <w:t>Modellart</w:t>
            </w:r>
            <w:r w:rsidR="00C45905">
              <w:rPr>
                <w:rStyle w:val="fettgedruckt"/>
              </w:rPr>
              <w:t>en</w:t>
            </w:r>
            <w:r w:rsidRPr="00694D60">
              <w:rPr>
                <w:rStyle w:val="fettgedruckt"/>
              </w:rPr>
              <w:t>:</w:t>
            </w:r>
          </w:p>
          <w:p w14:paraId="50DB0112" w14:textId="77777777" w:rsidR="00855EE8" w:rsidRPr="008767AB" w:rsidRDefault="00694D60" w:rsidP="00694D60">
            <w:pPr>
              <w:pStyle w:val="blaugedruckt"/>
              <w:rPr>
                <w:szCs w:val="24"/>
                <w:lang w:eastAsia="de-DE"/>
              </w:rPr>
            </w:pPr>
            <w:r>
              <w:rPr>
                <w:szCs w:val="24"/>
                <w:lang w:eastAsia="de-DE"/>
              </w:rPr>
              <w:tab/>
            </w:r>
            <w:r w:rsidR="00855EE8" w:rsidRPr="008767AB">
              <w:rPr>
                <w:szCs w:val="24"/>
                <w:lang w:eastAsia="de-DE"/>
              </w:rPr>
              <w:t>Kennung</w:t>
            </w:r>
            <w:r w:rsidR="00C45905">
              <w:rPr>
                <w:szCs w:val="24"/>
                <w:lang w:eastAsia="de-DE"/>
              </w:rPr>
              <w:t>en</w:t>
            </w:r>
          </w:p>
        </w:tc>
        <w:tc>
          <w:tcPr>
            <w:tcW w:w="918" w:type="dxa"/>
            <w:tcBorders>
              <w:top w:val="nil"/>
              <w:left w:val="single" w:sz="4" w:space="0" w:color="auto"/>
              <w:bottom w:val="nil"/>
              <w:right w:val="nil"/>
            </w:tcBorders>
          </w:tcPr>
          <w:p w14:paraId="7CC4EFBE" w14:textId="77777777" w:rsidR="00855EE8" w:rsidRPr="008767AB" w:rsidRDefault="00855EE8" w:rsidP="007D0EB7">
            <w:pPr>
              <w:spacing w:before="40" w:after="40" w:line="240" w:lineRule="auto"/>
              <w:jc w:val="both"/>
              <w:rPr>
                <w:rFonts w:eastAsia="Times New Roman"/>
                <w:sz w:val="20"/>
                <w:szCs w:val="24"/>
                <w:lang w:eastAsia="de-DE"/>
              </w:rPr>
            </w:pPr>
          </w:p>
        </w:tc>
      </w:tr>
      <w:tr w:rsidR="00855EE8" w:rsidRPr="008767AB" w14:paraId="4836EEBC" w14:textId="77777777" w:rsidTr="0001555E">
        <w:tc>
          <w:tcPr>
            <w:tcW w:w="921" w:type="dxa"/>
            <w:tcBorders>
              <w:top w:val="nil"/>
              <w:left w:val="nil"/>
              <w:bottom w:val="nil"/>
              <w:right w:val="single" w:sz="4" w:space="0" w:color="auto"/>
            </w:tcBorders>
          </w:tcPr>
          <w:p w14:paraId="4E7C8FD1" w14:textId="77777777"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14:paraId="1BA6139A" w14:textId="77777777" w:rsidR="00855EE8" w:rsidRPr="00694D60" w:rsidRDefault="00855EE8" w:rsidP="00694D60">
            <w:pPr>
              <w:pStyle w:val="blaugedruckt"/>
              <w:rPr>
                <w:rStyle w:val="fettgedruckt"/>
              </w:rPr>
            </w:pPr>
            <w:r w:rsidRPr="00694D60">
              <w:rPr>
                <w:rStyle w:val="fettgedruckt"/>
              </w:rPr>
              <w:t>Grunddatenbestand:</w:t>
            </w:r>
          </w:p>
          <w:p w14:paraId="4D4ACA25" w14:textId="77777777" w:rsidR="00855EE8" w:rsidRPr="008767AB" w:rsidRDefault="00694D60" w:rsidP="00694D60">
            <w:pPr>
              <w:pStyle w:val="blaugedruckt"/>
              <w:rPr>
                <w:szCs w:val="24"/>
                <w:lang w:eastAsia="de-DE"/>
              </w:rPr>
            </w:pPr>
            <w:r>
              <w:rPr>
                <w:szCs w:val="24"/>
                <w:lang w:eastAsia="de-DE"/>
              </w:rPr>
              <w:tab/>
            </w:r>
            <w:r w:rsidR="00855EE8" w:rsidRPr="008767AB">
              <w:rPr>
                <w:szCs w:val="24"/>
                <w:lang w:eastAsia="de-DE"/>
              </w:rPr>
              <w:t>Modellart</w:t>
            </w:r>
            <w:r w:rsidR="00C45905">
              <w:rPr>
                <w:szCs w:val="24"/>
                <w:lang w:eastAsia="de-DE"/>
              </w:rPr>
              <w:t>en</w:t>
            </w:r>
          </w:p>
        </w:tc>
        <w:tc>
          <w:tcPr>
            <w:tcW w:w="918" w:type="dxa"/>
            <w:tcBorders>
              <w:top w:val="nil"/>
              <w:left w:val="single" w:sz="4" w:space="0" w:color="auto"/>
              <w:bottom w:val="nil"/>
              <w:right w:val="nil"/>
            </w:tcBorders>
          </w:tcPr>
          <w:p w14:paraId="4939C70E" w14:textId="77777777" w:rsidR="00855EE8" w:rsidRDefault="00855EE8" w:rsidP="007D0EB7">
            <w:pPr>
              <w:spacing w:before="40" w:after="40" w:line="240" w:lineRule="auto"/>
              <w:jc w:val="both"/>
              <w:rPr>
                <w:rFonts w:eastAsia="Times New Roman"/>
                <w:sz w:val="20"/>
                <w:szCs w:val="24"/>
                <w:lang w:eastAsia="de-DE"/>
              </w:rPr>
            </w:pPr>
          </w:p>
          <w:p w14:paraId="48964737" w14:textId="77777777" w:rsidR="00C45905" w:rsidRPr="008767AB" w:rsidRDefault="00C45905" w:rsidP="007D0EB7">
            <w:pPr>
              <w:spacing w:before="40" w:after="40" w:line="240" w:lineRule="auto"/>
              <w:jc w:val="both"/>
              <w:rPr>
                <w:rFonts w:eastAsia="Times New Roman"/>
                <w:sz w:val="20"/>
                <w:szCs w:val="24"/>
                <w:lang w:eastAsia="de-DE"/>
              </w:rPr>
            </w:pPr>
          </w:p>
        </w:tc>
      </w:tr>
      <w:tr w:rsidR="00C45905" w:rsidRPr="008767AB" w14:paraId="727CE70D" w14:textId="77777777" w:rsidTr="0001555E">
        <w:tc>
          <w:tcPr>
            <w:tcW w:w="921" w:type="dxa"/>
            <w:tcBorders>
              <w:top w:val="nil"/>
              <w:left w:val="nil"/>
              <w:bottom w:val="nil"/>
              <w:right w:val="single" w:sz="4" w:space="0" w:color="auto"/>
            </w:tcBorders>
          </w:tcPr>
          <w:p w14:paraId="7E716F65" w14:textId="77777777" w:rsidR="00C45905" w:rsidRPr="008767AB" w:rsidRDefault="00C45905"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14:paraId="60CB725F" w14:textId="77777777" w:rsidR="00C45905" w:rsidRDefault="00C45905" w:rsidP="00694D60">
            <w:pPr>
              <w:pStyle w:val="blaugedruckt"/>
              <w:rPr>
                <w:rStyle w:val="fettgedruckt"/>
              </w:rPr>
            </w:pPr>
            <w:r>
              <w:rPr>
                <w:rStyle w:val="fettgedruckt"/>
              </w:rPr>
              <w:t xml:space="preserve">Nutzungsartkennung: (bei Objekten </w:t>
            </w:r>
            <w:proofErr w:type="spellStart"/>
            <w:r>
              <w:rPr>
                <w:rStyle w:val="fettgedruckt"/>
              </w:rPr>
              <w:t>AX_TatsaechlicheNutzung</w:t>
            </w:r>
            <w:proofErr w:type="spellEnd"/>
            <w:r>
              <w:rPr>
                <w:rStyle w:val="fettgedruckt"/>
              </w:rPr>
              <w:t>)</w:t>
            </w:r>
          </w:p>
          <w:p w14:paraId="77EF89F0" w14:textId="77777777" w:rsidR="00C45905" w:rsidRPr="00694D60" w:rsidRDefault="00C45905" w:rsidP="00694D60">
            <w:pPr>
              <w:pStyle w:val="blaugedruckt"/>
              <w:rPr>
                <w:rStyle w:val="fettgedruckt"/>
              </w:rPr>
            </w:pPr>
            <w:r>
              <w:rPr>
                <w:szCs w:val="24"/>
                <w:lang w:eastAsia="de-DE"/>
              </w:rPr>
              <w:tab/>
            </w:r>
            <w:r w:rsidRPr="008767AB">
              <w:rPr>
                <w:szCs w:val="24"/>
                <w:lang w:eastAsia="de-DE"/>
              </w:rPr>
              <w:t>Kennung</w:t>
            </w:r>
            <w:r>
              <w:rPr>
                <w:szCs w:val="24"/>
                <w:lang w:eastAsia="de-DE"/>
              </w:rPr>
              <w:t>en</w:t>
            </w:r>
          </w:p>
        </w:tc>
        <w:tc>
          <w:tcPr>
            <w:tcW w:w="918" w:type="dxa"/>
            <w:tcBorders>
              <w:top w:val="nil"/>
              <w:left w:val="single" w:sz="4" w:space="0" w:color="auto"/>
              <w:bottom w:val="nil"/>
              <w:right w:val="nil"/>
            </w:tcBorders>
          </w:tcPr>
          <w:p w14:paraId="3B8BBDD0" w14:textId="77777777" w:rsidR="00C45905" w:rsidRDefault="00C45905" w:rsidP="007D0EB7">
            <w:pPr>
              <w:spacing w:before="40" w:after="40" w:line="240" w:lineRule="auto"/>
              <w:jc w:val="both"/>
              <w:rPr>
                <w:rFonts w:eastAsia="Times New Roman"/>
                <w:sz w:val="20"/>
                <w:szCs w:val="24"/>
                <w:lang w:eastAsia="de-DE"/>
              </w:rPr>
            </w:pPr>
          </w:p>
          <w:p w14:paraId="7AFDB7B0" w14:textId="77777777" w:rsidR="00C45905" w:rsidRPr="008767AB" w:rsidRDefault="00C45905" w:rsidP="007D0EB7">
            <w:pPr>
              <w:spacing w:before="40" w:after="40" w:line="240" w:lineRule="auto"/>
              <w:jc w:val="both"/>
              <w:rPr>
                <w:rFonts w:eastAsia="Times New Roman"/>
                <w:sz w:val="20"/>
                <w:szCs w:val="24"/>
                <w:lang w:eastAsia="de-DE"/>
              </w:rPr>
            </w:pPr>
          </w:p>
        </w:tc>
      </w:tr>
      <w:tr w:rsidR="00C45905" w:rsidRPr="008767AB" w14:paraId="5F166480" w14:textId="77777777" w:rsidTr="0001555E">
        <w:tc>
          <w:tcPr>
            <w:tcW w:w="921" w:type="dxa"/>
            <w:tcBorders>
              <w:top w:val="nil"/>
              <w:left w:val="nil"/>
              <w:bottom w:val="nil"/>
              <w:right w:val="single" w:sz="4" w:space="0" w:color="auto"/>
            </w:tcBorders>
          </w:tcPr>
          <w:p w14:paraId="3CB8D156" w14:textId="77777777" w:rsidR="00C45905" w:rsidRPr="008767AB" w:rsidRDefault="00C45905"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14:paraId="1943B493" w14:textId="77777777" w:rsidR="00C45905" w:rsidRDefault="00C45905" w:rsidP="00694D60">
            <w:pPr>
              <w:pStyle w:val="blaugedruckt"/>
              <w:rPr>
                <w:rStyle w:val="fettgedruckt"/>
              </w:rPr>
            </w:pPr>
            <w:r>
              <w:rPr>
                <w:rStyle w:val="fettgedruckt"/>
              </w:rPr>
              <w:t xml:space="preserve">Landnutzung: </w:t>
            </w:r>
          </w:p>
          <w:p w14:paraId="55732732" w14:textId="77777777" w:rsidR="00C45905" w:rsidRPr="00694D60" w:rsidRDefault="00C45905" w:rsidP="00694D60">
            <w:pPr>
              <w:pStyle w:val="blaugedruckt"/>
              <w:rPr>
                <w:rStyle w:val="fettgedruckt"/>
              </w:rPr>
            </w:pPr>
            <w:r>
              <w:rPr>
                <w:szCs w:val="24"/>
                <w:lang w:eastAsia="de-DE"/>
              </w:rPr>
              <w:tab/>
              <w:t>Kennzeichnung für das verpflichtende Mapping in die Landnutzung</w:t>
            </w:r>
          </w:p>
        </w:tc>
        <w:tc>
          <w:tcPr>
            <w:tcW w:w="918" w:type="dxa"/>
            <w:tcBorders>
              <w:top w:val="nil"/>
              <w:left w:val="single" w:sz="4" w:space="0" w:color="auto"/>
              <w:bottom w:val="nil"/>
              <w:right w:val="nil"/>
            </w:tcBorders>
          </w:tcPr>
          <w:p w14:paraId="3DB3810E" w14:textId="77777777" w:rsidR="00C45905" w:rsidRDefault="00C45905" w:rsidP="007D0EB7">
            <w:pPr>
              <w:spacing w:before="40" w:after="40" w:line="240" w:lineRule="auto"/>
              <w:jc w:val="both"/>
              <w:rPr>
                <w:rFonts w:eastAsia="Times New Roman"/>
                <w:sz w:val="20"/>
                <w:szCs w:val="24"/>
                <w:lang w:eastAsia="de-DE"/>
              </w:rPr>
            </w:pPr>
          </w:p>
          <w:p w14:paraId="2A6AD266" w14:textId="77777777" w:rsidR="00C45905" w:rsidRPr="008767AB" w:rsidRDefault="00C45905" w:rsidP="007D0EB7">
            <w:pPr>
              <w:spacing w:before="40" w:after="40" w:line="240" w:lineRule="auto"/>
              <w:jc w:val="both"/>
              <w:rPr>
                <w:rFonts w:eastAsia="Times New Roman"/>
                <w:sz w:val="20"/>
                <w:szCs w:val="24"/>
                <w:lang w:eastAsia="de-DE"/>
              </w:rPr>
            </w:pPr>
          </w:p>
        </w:tc>
      </w:tr>
      <w:tr w:rsidR="00C45905" w:rsidRPr="008767AB" w14:paraId="47461561" w14:textId="77777777" w:rsidTr="0001555E">
        <w:tc>
          <w:tcPr>
            <w:tcW w:w="921" w:type="dxa"/>
            <w:tcBorders>
              <w:top w:val="nil"/>
              <w:left w:val="nil"/>
              <w:bottom w:val="nil"/>
              <w:right w:val="single" w:sz="4" w:space="0" w:color="auto"/>
            </w:tcBorders>
          </w:tcPr>
          <w:p w14:paraId="791A6D58" w14:textId="77777777" w:rsidR="00C45905" w:rsidRPr="008767AB" w:rsidRDefault="00C45905"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14:paraId="05E1C9ED" w14:textId="77777777" w:rsidR="00C45905" w:rsidRPr="00694D60" w:rsidRDefault="00C45905" w:rsidP="00C45905">
            <w:pPr>
              <w:pStyle w:val="blaugedruckt"/>
              <w:rPr>
                <w:rStyle w:val="fettgedruckt"/>
              </w:rPr>
            </w:pPr>
            <w:r w:rsidRPr="00694D60">
              <w:rPr>
                <w:rStyle w:val="fettgedruckt"/>
              </w:rPr>
              <w:t>Bildungsregeln:</w:t>
            </w:r>
          </w:p>
          <w:p w14:paraId="420C2D70" w14:textId="77777777" w:rsidR="00C45905" w:rsidRPr="00694D60" w:rsidRDefault="00C45905" w:rsidP="00C45905">
            <w:pPr>
              <w:pStyle w:val="blaugedruckt"/>
              <w:rPr>
                <w:rStyle w:val="fettgedruckt"/>
              </w:rPr>
            </w:pPr>
            <w:r>
              <w:rPr>
                <w:szCs w:val="24"/>
                <w:lang w:eastAsia="de-DE"/>
              </w:rPr>
              <w:tab/>
            </w:r>
            <w:r w:rsidRPr="008767AB">
              <w:rPr>
                <w:szCs w:val="24"/>
                <w:lang w:eastAsia="de-DE"/>
              </w:rPr>
              <w:t>(  )</w:t>
            </w:r>
          </w:p>
        </w:tc>
        <w:tc>
          <w:tcPr>
            <w:tcW w:w="918" w:type="dxa"/>
            <w:tcBorders>
              <w:top w:val="nil"/>
              <w:left w:val="single" w:sz="4" w:space="0" w:color="auto"/>
              <w:bottom w:val="nil"/>
              <w:right w:val="nil"/>
            </w:tcBorders>
          </w:tcPr>
          <w:p w14:paraId="6837FF32" w14:textId="77777777" w:rsidR="00C45905" w:rsidRPr="008767AB" w:rsidRDefault="00C45905" w:rsidP="007D0EB7">
            <w:pPr>
              <w:spacing w:before="40" w:after="40" w:line="240" w:lineRule="auto"/>
              <w:jc w:val="both"/>
              <w:rPr>
                <w:rFonts w:eastAsia="Times New Roman"/>
                <w:sz w:val="20"/>
                <w:szCs w:val="24"/>
                <w:lang w:eastAsia="de-DE"/>
              </w:rPr>
            </w:pPr>
          </w:p>
        </w:tc>
      </w:tr>
      <w:tr w:rsidR="00855EE8" w:rsidRPr="008767AB" w14:paraId="25C41000" w14:textId="77777777" w:rsidTr="0001555E">
        <w:tc>
          <w:tcPr>
            <w:tcW w:w="921" w:type="dxa"/>
            <w:tcBorders>
              <w:top w:val="nil"/>
              <w:left w:val="nil"/>
              <w:bottom w:val="nil"/>
              <w:right w:val="single" w:sz="4" w:space="0" w:color="auto"/>
            </w:tcBorders>
          </w:tcPr>
          <w:p w14:paraId="66AEF983" w14:textId="77777777"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14:paraId="61A6F72C" w14:textId="77777777" w:rsidR="00C45905" w:rsidRPr="00694D60" w:rsidRDefault="00C45905" w:rsidP="00C45905">
            <w:pPr>
              <w:pStyle w:val="blaugedruckt"/>
              <w:rPr>
                <w:rStyle w:val="fettgedruckt"/>
              </w:rPr>
            </w:pPr>
            <w:r w:rsidRPr="00694D60">
              <w:rPr>
                <w:rStyle w:val="fettgedruckt"/>
              </w:rPr>
              <w:t>Erfassungskriterien:</w:t>
            </w:r>
          </w:p>
          <w:p w14:paraId="5D6531FE" w14:textId="77777777" w:rsidR="00855EE8" w:rsidRPr="008767AB" w:rsidRDefault="00C45905" w:rsidP="000454BB">
            <w:pPr>
              <w:pStyle w:val="blaugedruckt"/>
              <w:tabs>
                <w:tab w:val="clear" w:pos="2268"/>
              </w:tabs>
              <w:ind w:left="854"/>
              <w:rPr>
                <w:lang w:eastAsia="de-DE"/>
              </w:rPr>
            </w:pPr>
            <w:r>
              <w:rPr>
                <w:szCs w:val="24"/>
                <w:lang w:eastAsia="de-DE"/>
              </w:rPr>
              <w:tab/>
              <w:t xml:space="preserve">Bezieht sich </w:t>
            </w:r>
            <w:r w:rsidR="000454BB">
              <w:rPr>
                <w:szCs w:val="24"/>
                <w:lang w:eastAsia="de-DE"/>
              </w:rPr>
              <w:t xml:space="preserve">der </w:t>
            </w:r>
            <w:r>
              <w:rPr>
                <w:szCs w:val="24"/>
                <w:lang w:eastAsia="de-DE"/>
              </w:rPr>
              <w:t xml:space="preserve">Objektartenkatalog </w:t>
            </w:r>
            <w:r w:rsidR="000454BB">
              <w:rPr>
                <w:szCs w:val="24"/>
                <w:lang w:eastAsia="de-DE"/>
              </w:rPr>
              <w:t xml:space="preserve">auf </w:t>
            </w:r>
            <w:r>
              <w:rPr>
                <w:szCs w:val="24"/>
                <w:lang w:eastAsia="de-DE"/>
              </w:rPr>
              <w:t>mehrere Modella</w:t>
            </w:r>
            <w:r w:rsidR="000454BB">
              <w:rPr>
                <w:szCs w:val="24"/>
                <w:lang w:eastAsia="de-DE"/>
              </w:rPr>
              <w:t>rten, so sind die Erfassungskriterien modellartenabhängig getrennt beschrieben.</w:t>
            </w:r>
          </w:p>
        </w:tc>
        <w:tc>
          <w:tcPr>
            <w:tcW w:w="918" w:type="dxa"/>
            <w:tcBorders>
              <w:top w:val="nil"/>
              <w:left w:val="single" w:sz="4" w:space="0" w:color="auto"/>
              <w:bottom w:val="nil"/>
              <w:right w:val="nil"/>
            </w:tcBorders>
          </w:tcPr>
          <w:p w14:paraId="0E3BC367" w14:textId="77777777" w:rsidR="00855EE8" w:rsidRPr="008767AB" w:rsidRDefault="00855EE8" w:rsidP="007D0EB7">
            <w:pPr>
              <w:spacing w:before="40" w:after="40" w:line="240" w:lineRule="auto"/>
              <w:jc w:val="both"/>
              <w:rPr>
                <w:rFonts w:eastAsia="Times New Roman"/>
                <w:sz w:val="20"/>
                <w:szCs w:val="24"/>
                <w:lang w:eastAsia="de-DE"/>
              </w:rPr>
            </w:pPr>
          </w:p>
        </w:tc>
      </w:tr>
      <w:tr w:rsidR="00855EE8" w:rsidRPr="008767AB" w14:paraId="2BCB9369" w14:textId="77777777" w:rsidTr="0001555E">
        <w:tc>
          <w:tcPr>
            <w:tcW w:w="921" w:type="dxa"/>
            <w:tcBorders>
              <w:top w:val="nil"/>
              <w:left w:val="nil"/>
              <w:bottom w:val="nil"/>
              <w:right w:val="single" w:sz="4" w:space="0" w:color="auto"/>
            </w:tcBorders>
          </w:tcPr>
          <w:p w14:paraId="6DA691B6" w14:textId="77777777"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hideMark/>
          </w:tcPr>
          <w:p w14:paraId="2A30D86C" w14:textId="77777777" w:rsidR="00C45905" w:rsidRPr="00694D60" w:rsidRDefault="00C45905" w:rsidP="00C45905">
            <w:pPr>
              <w:pStyle w:val="blaugedruckt"/>
              <w:rPr>
                <w:rStyle w:val="fettgedruckt"/>
              </w:rPr>
            </w:pPr>
            <w:r w:rsidRPr="00694D60">
              <w:rPr>
                <w:rStyle w:val="fettgedruckt"/>
              </w:rPr>
              <w:t>Konsistenzbedingungen:</w:t>
            </w:r>
          </w:p>
          <w:p w14:paraId="2EEB70E4" w14:textId="77777777" w:rsidR="00855EE8" w:rsidRPr="008767AB" w:rsidRDefault="00C45905" w:rsidP="000454BB">
            <w:pPr>
              <w:pStyle w:val="blaugedruckt"/>
              <w:tabs>
                <w:tab w:val="clear" w:pos="2268"/>
              </w:tabs>
              <w:ind w:left="854"/>
              <w:rPr>
                <w:szCs w:val="24"/>
                <w:lang w:eastAsia="de-DE"/>
              </w:rPr>
            </w:pPr>
            <w:r>
              <w:rPr>
                <w:lang w:eastAsia="de-DE"/>
              </w:rPr>
              <w:tab/>
            </w:r>
            <w:r w:rsidR="000454BB">
              <w:rPr>
                <w:szCs w:val="24"/>
                <w:lang w:eastAsia="de-DE"/>
              </w:rPr>
              <w:t>Bezieht sich der Objektartenkatalog auf mehrere Modellarten, so sind die Konsistenzbedingungen modellartenabhängig getrennt beschrieben.</w:t>
            </w:r>
          </w:p>
        </w:tc>
        <w:tc>
          <w:tcPr>
            <w:tcW w:w="918" w:type="dxa"/>
            <w:tcBorders>
              <w:top w:val="nil"/>
              <w:left w:val="single" w:sz="4" w:space="0" w:color="auto"/>
              <w:bottom w:val="nil"/>
              <w:right w:val="nil"/>
            </w:tcBorders>
          </w:tcPr>
          <w:p w14:paraId="1956A383" w14:textId="77777777" w:rsidR="00855EE8" w:rsidRPr="008767AB" w:rsidRDefault="00855EE8" w:rsidP="007D0EB7">
            <w:pPr>
              <w:spacing w:before="40" w:after="40" w:line="240" w:lineRule="auto"/>
              <w:jc w:val="both"/>
              <w:rPr>
                <w:rFonts w:eastAsia="Times New Roman"/>
                <w:sz w:val="20"/>
                <w:szCs w:val="24"/>
                <w:lang w:eastAsia="de-DE"/>
              </w:rPr>
            </w:pPr>
          </w:p>
        </w:tc>
      </w:tr>
      <w:tr w:rsidR="00855EE8" w:rsidRPr="008767AB" w14:paraId="71D98B4A" w14:textId="77777777" w:rsidTr="0001555E">
        <w:tc>
          <w:tcPr>
            <w:tcW w:w="921" w:type="dxa"/>
            <w:tcBorders>
              <w:top w:val="nil"/>
              <w:left w:val="nil"/>
              <w:bottom w:val="nil"/>
              <w:right w:val="single" w:sz="4" w:space="0" w:color="auto"/>
            </w:tcBorders>
          </w:tcPr>
          <w:p w14:paraId="3BE2ED2D" w14:textId="77777777"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nil"/>
              <w:right w:val="single" w:sz="4" w:space="0" w:color="auto"/>
            </w:tcBorders>
            <w:hideMark/>
          </w:tcPr>
          <w:p w14:paraId="0BB19C83" w14:textId="77777777" w:rsidR="00855EE8" w:rsidRPr="0001555E" w:rsidRDefault="00855EE8" w:rsidP="0001555E">
            <w:pPr>
              <w:pStyle w:val="blaugedruckt"/>
              <w:rPr>
                <w:rStyle w:val="fettgedruckt"/>
              </w:rPr>
            </w:pPr>
            <w:r w:rsidRPr="0001555E">
              <w:rPr>
                <w:rStyle w:val="fettgedruckt"/>
              </w:rPr>
              <w:t>Attributart:</w:t>
            </w:r>
          </w:p>
          <w:p w14:paraId="37CDF3CE" w14:textId="77777777" w:rsidR="00855EE8" w:rsidRPr="008767AB" w:rsidRDefault="00694D60" w:rsidP="0001555E">
            <w:pPr>
              <w:pStyle w:val="blaugedruckt"/>
              <w:rPr>
                <w:lang w:eastAsia="de-DE"/>
              </w:rPr>
            </w:pPr>
            <w:r>
              <w:rPr>
                <w:lang w:eastAsia="de-DE"/>
              </w:rPr>
              <w:tab/>
            </w:r>
            <w:r w:rsidR="00855EE8" w:rsidRPr="008767AB">
              <w:rPr>
                <w:lang w:eastAsia="de-DE"/>
              </w:rPr>
              <w:t>Bezeichnung:</w:t>
            </w:r>
            <w:r>
              <w:rPr>
                <w:lang w:eastAsia="de-DE"/>
              </w:rPr>
              <w:t xml:space="preserve"> </w:t>
            </w:r>
            <w:proofErr w:type="gramStart"/>
            <w:r w:rsidR="00855EE8" w:rsidRPr="008767AB">
              <w:rPr>
                <w:lang w:eastAsia="de-DE"/>
              </w:rPr>
              <w:t>(  )</w:t>
            </w:r>
            <w:proofErr w:type="gramEnd"/>
          </w:p>
          <w:p w14:paraId="730EF1BC" w14:textId="77777777" w:rsidR="000454BB" w:rsidRDefault="00694D60" w:rsidP="0001555E">
            <w:pPr>
              <w:pStyle w:val="blaugedruckt"/>
              <w:rPr>
                <w:lang w:eastAsia="de-DE"/>
              </w:rPr>
            </w:pPr>
            <w:r>
              <w:rPr>
                <w:lang w:eastAsia="de-DE"/>
              </w:rPr>
              <w:tab/>
            </w:r>
            <w:r w:rsidR="000454BB" w:rsidRPr="008767AB">
              <w:rPr>
                <w:lang w:eastAsia="de-DE"/>
              </w:rPr>
              <w:t xml:space="preserve">Definition: </w:t>
            </w:r>
            <w:proofErr w:type="gramStart"/>
            <w:r w:rsidR="000454BB" w:rsidRPr="008767AB">
              <w:rPr>
                <w:lang w:eastAsia="de-DE"/>
              </w:rPr>
              <w:t>(  )</w:t>
            </w:r>
            <w:proofErr w:type="gramEnd"/>
          </w:p>
          <w:p w14:paraId="1F5CB994" w14:textId="77777777" w:rsidR="00855EE8" w:rsidRPr="008767AB" w:rsidRDefault="000454BB" w:rsidP="0001555E">
            <w:pPr>
              <w:pStyle w:val="blaugedruckt"/>
              <w:rPr>
                <w:lang w:eastAsia="de-DE"/>
              </w:rPr>
            </w:pPr>
            <w:r>
              <w:rPr>
                <w:lang w:eastAsia="de-DE"/>
              </w:rPr>
              <w:tab/>
            </w:r>
            <w:r w:rsidR="00694D60">
              <w:rPr>
                <w:lang w:eastAsia="de-DE"/>
              </w:rPr>
              <w:t xml:space="preserve">Kennung: </w:t>
            </w:r>
            <w:proofErr w:type="gramStart"/>
            <w:r w:rsidR="00855EE8" w:rsidRPr="008767AB">
              <w:rPr>
                <w:lang w:eastAsia="de-DE"/>
              </w:rPr>
              <w:t>(  )</w:t>
            </w:r>
            <w:proofErr w:type="gramEnd"/>
          </w:p>
          <w:p w14:paraId="4348150B" w14:textId="77777777" w:rsidR="00D86AB1" w:rsidRPr="008767AB" w:rsidRDefault="00D86AB1" w:rsidP="00D86AB1">
            <w:pPr>
              <w:pStyle w:val="blaugedruckt"/>
              <w:rPr>
                <w:lang w:eastAsia="de-DE"/>
              </w:rPr>
            </w:pPr>
            <w:r>
              <w:rPr>
                <w:lang w:eastAsia="de-DE"/>
              </w:rPr>
              <w:tab/>
            </w:r>
            <w:r w:rsidRPr="00EE67CC">
              <w:rPr>
                <w:highlight w:val="cyan"/>
                <w:lang w:eastAsia="de-DE"/>
              </w:rPr>
              <w:t xml:space="preserve">Stillgelegt: </w:t>
            </w:r>
            <w:proofErr w:type="gramStart"/>
            <w:r w:rsidRPr="00EE67CC">
              <w:rPr>
                <w:highlight w:val="cyan"/>
                <w:lang w:eastAsia="de-DE"/>
              </w:rPr>
              <w:t>( )</w:t>
            </w:r>
            <w:proofErr w:type="gramEnd"/>
          </w:p>
          <w:p w14:paraId="3F5C1C44" w14:textId="77777777" w:rsidR="000454BB" w:rsidRDefault="000454BB" w:rsidP="000454BB">
            <w:pPr>
              <w:pStyle w:val="blaugedruckt"/>
              <w:rPr>
                <w:lang w:eastAsia="de-DE"/>
              </w:rPr>
            </w:pPr>
            <w:r>
              <w:rPr>
                <w:lang w:eastAsia="de-DE"/>
              </w:rPr>
              <w:tab/>
            </w:r>
            <w:r w:rsidRPr="008767AB">
              <w:rPr>
                <w:lang w:eastAsia="de-DE"/>
              </w:rPr>
              <w:t xml:space="preserve">Modellart: </w:t>
            </w:r>
            <w:proofErr w:type="gramStart"/>
            <w:r w:rsidRPr="008767AB">
              <w:rPr>
                <w:lang w:eastAsia="de-DE"/>
              </w:rPr>
              <w:t>(  )</w:t>
            </w:r>
            <w:proofErr w:type="gramEnd"/>
          </w:p>
          <w:p w14:paraId="4BB52B4D" w14:textId="77777777" w:rsidR="000454BB" w:rsidRPr="008767AB" w:rsidRDefault="000454BB" w:rsidP="000454BB">
            <w:pPr>
              <w:pStyle w:val="blaugedruckt"/>
              <w:rPr>
                <w:lang w:eastAsia="de-DE"/>
              </w:rPr>
            </w:pPr>
            <w:r>
              <w:rPr>
                <w:lang w:eastAsia="de-DE"/>
              </w:rPr>
              <w:tab/>
            </w:r>
            <w:proofErr w:type="spellStart"/>
            <w:r>
              <w:rPr>
                <w:lang w:eastAsia="de-DE"/>
              </w:rPr>
              <w:t>Grunddatenb</w:t>
            </w:r>
            <w:proofErr w:type="spellEnd"/>
            <w:r>
              <w:rPr>
                <w:lang w:eastAsia="de-DE"/>
              </w:rPr>
              <w:t xml:space="preserve">.: </w:t>
            </w:r>
            <w:proofErr w:type="gramStart"/>
            <w:r>
              <w:rPr>
                <w:lang w:eastAsia="de-DE"/>
              </w:rPr>
              <w:t>(  )</w:t>
            </w:r>
            <w:proofErr w:type="gramEnd"/>
          </w:p>
          <w:p w14:paraId="004B1792" w14:textId="77777777" w:rsidR="000454BB" w:rsidRDefault="00694D60" w:rsidP="0001555E">
            <w:pPr>
              <w:pStyle w:val="blaugedruckt"/>
              <w:rPr>
                <w:lang w:eastAsia="de-DE"/>
              </w:rPr>
            </w:pPr>
            <w:r>
              <w:rPr>
                <w:lang w:eastAsia="de-DE"/>
              </w:rPr>
              <w:tab/>
            </w:r>
            <w:r w:rsidR="000454BB" w:rsidRPr="000454BB">
              <w:rPr>
                <w:lang w:eastAsia="de-DE"/>
              </w:rPr>
              <w:t>Multiplizität</w:t>
            </w:r>
            <w:r w:rsidR="000454BB">
              <w:rPr>
                <w:lang w:eastAsia="de-DE"/>
              </w:rPr>
              <w:t>:</w:t>
            </w:r>
            <w:r w:rsidR="000454BB" w:rsidRPr="008767AB">
              <w:rPr>
                <w:lang w:eastAsia="de-DE"/>
              </w:rPr>
              <w:t xml:space="preserve"> </w:t>
            </w:r>
            <w:proofErr w:type="gramStart"/>
            <w:r w:rsidR="000454BB" w:rsidRPr="008767AB">
              <w:rPr>
                <w:lang w:eastAsia="de-DE"/>
              </w:rPr>
              <w:t>(  )</w:t>
            </w:r>
            <w:proofErr w:type="gramEnd"/>
          </w:p>
          <w:p w14:paraId="5BD3F369" w14:textId="77777777" w:rsidR="00855EE8" w:rsidRPr="008767AB" w:rsidRDefault="000454BB" w:rsidP="0001555E">
            <w:pPr>
              <w:pStyle w:val="blaugedruckt"/>
              <w:rPr>
                <w:lang w:eastAsia="de-DE"/>
              </w:rPr>
            </w:pPr>
            <w:r>
              <w:rPr>
                <w:lang w:eastAsia="de-DE"/>
              </w:rPr>
              <w:tab/>
            </w:r>
            <w:r w:rsidR="00855EE8" w:rsidRPr="008767AB">
              <w:rPr>
                <w:lang w:eastAsia="de-DE"/>
              </w:rPr>
              <w:t xml:space="preserve">Datentyp: </w:t>
            </w:r>
            <w:proofErr w:type="gramStart"/>
            <w:r w:rsidR="00855EE8" w:rsidRPr="008767AB">
              <w:rPr>
                <w:lang w:eastAsia="de-DE"/>
              </w:rPr>
              <w:t>(  )</w:t>
            </w:r>
            <w:proofErr w:type="gramEnd"/>
          </w:p>
          <w:p w14:paraId="6D2DE5E6" w14:textId="77777777" w:rsidR="00855EE8" w:rsidRPr="008767AB" w:rsidRDefault="00694D60" w:rsidP="0001555E">
            <w:pPr>
              <w:pStyle w:val="blaugedruckt"/>
              <w:rPr>
                <w:lang w:eastAsia="de-DE"/>
              </w:rPr>
            </w:pPr>
            <w:r>
              <w:rPr>
                <w:lang w:eastAsia="de-DE"/>
              </w:rPr>
              <w:tab/>
            </w:r>
          </w:p>
          <w:p w14:paraId="14D9A038" w14:textId="77777777" w:rsidR="00855EE8" w:rsidRPr="008767AB" w:rsidRDefault="00694D60" w:rsidP="0001555E">
            <w:pPr>
              <w:pStyle w:val="blaugedruckt"/>
              <w:rPr>
                <w:lang w:eastAsia="de-DE"/>
              </w:rPr>
            </w:pPr>
            <w:r>
              <w:rPr>
                <w:lang w:eastAsia="de-DE"/>
              </w:rPr>
              <w:tab/>
            </w:r>
            <w:proofErr w:type="spellStart"/>
            <w:r w:rsidR="00855EE8" w:rsidRPr="008767AB">
              <w:rPr>
                <w:lang w:eastAsia="de-DE"/>
              </w:rPr>
              <w:t>Werteart</w:t>
            </w:r>
            <w:proofErr w:type="spellEnd"/>
            <w:r w:rsidR="00855EE8" w:rsidRPr="008767AB">
              <w:rPr>
                <w:lang w:eastAsia="de-DE"/>
              </w:rPr>
              <w:t>:</w:t>
            </w:r>
          </w:p>
          <w:p w14:paraId="7BE43AF7" w14:textId="77777777" w:rsidR="00855EE8" w:rsidRPr="008767AB" w:rsidRDefault="00694D60" w:rsidP="0001555E">
            <w:pPr>
              <w:pStyle w:val="blaugedruckt"/>
              <w:rPr>
                <w:lang w:eastAsia="de-DE"/>
              </w:rPr>
            </w:pPr>
            <w:r>
              <w:rPr>
                <w:lang w:eastAsia="de-DE"/>
              </w:rPr>
              <w:tab/>
            </w:r>
            <w:r w:rsidR="00855EE8" w:rsidRPr="008767AB">
              <w:rPr>
                <w:lang w:eastAsia="de-DE"/>
              </w:rPr>
              <w:t>Bezeichner</w:t>
            </w:r>
            <w:r w:rsidR="00855EE8" w:rsidRPr="008767AB">
              <w:rPr>
                <w:lang w:eastAsia="de-DE"/>
              </w:rPr>
              <w:tab/>
            </w:r>
            <w:r w:rsidR="003B79BA">
              <w:rPr>
                <w:lang w:eastAsia="de-DE"/>
              </w:rPr>
              <w:tab/>
            </w:r>
            <w:r w:rsidR="00D04693">
              <w:rPr>
                <w:lang w:eastAsia="de-DE"/>
              </w:rPr>
              <w:tab/>
            </w:r>
            <w:r w:rsidR="00855EE8" w:rsidRPr="008767AB">
              <w:rPr>
                <w:lang w:eastAsia="de-DE"/>
              </w:rPr>
              <w:t>Wert</w:t>
            </w:r>
          </w:p>
          <w:p w14:paraId="7DB6FF87" w14:textId="77777777" w:rsidR="00855EE8" w:rsidRPr="008767AB" w:rsidRDefault="0001555E" w:rsidP="0001555E">
            <w:pPr>
              <w:pStyle w:val="blaugedruckt"/>
              <w:rPr>
                <w:lang w:eastAsia="de-DE"/>
              </w:rPr>
            </w:pPr>
            <w:r>
              <w:rPr>
                <w:lang w:eastAsia="de-DE"/>
              </w:rPr>
              <w:tab/>
            </w:r>
            <w:r w:rsidR="00855EE8" w:rsidRPr="008767AB">
              <w:rPr>
                <w:lang w:eastAsia="de-DE"/>
              </w:rPr>
              <w:t>(  )</w:t>
            </w:r>
            <w:r>
              <w:rPr>
                <w:lang w:eastAsia="de-DE"/>
              </w:rPr>
              <w:tab/>
            </w:r>
            <w:r w:rsidR="003B79BA">
              <w:rPr>
                <w:lang w:eastAsia="de-DE"/>
              </w:rPr>
              <w:tab/>
            </w:r>
            <w:r w:rsidR="00D04693">
              <w:rPr>
                <w:lang w:eastAsia="de-DE"/>
              </w:rPr>
              <w:tab/>
            </w:r>
            <w:r w:rsidR="00855EE8" w:rsidRPr="008767AB">
              <w:rPr>
                <w:lang w:eastAsia="de-DE"/>
              </w:rPr>
              <w:t>(  )</w:t>
            </w:r>
          </w:p>
        </w:tc>
        <w:tc>
          <w:tcPr>
            <w:tcW w:w="918" w:type="dxa"/>
            <w:tcBorders>
              <w:top w:val="nil"/>
              <w:left w:val="single" w:sz="4" w:space="0" w:color="auto"/>
              <w:bottom w:val="nil"/>
              <w:right w:val="nil"/>
            </w:tcBorders>
          </w:tcPr>
          <w:p w14:paraId="7075CA29" w14:textId="77777777" w:rsidR="00855EE8" w:rsidRPr="008767AB" w:rsidRDefault="00855EE8" w:rsidP="007D0EB7">
            <w:pPr>
              <w:spacing w:before="40" w:after="40" w:line="240" w:lineRule="auto"/>
              <w:jc w:val="both"/>
              <w:rPr>
                <w:rFonts w:eastAsia="Times New Roman"/>
                <w:sz w:val="20"/>
                <w:szCs w:val="24"/>
                <w:lang w:eastAsia="de-DE"/>
              </w:rPr>
            </w:pPr>
          </w:p>
        </w:tc>
      </w:tr>
      <w:tr w:rsidR="00855EE8" w:rsidRPr="008767AB" w14:paraId="0A0A7FC3" w14:textId="77777777" w:rsidTr="0001555E">
        <w:tc>
          <w:tcPr>
            <w:tcW w:w="921" w:type="dxa"/>
            <w:tcBorders>
              <w:top w:val="nil"/>
              <w:left w:val="nil"/>
              <w:bottom w:val="nil"/>
              <w:right w:val="single" w:sz="4" w:space="0" w:color="auto"/>
            </w:tcBorders>
          </w:tcPr>
          <w:p w14:paraId="41C19496" w14:textId="77777777" w:rsidR="00855EE8" w:rsidRPr="008767AB" w:rsidRDefault="00855EE8" w:rsidP="007D0EB7">
            <w:pPr>
              <w:spacing w:before="40" w:after="40" w:line="240" w:lineRule="auto"/>
              <w:jc w:val="both"/>
              <w:rPr>
                <w:rFonts w:eastAsia="Times New Roman"/>
                <w:sz w:val="20"/>
                <w:szCs w:val="24"/>
                <w:lang w:eastAsia="de-DE"/>
              </w:rPr>
            </w:pPr>
          </w:p>
        </w:tc>
        <w:tc>
          <w:tcPr>
            <w:tcW w:w="7371" w:type="dxa"/>
            <w:tcBorders>
              <w:top w:val="single" w:sz="4" w:space="0" w:color="auto"/>
              <w:left w:val="single" w:sz="4" w:space="0" w:color="auto"/>
              <w:bottom w:val="single" w:sz="4" w:space="0" w:color="auto"/>
              <w:right w:val="single" w:sz="4" w:space="0" w:color="auto"/>
            </w:tcBorders>
          </w:tcPr>
          <w:p w14:paraId="3A6E1E53" w14:textId="77777777" w:rsidR="00855EE8" w:rsidRPr="0001555E" w:rsidRDefault="00855EE8" w:rsidP="0001555E">
            <w:pPr>
              <w:pStyle w:val="blaugedruckt"/>
              <w:rPr>
                <w:rStyle w:val="fettgedruckt"/>
              </w:rPr>
            </w:pPr>
            <w:r w:rsidRPr="0001555E">
              <w:rPr>
                <w:rStyle w:val="fettgedruckt"/>
              </w:rPr>
              <w:t>Relationsart:</w:t>
            </w:r>
          </w:p>
          <w:p w14:paraId="2D8E3C35" w14:textId="77777777" w:rsidR="00855EE8" w:rsidRPr="008767AB" w:rsidRDefault="0001555E" w:rsidP="0001555E">
            <w:pPr>
              <w:pStyle w:val="blaugedruckt"/>
              <w:rPr>
                <w:lang w:eastAsia="de-DE"/>
              </w:rPr>
            </w:pPr>
            <w:r>
              <w:rPr>
                <w:lang w:eastAsia="de-DE"/>
              </w:rPr>
              <w:tab/>
            </w:r>
            <w:r w:rsidR="00855EE8" w:rsidRPr="008767AB">
              <w:rPr>
                <w:lang w:eastAsia="de-DE"/>
              </w:rPr>
              <w:t>Bezeichnung:</w:t>
            </w:r>
            <w:r>
              <w:rPr>
                <w:lang w:eastAsia="de-DE"/>
              </w:rPr>
              <w:t xml:space="preserve"> </w:t>
            </w:r>
            <w:proofErr w:type="gramStart"/>
            <w:r w:rsidR="00855EE8" w:rsidRPr="008767AB">
              <w:rPr>
                <w:lang w:eastAsia="de-DE"/>
              </w:rPr>
              <w:t>(  )</w:t>
            </w:r>
            <w:proofErr w:type="gramEnd"/>
          </w:p>
          <w:p w14:paraId="44A87FDD" w14:textId="77777777" w:rsidR="000454BB" w:rsidRDefault="0001555E" w:rsidP="0001555E">
            <w:pPr>
              <w:pStyle w:val="blaugedruckt"/>
              <w:rPr>
                <w:lang w:eastAsia="de-DE"/>
              </w:rPr>
            </w:pPr>
            <w:r>
              <w:rPr>
                <w:lang w:eastAsia="de-DE"/>
              </w:rPr>
              <w:tab/>
            </w:r>
            <w:r w:rsidR="000454BB" w:rsidRPr="000454BB">
              <w:rPr>
                <w:lang w:eastAsia="de-DE"/>
              </w:rPr>
              <w:t>Definition:</w:t>
            </w:r>
            <w:r w:rsidR="000454BB">
              <w:rPr>
                <w:lang w:eastAsia="de-DE"/>
              </w:rPr>
              <w:t xml:space="preserve"> </w:t>
            </w:r>
            <w:proofErr w:type="gramStart"/>
            <w:r w:rsidR="000454BB">
              <w:rPr>
                <w:lang w:eastAsia="de-DE"/>
              </w:rPr>
              <w:t>(  )</w:t>
            </w:r>
            <w:proofErr w:type="gramEnd"/>
          </w:p>
          <w:p w14:paraId="0F3E2D7C" w14:textId="77777777" w:rsidR="00855EE8" w:rsidRPr="008767AB" w:rsidRDefault="000454BB" w:rsidP="0001555E">
            <w:pPr>
              <w:pStyle w:val="blaugedruckt"/>
              <w:rPr>
                <w:lang w:eastAsia="de-DE"/>
              </w:rPr>
            </w:pPr>
            <w:r>
              <w:rPr>
                <w:lang w:eastAsia="de-DE"/>
              </w:rPr>
              <w:lastRenderedPageBreak/>
              <w:tab/>
            </w:r>
            <w:r w:rsidR="0001555E">
              <w:rPr>
                <w:lang w:eastAsia="de-DE"/>
              </w:rPr>
              <w:t xml:space="preserve">Kennung: </w:t>
            </w:r>
            <w:proofErr w:type="gramStart"/>
            <w:r w:rsidR="00855EE8" w:rsidRPr="008767AB">
              <w:rPr>
                <w:lang w:eastAsia="de-DE"/>
              </w:rPr>
              <w:t>(  )</w:t>
            </w:r>
            <w:proofErr w:type="gramEnd"/>
          </w:p>
          <w:p w14:paraId="5F63AC9C" w14:textId="77777777" w:rsidR="00D86AB1" w:rsidRDefault="00D86AB1" w:rsidP="00D86AB1">
            <w:pPr>
              <w:pStyle w:val="blaugedruckt"/>
              <w:rPr>
                <w:lang w:eastAsia="de-DE"/>
              </w:rPr>
            </w:pPr>
            <w:r>
              <w:rPr>
                <w:lang w:eastAsia="de-DE"/>
              </w:rPr>
              <w:tab/>
            </w:r>
            <w:r w:rsidRPr="00EE67CC">
              <w:rPr>
                <w:highlight w:val="cyan"/>
                <w:lang w:eastAsia="de-DE"/>
              </w:rPr>
              <w:t xml:space="preserve">Stillgelegt: </w:t>
            </w:r>
            <w:proofErr w:type="gramStart"/>
            <w:r w:rsidRPr="00EE67CC">
              <w:rPr>
                <w:highlight w:val="cyan"/>
                <w:lang w:eastAsia="de-DE"/>
              </w:rPr>
              <w:t>( )</w:t>
            </w:r>
            <w:proofErr w:type="gramEnd"/>
          </w:p>
          <w:p w14:paraId="0DE1D037" w14:textId="77777777" w:rsidR="00855EE8" w:rsidRDefault="0001555E" w:rsidP="0001555E">
            <w:pPr>
              <w:pStyle w:val="blaugedruckt"/>
              <w:rPr>
                <w:lang w:eastAsia="de-DE"/>
              </w:rPr>
            </w:pPr>
            <w:r>
              <w:rPr>
                <w:lang w:eastAsia="de-DE"/>
              </w:rPr>
              <w:tab/>
            </w:r>
            <w:r w:rsidR="00855EE8" w:rsidRPr="008767AB">
              <w:rPr>
                <w:lang w:eastAsia="de-DE"/>
              </w:rPr>
              <w:t>Modellart:</w:t>
            </w:r>
            <w:r>
              <w:rPr>
                <w:lang w:eastAsia="de-DE"/>
              </w:rPr>
              <w:t xml:space="preserve"> </w:t>
            </w:r>
            <w:proofErr w:type="gramStart"/>
            <w:r w:rsidR="00855EE8" w:rsidRPr="008767AB">
              <w:rPr>
                <w:lang w:eastAsia="de-DE"/>
              </w:rPr>
              <w:t>(  )</w:t>
            </w:r>
            <w:proofErr w:type="gramEnd"/>
          </w:p>
          <w:p w14:paraId="2AFD84E8" w14:textId="77777777" w:rsidR="000C4B8C" w:rsidRDefault="000C4B8C" w:rsidP="0001555E">
            <w:pPr>
              <w:pStyle w:val="blaugedruckt"/>
              <w:rPr>
                <w:lang w:eastAsia="de-DE"/>
              </w:rPr>
            </w:pPr>
            <w:r>
              <w:rPr>
                <w:lang w:eastAsia="de-DE"/>
              </w:rPr>
              <w:tab/>
            </w:r>
            <w:proofErr w:type="spellStart"/>
            <w:r>
              <w:rPr>
                <w:lang w:eastAsia="de-DE"/>
              </w:rPr>
              <w:t>Grunddatenb</w:t>
            </w:r>
            <w:proofErr w:type="spellEnd"/>
            <w:r>
              <w:rPr>
                <w:lang w:eastAsia="de-DE"/>
              </w:rPr>
              <w:t xml:space="preserve">.: </w:t>
            </w:r>
            <w:proofErr w:type="gramStart"/>
            <w:r>
              <w:rPr>
                <w:lang w:eastAsia="de-DE"/>
              </w:rPr>
              <w:t>(  )</w:t>
            </w:r>
            <w:proofErr w:type="gramEnd"/>
          </w:p>
          <w:p w14:paraId="5AE0713A" w14:textId="77777777" w:rsidR="000454BB" w:rsidRPr="008767AB" w:rsidRDefault="000454BB" w:rsidP="0001555E">
            <w:pPr>
              <w:pStyle w:val="blaugedruckt"/>
              <w:rPr>
                <w:lang w:eastAsia="de-DE"/>
              </w:rPr>
            </w:pPr>
            <w:r>
              <w:rPr>
                <w:lang w:eastAsia="de-DE"/>
              </w:rPr>
              <w:tab/>
            </w:r>
            <w:r w:rsidRPr="000454BB">
              <w:rPr>
                <w:lang w:eastAsia="de-DE"/>
              </w:rPr>
              <w:t>Multiplizität:</w:t>
            </w:r>
            <w:r>
              <w:rPr>
                <w:lang w:eastAsia="de-DE"/>
              </w:rPr>
              <w:t xml:space="preserve"> </w:t>
            </w:r>
            <w:proofErr w:type="gramStart"/>
            <w:r>
              <w:rPr>
                <w:lang w:eastAsia="de-DE"/>
              </w:rPr>
              <w:t>(  )</w:t>
            </w:r>
            <w:proofErr w:type="gramEnd"/>
          </w:p>
          <w:p w14:paraId="6F6499B4" w14:textId="77777777" w:rsidR="00855EE8" w:rsidRPr="008767AB" w:rsidRDefault="0001555E" w:rsidP="0001555E">
            <w:pPr>
              <w:pStyle w:val="blaugedruckt"/>
              <w:rPr>
                <w:lang w:eastAsia="de-DE"/>
              </w:rPr>
            </w:pPr>
            <w:r>
              <w:rPr>
                <w:lang w:eastAsia="de-DE"/>
              </w:rPr>
              <w:tab/>
              <w:t>Zielobjektart:</w:t>
            </w:r>
            <w:r w:rsidR="00855EE8" w:rsidRPr="008767AB">
              <w:rPr>
                <w:lang w:eastAsia="de-DE"/>
              </w:rPr>
              <w:t xml:space="preserve"> </w:t>
            </w:r>
            <w:proofErr w:type="gramStart"/>
            <w:r w:rsidR="00855EE8" w:rsidRPr="008767AB">
              <w:rPr>
                <w:lang w:eastAsia="de-DE"/>
              </w:rPr>
              <w:t>(  )</w:t>
            </w:r>
            <w:proofErr w:type="gramEnd"/>
          </w:p>
          <w:p w14:paraId="01699437" w14:textId="77777777" w:rsidR="00855EE8" w:rsidRPr="0001555E" w:rsidRDefault="0001555E" w:rsidP="000454BB">
            <w:pPr>
              <w:pStyle w:val="blaugedruckt"/>
              <w:rPr>
                <w:lang w:eastAsia="de-DE"/>
              </w:rPr>
            </w:pPr>
            <w:r>
              <w:rPr>
                <w:lang w:eastAsia="de-DE"/>
              </w:rPr>
              <w:tab/>
            </w:r>
            <w:proofErr w:type="spellStart"/>
            <w:r>
              <w:rPr>
                <w:lang w:eastAsia="de-DE"/>
              </w:rPr>
              <w:t>Inv</w:t>
            </w:r>
            <w:proofErr w:type="spellEnd"/>
            <w:r>
              <w:rPr>
                <w:lang w:eastAsia="de-DE"/>
              </w:rPr>
              <w:t xml:space="preserve">. Relation: </w:t>
            </w:r>
            <w:proofErr w:type="gramStart"/>
            <w:r w:rsidR="00855EE8" w:rsidRPr="008767AB">
              <w:rPr>
                <w:lang w:eastAsia="de-DE"/>
              </w:rPr>
              <w:t>(  )</w:t>
            </w:r>
            <w:proofErr w:type="gramEnd"/>
          </w:p>
        </w:tc>
        <w:tc>
          <w:tcPr>
            <w:tcW w:w="918" w:type="dxa"/>
            <w:tcBorders>
              <w:top w:val="nil"/>
              <w:left w:val="single" w:sz="4" w:space="0" w:color="auto"/>
              <w:bottom w:val="nil"/>
              <w:right w:val="nil"/>
            </w:tcBorders>
          </w:tcPr>
          <w:p w14:paraId="4A67C557" w14:textId="77777777" w:rsidR="003B79BA" w:rsidRPr="008767AB" w:rsidRDefault="003B79BA" w:rsidP="007D0EB7">
            <w:pPr>
              <w:spacing w:before="40" w:after="40" w:line="240" w:lineRule="auto"/>
              <w:jc w:val="both"/>
              <w:rPr>
                <w:rFonts w:eastAsia="Times New Roman"/>
                <w:sz w:val="20"/>
                <w:szCs w:val="24"/>
                <w:lang w:eastAsia="de-DE"/>
              </w:rPr>
            </w:pPr>
          </w:p>
        </w:tc>
      </w:tr>
    </w:tbl>
    <w:p w14:paraId="4FD42305" w14:textId="77777777" w:rsidR="00855EE8" w:rsidRPr="0011202E" w:rsidRDefault="00855EE8" w:rsidP="00855EE8">
      <w:pPr>
        <w:spacing w:after="0" w:line="240" w:lineRule="auto"/>
        <w:jc w:val="both"/>
        <w:rPr>
          <w:rFonts w:ascii="Times New Roman" w:eastAsia="Times New Roman" w:hAnsi="Times New Roman"/>
          <w:sz w:val="18"/>
          <w:szCs w:val="24"/>
          <w:lang w:eastAsia="de-DE"/>
        </w:rPr>
      </w:pPr>
    </w:p>
    <w:p w14:paraId="18506616" w14:textId="77777777" w:rsidR="00855EE8" w:rsidRPr="008767AB" w:rsidRDefault="00855EE8" w:rsidP="00C17315">
      <w:pPr>
        <w:pStyle w:val="Inhaltsverzeichnis"/>
      </w:pPr>
      <w:r w:rsidRPr="008767AB">
        <w:t>Erläuterungen zur Tabelle:</w:t>
      </w:r>
    </w:p>
    <w:p w14:paraId="5F6929B7" w14:textId="77777777" w:rsidR="00855EE8" w:rsidRPr="0001555E" w:rsidRDefault="00855EE8" w:rsidP="0001555E">
      <w:pPr>
        <w:pStyle w:val="Objektart"/>
        <w:rPr>
          <w:rStyle w:val="fettgedruckt"/>
        </w:rPr>
      </w:pPr>
      <w:r w:rsidRPr="0001555E">
        <w:rPr>
          <w:rStyle w:val="fettgedruckt"/>
        </w:rPr>
        <w:t>Kopfzeile</w:t>
      </w:r>
    </w:p>
    <w:p w14:paraId="60723582" w14:textId="77777777" w:rsidR="00855EE8" w:rsidRPr="0001555E" w:rsidRDefault="00855EE8" w:rsidP="0001555E">
      <w:pPr>
        <w:pStyle w:val="blaugedruckt"/>
        <w:rPr>
          <w:rStyle w:val="fettgedruckt"/>
        </w:rPr>
      </w:pPr>
      <w:r w:rsidRPr="0001555E">
        <w:rPr>
          <w:rStyle w:val="fettgedruckt"/>
        </w:rPr>
        <w:t>Objektbereich bzw. Objektartengruppe</w:t>
      </w:r>
    </w:p>
    <w:p w14:paraId="187BA8E0" w14:textId="77777777" w:rsidR="00855EE8" w:rsidRPr="008767AB" w:rsidRDefault="00855EE8" w:rsidP="0001555E">
      <w:pPr>
        <w:pStyle w:val="Fliesstext"/>
      </w:pPr>
      <w:r w:rsidRPr="008767AB">
        <w:t>Bezeichnung des Objekt</w:t>
      </w:r>
      <w:r w:rsidR="000929AF">
        <w:t>arten</w:t>
      </w:r>
      <w:r w:rsidRPr="008767AB">
        <w:t xml:space="preserve">bereichs und der Objektartengruppe aus dem </w:t>
      </w:r>
      <w:r w:rsidR="004C6918">
        <w:t xml:space="preserve">jeweiligen </w:t>
      </w:r>
      <w:r w:rsidRPr="008767AB">
        <w:t>Anwendungsschema. Objekt</w:t>
      </w:r>
      <w:r w:rsidR="000929AF">
        <w:t>arten</w:t>
      </w:r>
      <w:r w:rsidRPr="008767AB">
        <w:t>bereiche und Objektartengruppen dienen der fachlichen Strukturierung des Datenmodells und des Objektartenkatalogs.</w:t>
      </w:r>
    </w:p>
    <w:p w14:paraId="5B0A5B63" w14:textId="77777777" w:rsidR="00FB22B7" w:rsidRDefault="00FB22B7" w:rsidP="0001555E">
      <w:pPr>
        <w:pStyle w:val="blaugedruckt"/>
        <w:rPr>
          <w:rStyle w:val="fettgedruckt"/>
        </w:rPr>
      </w:pPr>
    </w:p>
    <w:p w14:paraId="3760BFC7" w14:textId="77777777" w:rsidR="00855EE8" w:rsidRPr="0001555E" w:rsidRDefault="00855EE8" w:rsidP="0001555E">
      <w:pPr>
        <w:pStyle w:val="blaugedruckt"/>
        <w:rPr>
          <w:rStyle w:val="fettgedruckt"/>
        </w:rPr>
      </w:pPr>
      <w:r w:rsidRPr="0001555E">
        <w:rPr>
          <w:rStyle w:val="fettgedruckt"/>
        </w:rPr>
        <w:t xml:space="preserve">Stand: </w:t>
      </w:r>
      <w:proofErr w:type="spellStart"/>
      <w:proofErr w:type="gramStart"/>
      <w:r w:rsidRPr="0001555E">
        <w:rPr>
          <w:rStyle w:val="fettgedruckt"/>
        </w:rPr>
        <w:t>tt.mm.jjjj</w:t>
      </w:r>
      <w:proofErr w:type="spellEnd"/>
      <w:proofErr w:type="gramEnd"/>
    </w:p>
    <w:p w14:paraId="15AA14D4" w14:textId="77777777" w:rsidR="00855EE8" w:rsidRPr="008767AB" w:rsidRDefault="00855EE8" w:rsidP="0001555E">
      <w:pPr>
        <w:pStyle w:val="Fliesstext"/>
      </w:pPr>
      <w:r w:rsidRPr="008767AB">
        <w:t xml:space="preserve">Stand der Fassung in der Form: </w:t>
      </w:r>
      <w:proofErr w:type="spellStart"/>
      <w:proofErr w:type="gramStart"/>
      <w:r w:rsidRPr="008767AB">
        <w:t>Tag.Monat.Jahr</w:t>
      </w:r>
      <w:proofErr w:type="spellEnd"/>
      <w:proofErr w:type="gramEnd"/>
      <w:r w:rsidRPr="008767AB">
        <w:t xml:space="preserve">. </w:t>
      </w:r>
    </w:p>
    <w:p w14:paraId="38EDD332" w14:textId="77777777" w:rsidR="0001555E" w:rsidRPr="0001555E" w:rsidRDefault="0001555E" w:rsidP="00FB22B7">
      <w:pPr>
        <w:pStyle w:val="Fliesstext"/>
        <w:rPr>
          <w:rStyle w:val="fettgedruckt"/>
          <w:b w:val="0"/>
        </w:rPr>
      </w:pPr>
    </w:p>
    <w:p w14:paraId="16CBF843" w14:textId="77777777" w:rsidR="00855EE8" w:rsidRPr="0001555E" w:rsidRDefault="00855EE8" w:rsidP="0001555E">
      <w:pPr>
        <w:pStyle w:val="Objektart"/>
        <w:rPr>
          <w:rStyle w:val="fettgedruckt"/>
        </w:rPr>
      </w:pPr>
      <w:r w:rsidRPr="0001555E">
        <w:rPr>
          <w:rStyle w:val="fettgedruckt"/>
        </w:rPr>
        <w:t>Tabellenüberschrift</w:t>
      </w:r>
    </w:p>
    <w:p w14:paraId="29FFE6AD" w14:textId="77777777" w:rsidR="00855EE8" w:rsidRPr="0001555E" w:rsidRDefault="00855EE8" w:rsidP="0001555E">
      <w:pPr>
        <w:pStyle w:val="blaugedruckt"/>
        <w:rPr>
          <w:rStyle w:val="fettgedruckt"/>
        </w:rPr>
      </w:pPr>
      <w:r w:rsidRPr="0001555E">
        <w:rPr>
          <w:rStyle w:val="fettgedruckt"/>
        </w:rPr>
        <w:t>Objektart</w:t>
      </w:r>
      <w:r w:rsidR="000454BB">
        <w:rPr>
          <w:rStyle w:val="fettgedruckt"/>
        </w:rPr>
        <w:t xml:space="preserve">: </w:t>
      </w:r>
      <w:r w:rsidRPr="0001555E">
        <w:rPr>
          <w:rStyle w:val="fettgedruckt"/>
        </w:rPr>
        <w:t>Klasse, Datentyp</w:t>
      </w:r>
    </w:p>
    <w:p w14:paraId="59414780" w14:textId="77777777" w:rsidR="00855EE8" w:rsidRPr="008767AB" w:rsidRDefault="00855EE8" w:rsidP="0001555E">
      <w:pPr>
        <w:pStyle w:val="Fliesstext"/>
      </w:pPr>
      <w:r w:rsidRPr="008767AB">
        <w:t xml:space="preserve">Innerhalb des </w:t>
      </w:r>
      <w:r w:rsidR="004C6918">
        <w:t>jeweiligen Anwendungsschema</w:t>
      </w:r>
      <w:r w:rsidRPr="008767AB">
        <w:t xml:space="preserve"> eindeutige Bezeichnung der Objektart. Die abstrakten Klassen und die definierten Datentypen werden wie die O</w:t>
      </w:r>
      <w:r w:rsidR="00D65BC0">
        <w:t>bjektarten beschr</w:t>
      </w:r>
      <w:r w:rsidRPr="008767AB">
        <w:t>i</w:t>
      </w:r>
      <w:r w:rsidR="00D65BC0">
        <w:t>e</w:t>
      </w:r>
      <w:r w:rsidRPr="008767AB">
        <w:t xml:space="preserve">ben. Das im </w:t>
      </w:r>
      <w:proofErr w:type="spellStart"/>
      <w:r w:rsidR="004C6918">
        <w:t>jeweiligen</w:t>
      </w:r>
      <w:r w:rsidRPr="008767AB">
        <w:t>Anwendungsschema</w:t>
      </w:r>
      <w:proofErr w:type="spellEnd"/>
      <w:r w:rsidRPr="008767AB">
        <w:t xml:space="preserve"> verwendete Präfix </w:t>
      </w:r>
      <w:r w:rsidR="00D65BC0">
        <w:t>'</w:t>
      </w:r>
      <w:r w:rsidR="004C6918">
        <w:t>AA_', 'AP_', 'AX_', 'GV_', 'LB_' oder 'LN_'</w:t>
      </w:r>
      <w:r w:rsidRPr="008767AB">
        <w:t xml:space="preserve"> steht allen Klassen, Datentypen und Codelisten voran.</w:t>
      </w:r>
    </w:p>
    <w:p w14:paraId="3860CC5F" w14:textId="77777777" w:rsidR="00FB22B7" w:rsidRDefault="00FB22B7" w:rsidP="0001555E">
      <w:pPr>
        <w:pStyle w:val="blaugedruckt"/>
        <w:rPr>
          <w:rStyle w:val="fettgedruckt"/>
        </w:rPr>
      </w:pPr>
    </w:p>
    <w:p w14:paraId="748D2E4D" w14:textId="77777777" w:rsidR="00855EE8" w:rsidRPr="0001555E" w:rsidRDefault="00855EE8" w:rsidP="0001555E">
      <w:pPr>
        <w:pStyle w:val="blaugedruckt"/>
        <w:rPr>
          <w:rStyle w:val="fettgedruckt"/>
        </w:rPr>
      </w:pPr>
      <w:r w:rsidRPr="0001555E">
        <w:rPr>
          <w:rStyle w:val="fettgedruckt"/>
        </w:rPr>
        <w:t>Kennung</w:t>
      </w:r>
    </w:p>
    <w:p w14:paraId="67363F59" w14:textId="77777777" w:rsidR="00855EE8" w:rsidRPr="008767AB" w:rsidRDefault="00855EE8" w:rsidP="0001555E">
      <w:pPr>
        <w:pStyle w:val="Fliesstext"/>
      </w:pPr>
      <w:r w:rsidRPr="008767AB">
        <w:t xml:space="preserve">Die Kennung der Objektart besteht aus einer Zahlenkombination, die innerhalb des Objektartenkatalogs eindeutig ist. </w:t>
      </w:r>
    </w:p>
    <w:p w14:paraId="27293172" w14:textId="77777777" w:rsidR="00855EE8" w:rsidRPr="0011202E" w:rsidRDefault="00855EE8" w:rsidP="0001555E">
      <w:pPr>
        <w:pStyle w:val="Fliesstext"/>
      </w:pPr>
    </w:p>
    <w:p w14:paraId="725A9C68" w14:textId="77777777" w:rsidR="00855EE8" w:rsidRPr="0001555E" w:rsidRDefault="00855EE8" w:rsidP="0001555E">
      <w:pPr>
        <w:pStyle w:val="Objektart"/>
        <w:rPr>
          <w:rStyle w:val="fettgedruckt"/>
        </w:rPr>
      </w:pPr>
      <w:r w:rsidRPr="0001555E">
        <w:rPr>
          <w:rStyle w:val="fettgedruckt"/>
        </w:rPr>
        <w:t>Tabelleninhalt</w:t>
      </w:r>
    </w:p>
    <w:p w14:paraId="192F3240" w14:textId="77777777" w:rsidR="00855EE8" w:rsidRPr="0001555E" w:rsidRDefault="00855EE8" w:rsidP="0001555E">
      <w:pPr>
        <w:pStyle w:val="blaugedruckt"/>
        <w:rPr>
          <w:rStyle w:val="fettgedruckt"/>
        </w:rPr>
      </w:pPr>
      <w:r w:rsidRPr="0001555E">
        <w:rPr>
          <w:rStyle w:val="fettgedruckt"/>
        </w:rPr>
        <w:t xml:space="preserve">Definition: </w:t>
      </w:r>
      <w:proofErr w:type="gramStart"/>
      <w:r w:rsidRPr="0001555E">
        <w:rPr>
          <w:rStyle w:val="fettgedruckt"/>
        </w:rPr>
        <w:t xml:space="preserve">(  </w:t>
      </w:r>
      <w:proofErr w:type="gramEnd"/>
      <w:r w:rsidRPr="0001555E">
        <w:rPr>
          <w:rStyle w:val="fettgedruckt"/>
        </w:rPr>
        <w:t xml:space="preserve"> )</w:t>
      </w:r>
    </w:p>
    <w:p w14:paraId="42A78D74" w14:textId="77777777" w:rsidR="00855EE8" w:rsidRPr="008767AB" w:rsidRDefault="00855EE8" w:rsidP="0001555E">
      <w:pPr>
        <w:pStyle w:val="Fliesstext"/>
      </w:pPr>
      <w:r w:rsidRPr="008767AB">
        <w:t>Die Definition enthält die Beschreibung, wie eine Objektart in der realen Welt definiert wird.</w:t>
      </w:r>
      <w:r w:rsidRPr="008767AB">
        <w:br/>
        <w:t>Die Fundstelle der Definition ist durch einen Klammerzusatz angegeben:</w:t>
      </w:r>
    </w:p>
    <w:p w14:paraId="30EA6A91" w14:textId="77777777" w:rsidR="00855EE8" w:rsidRPr="008767AB" w:rsidRDefault="00855EE8" w:rsidP="0001555E">
      <w:pPr>
        <w:pStyle w:val="Fliesstext-AufzhlungBuchstaben"/>
      </w:pPr>
      <w:r w:rsidRPr="008767AB">
        <w:t>Definition entsprechend FIG-Fachwörterbuch, Band 4: Katastervermessung und Liegenschaftskataster, Stand 1995</w:t>
      </w:r>
    </w:p>
    <w:p w14:paraId="2C0704D5" w14:textId="77777777" w:rsidR="00855EE8" w:rsidRPr="008767AB" w:rsidRDefault="00855EE8" w:rsidP="0001555E">
      <w:pPr>
        <w:pStyle w:val="Fliesstext-AufzhlungBuchstaben"/>
      </w:pPr>
      <w:r w:rsidRPr="008767AB">
        <w:t xml:space="preserve">Definition entsprechend FIG-Fachwörterbuch, Benennungen und Definitionen im deutschen Vermessungswesen, Heft 6 - Topographie, </w:t>
      </w:r>
      <w:proofErr w:type="spellStart"/>
      <w:r w:rsidRPr="008767AB">
        <w:t>IfAG</w:t>
      </w:r>
      <w:proofErr w:type="spellEnd"/>
      <w:r w:rsidRPr="008767AB">
        <w:t xml:space="preserve"> (Herausgeber), Frankfurt a.M. 1971 (Entwurf des Arbeitskreises Topographie der </w:t>
      </w:r>
      <w:proofErr w:type="spellStart"/>
      <w:r w:rsidRPr="008767AB">
        <w:t>AdV</w:t>
      </w:r>
      <w:proofErr w:type="spellEnd"/>
      <w:r w:rsidRPr="008767AB">
        <w:t xml:space="preserve"> zur Neubearbeitung)</w:t>
      </w:r>
    </w:p>
    <w:p w14:paraId="24513626" w14:textId="77777777" w:rsidR="00855EE8" w:rsidRPr="008767AB" w:rsidRDefault="00855EE8" w:rsidP="0001555E">
      <w:pPr>
        <w:pStyle w:val="Fliesstext-AufzhlungBuchstaben"/>
      </w:pPr>
      <w:r w:rsidRPr="008767AB">
        <w:t>Definition entsprechend dem Duden - Großes Wörterbuch der Deutschen Sprache, Bibliographisches Institut, Mannheim</w:t>
      </w:r>
    </w:p>
    <w:p w14:paraId="5A971051" w14:textId="77777777" w:rsidR="00855EE8" w:rsidRPr="008767AB" w:rsidRDefault="00855EE8" w:rsidP="0001555E">
      <w:pPr>
        <w:pStyle w:val="Fliesstext-AufzhlungBuchstaben"/>
      </w:pPr>
      <w:r w:rsidRPr="008767AB">
        <w:t xml:space="preserve">Definition entsprechend dem Feature Attribute Coding Catalog (FACC) (deutsche Fassung des Amtes für </w:t>
      </w:r>
      <w:proofErr w:type="gramStart"/>
      <w:r w:rsidRPr="008767AB">
        <w:t xml:space="preserve">Militärisches  </w:t>
      </w:r>
      <w:proofErr w:type="spellStart"/>
      <w:r w:rsidRPr="008767AB">
        <w:t>Geowesen</w:t>
      </w:r>
      <w:proofErr w:type="spellEnd"/>
      <w:proofErr w:type="gramEnd"/>
      <w:r w:rsidRPr="008767AB">
        <w:t>, Euskirchen 1987)</w:t>
      </w:r>
    </w:p>
    <w:p w14:paraId="7059DC53" w14:textId="77777777" w:rsidR="00855EE8" w:rsidRPr="008767AB" w:rsidRDefault="00855EE8" w:rsidP="0001555E">
      <w:pPr>
        <w:pStyle w:val="Fliesstext-AufzhlungBuchstaben"/>
      </w:pPr>
      <w:r w:rsidRPr="008767AB">
        <w:lastRenderedPageBreak/>
        <w:t>Eigendefinition</w:t>
      </w:r>
    </w:p>
    <w:p w14:paraId="42664161" w14:textId="77777777" w:rsidR="00855EE8" w:rsidRPr="008767AB" w:rsidRDefault="00855EE8" w:rsidP="0001555E">
      <w:pPr>
        <w:pStyle w:val="Fliesstext-AufzhlungBuchstaben"/>
      </w:pPr>
      <w:r w:rsidRPr="008767AB">
        <w:t xml:space="preserve">Definition entsprechend dem Verzeichnis der flächenbezogenen Nutzungsarten im Liegenschaftskataster und ihrer Begriffsbestimmungen (Nutzungsartenverzeichnis), </w:t>
      </w:r>
      <w:proofErr w:type="spellStart"/>
      <w:r w:rsidRPr="008767AB">
        <w:t>AdV</w:t>
      </w:r>
      <w:proofErr w:type="spellEnd"/>
      <w:r w:rsidRPr="008767AB">
        <w:t xml:space="preserve"> (Herausgeber), Koblenz/Hannover 1983</w:t>
      </w:r>
    </w:p>
    <w:p w14:paraId="67E70F5C" w14:textId="77777777" w:rsidR="00855EE8" w:rsidRPr="008767AB" w:rsidRDefault="00855EE8" w:rsidP="0001555E">
      <w:pPr>
        <w:pStyle w:val="Fliesstext-AufzhlungBuchstaben"/>
      </w:pPr>
      <w:r w:rsidRPr="008767AB">
        <w:t>Definition entsprechend dem Glossar</w:t>
      </w:r>
    </w:p>
    <w:p w14:paraId="2645368F" w14:textId="77777777" w:rsidR="00855EE8" w:rsidRPr="008767AB" w:rsidRDefault="00855EE8" w:rsidP="0001555E">
      <w:pPr>
        <w:pStyle w:val="Fliesstext-AufzhlungBuchstaben"/>
      </w:pPr>
      <w:r w:rsidRPr="008767AB">
        <w:t>Definition entsprechend dem Katalog des Statistischen Bodeninformationssystems STABIS (Systematik der Bodennutzung)</w:t>
      </w:r>
    </w:p>
    <w:p w14:paraId="484AC246" w14:textId="77777777" w:rsidR="00855EE8" w:rsidRPr="008767AB" w:rsidRDefault="00855EE8" w:rsidP="0001555E">
      <w:pPr>
        <w:pStyle w:val="Fliesstext-AufzhlungBuchstaben"/>
      </w:pPr>
      <w:r w:rsidRPr="008767AB">
        <w:t>DIN 4054 'Verkehrswasserbau, Begriffe'; September 1977</w:t>
      </w:r>
    </w:p>
    <w:p w14:paraId="770BC55A" w14:textId="77777777" w:rsidR="00855EE8" w:rsidRPr="008767AB" w:rsidRDefault="00855EE8" w:rsidP="0001555E">
      <w:pPr>
        <w:pStyle w:val="Fliesstext-AufzhlungBuchstaben"/>
      </w:pPr>
      <w:r w:rsidRPr="008767AB">
        <w:t>DIN 4047 'Landwirtschaftlicher Wasserbau, Begriffe'; März 1973</w:t>
      </w:r>
    </w:p>
    <w:p w14:paraId="199F0A4E" w14:textId="77777777" w:rsidR="00855EE8" w:rsidRPr="008767AB" w:rsidRDefault="00855EE8" w:rsidP="0001555E">
      <w:pPr>
        <w:pStyle w:val="Fliesstext-AufzhlungBuchstaben"/>
      </w:pPr>
      <w:r w:rsidRPr="008767AB">
        <w:t>Anweisung zur Straßeninformationsbank, ASB-Netzdaten; Januar 2003</w:t>
      </w:r>
    </w:p>
    <w:p w14:paraId="055B0883" w14:textId="77777777" w:rsidR="00855EE8" w:rsidRPr="008767AB" w:rsidRDefault="00855EE8" w:rsidP="0001555E">
      <w:pPr>
        <w:pStyle w:val="Fliesstext-AufzhlungBuchstaben"/>
      </w:pPr>
      <w:r w:rsidRPr="008767AB">
        <w:t xml:space="preserve">Bundesfernstraßengesetz, </w:t>
      </w:r>
      <w:proofErr w:type="spellStart"/>
      <w:r w:rsidRPr="008767AB">
        <w:t>BFStrG</w:t>
      </w:r>
      <w:proofErr w:type="spellEnd"/>
      <w:r w:rsidRPr="008767AB">
        <w:t>; April 1994</w:t>
      </w:r>
    </w:p>
    <w:p w14:paraId="10624995" w14:textId="77777777" w:rsidR="00855EE8" w:rsidRPr="008767AB" w:rsidRDefault="00855EE8" w:rsidP="0001555E">
      <w:pPr>
        <w:pStyle w:val="Fliesstext-AufzhlungBuchstaben"/>
      </w:pPr>
      <w:r w:rsidRPr="008767AB">
        <w:t xml:space="preserve">Bundeswasserstraßengesetz, </w:t>
      </w:r>
      <w:proofErr w:type="spellStart"/>
      <w:r w:rsidRPr="008767AB">
        <w:t>BWStrG</w:t>
      </w:r>
      <w:proofErr w:type="spellEnd"/>
      <w:r w:rsidRPr="008767AB">
        <w:t>; Juli 1998</w:t>
      </w:r>
    </w:p>
    <w:p w14:paraId="25AD9141" w14:textId="77777777" w:rsidR="00855EE8" w:rsidRPr="008767AB" w:rsidRDefault="00855EE8" w:rsidP="0001555E">
      <w:pPr>
        <w:pStyle w:val="Fliesstext-AufzhlungBuchstaben"/>
      </w:pPr>
      <w:r w:rsidRPr="008767AB">
        <w:t>Bundesnaturschutzgesetz, BNatSchG; Dezember 1996</w:t>
      </w:r>
    </w:p>
    <w:p w14:paraId="0EAA1FF7" w14:textId="77777777" w:rsidR="00855EE8" w:rsidRPr="008767AB" w:rsidRDefault="00855EE8" w:rsidP="00AE79C4">
      <w:pPr>
        <w:pStyle w:val="Fliesstext"/>
      </w:pPr>
      <w:r w:rsidRPr="008767AB">
        <w:t>Die Definitionen sind ansonsten in Anlehnung an die No</w:t>
      </w:r>
      <w:r w:rsidR="008F6FB3">
        <w:t>rmungsdokumente von ISO gefasst</w:t>
      </w:r>
      <w:r w:rsidRPr="008767AB">
        <w:t>.</w:t>
      </w:r>
    </w:p>
    <w:p w14:paraId="2F9906CC" w14:textId="77777777" w:rsidR="00855EE8" w:rsidRPr="008767AB" w:rsidRDefault="00855EE8" w:rsidP="00AE79C4">
      <w:pPr>
        <w:pStyle w:val="Fliesstext"/>
      </w:pPr>
      <w:r w:rsidRPr="008767AB">
        <w:t>Ist kein Klammerzusatz angegeben, erfolgt keine Aussage zur Herkunft der Definition.</w:t>
      </w:r>
    </w:p>
    <w:p w14:paraId="1CA67F34" w14:textId="77777777" w:rsidR="00BD2340" w:rsidRDefault="00BD2340" w:rsidP="00BD2340">
      <w:pPr>
        <w:pStyle w:val="blaugedruckt"/>
        <w:ind w:left="0" w:firstLine="0"/>
        <w:rPr>
          <w:rStyle w:val="fettgedruckt"/>
        </w:rPr>
      </w:pPr>
    </w:p>
    <w:p w14:paraId="3A6A9F1F" w14:textId="77777777" w:rsidR="00BD2340" w:rsidRPr="00040A00" w:rsidRDefault="00BD2340" w:rsidP="00BD2340">
      <w:pPr>
        <w:pStyle w:val="blaugedruckt"/>
        <w:ind w:left="0" w:firstLine="0"/>
        <w:rPr>
          <w:rStyle w:val="fettgedruckt"/>
          <w:highlight w:val="cyan"/>
        </w:rPr>
      </w:pPr>
      <w:r w:rsidRPr="00040A00">
        <w:rPr>
          <w:rStyle w:val="fettgedruckt"/>
          <w:highlight w:val="cyan"/>
        </w:rPr>
        <w:t>Stillgelegt:</w:t>
      </w:r>
    </w:p>
    <w:p w14:paraId="276728B4" w14:textId="77777777" w:rsidR="00BD2340" w:rsidRDefault="00BD2340" w:rsidP="00BD2340">
      <w:pPr>
        <w:pStyle w:val="blaugedruckt"/>
        <w:ind w:left="0" w:firstLine="0"/>
        <w:rPr>
          <w:rFonts w:eastAsia="Times New Roman"/>
          <w:color w:val="auto"/>
          <w:szCs w:val="24"/>
          <w:lang w:eastAsia="de-DE"/>
        </w:rPr>
      </w:pPr>
      <w:r w:rsidRPr="00040A00">
        <w:rPr>
          <w:rFonts w:eastAsia="Times New Roman"/>
          <w:color w:val="auto"/>
          <w:szCs w:val="24"/>
          <w:highlight w:val="cyan"/>
          <w:lang w:eastAsia="de-DE"/>
        </w:rPr>
        <w:t xml:space="preserve">gibt die Version an, bis zu welcher Version </w:t>
      </w:r>
      <w:r w:rsidR="00040A00" w:rsidRPr="00040A00">
        <w:rPr>
          <w:rFonts w:eastAsia="Times New Roman"/>
          <w:color w:val="auto"/>
          <w:szCs w:val="24"/>
          <w:highlight w:val="cyan"/>
          <w:lang w:eastAsia="de-DE"/>
        </w:rPr>
        <w:t>der GeoInfoDok</w:t>
      </w:r>
      <w:r w:rsidRPr="00040A00">
        <w:rPr>
          <w:rFonts w:eastAsia="Times New Roman"/>
          <w:color w:val="auto"/>
          <w:szCs w:val="24"/>
          <w:highlight w:val="cyan"/>
          <w:lang w:eastAsia="de-DE"/>
        </w:rPr>
        <w:t xml:space="preserve"> die Vergabe der Objektart noch erlaubt war.</w:t>
      </w:r>
    </w:p>
    <w:p w14:paraId="3B913CF6" w14:textId="77777777" w:rsidR="00FB22B7" w:rsidRDefault="00FB22B7" w:rsidP="00FB22B7">
      <w:pPr>
        <w:pStyle w:val="blaugedruckt"/>
        <w:ind w:left="0" w:firstLine="0"/>
        <w:rPr>
          <w:rStyle w:val="fettgedruckt"/>
        </w:rPr>
      </w:pPr>
    </w:p>
    <w:p w14:paraId="4DDC6C5A" w14:textId="77777777" w:rsidR="00855EE8" w:rsidRPr="00AE79C4" w:rsidRDefault="00855EE8" w:rsidP="00FB22B7">
      <w:pPr>
        <w:pStyle w:val="blaugedruckt"/>
        <w:ind w:left="0" w:firstLine="0"/>
        <w:rPr>
          <w:rStyle w:val="fettgedruckt"/>
        </w:rPr>
      </w:pPr>
      <w:r w:rsidRPr="00AE79C4">
        <w:rPr>
          <w:rStyle w:val="fettgedruckt"/>
        </w:rPr>
        <w:t>Abgeleitet aus:</w:t>
      </w:r>
    </w:p>
    <w:p w14:paraId="1C35A15F" w14:textId="77777777" w:rsidR="00855EE8" w:rsidRPr="008767AB" w:rsidRDefault="00855EE8" w:rsidP="00AE79C4">
      <w:pPr>
        <w:pStyle w:val="Fliesstext"/>
      </w:pPr>
      <w:r w:rsidRPr="008767AB">
        <w:t xml:space="preserve">In dieser Zeile wird angegeben, aus welchen Objektarten oder Klassen die Objektart Eigenschaften erbt. Auch geometrische und topologische Eigenschaften aus dem AFIS-ALKIS-ATKIS-Basisschema werden grundsätzlich vererbt und hier angegeben. Nur die im Basisschema angegebenen Raumbezugselemente sind zulässig, die wiederum aus dem Normdokument „ISO DIS 19107 </w:t>
      </w:r>
      <w:proofErr w:type="spellStart"/>
      <w:r w:rsidRPr="008767AB">
        <w:t>Geographic</w:t>
      </w:r>
      <w:proofErr w:type="spellEnd"/>
      <w:r w:rsidRPr="008767AB">
        <w:t xml:space="preserve"> Information: </w:t>
      </w:r>
      <w:proofErr w:type="spellStart"/>
      <w:r w:rsidRPr="008767AB">
        <w:t>Spatial</w:t>
      </w:r>
      <w:proofErr w:type="spellEnd"/>
      <w:r w:rsidRPr="008767AB">
        <w:t xml:space="preserve"> Schema“ abgeleitet wurden.</w:t>
      </w:r>
    </w:p>
    <w:p w14:paraId="507C89D6" w14:textId="77777777" w:rsidR="00855EE8" w:rsidRPr="008767AB" w:rsidRDefault="00855EE8" w:rsidP="00AE79C4">
      <w:pPr>
        <w:pStyle w:val="Fliesstext"/>
      </w:pPr>
      <w:r w:rsidRPr="008767AB">
        <w:t>Mehrere Raumbezugsarten für eine Objektart sind zulässig. Die Zuordnung einer Objektart zu gemeinsamen Geometriethemen erfolgt in den OCL-Codes im UML-Modell, die jedoch in dem Word-Export der Übersichtlichkeit halber nicht vorkommen.</w:t>
      </w:r>
    </w:p>
    <w:p w14:paraId="54C0A5CA" w14:textId="77777777" w:rsidR="00AE79C4" w:rsidRDefault="00AE79C4" w:rsidP="00AE79C4">
      <w:pPr>
        <w:pStyle w:val="Objektart"/>
        <w:rPr>
          <w:lang w:eastAsia="de-DE"/>
        </w:rPr>
      </w:pPr>
    </w:p>
    <w:p w14:paraId="7DA5286C" w14:textId="77777777" w:rsidR="00855EE8" w:rsidRPr="00AE79C4" w:rsidRDefault="00855EE8" w:rsidP="00AE79C4">
      <w:pPr>
        <w:pStyle w:val="blaugedruckt"/>
        <w:rPr>
          <w:rStyle w:val="fettgedruckt"/>
        </w:rPr>
      </w:pPr>
      <w:r w:rsidRPr="00AE79C4">
        <w:rPr>
          <w:rStyle w:val="fettgedruckt"/>
        </w:rPr>
        <w:t xml:space="preserve">Objekttyp: </w:t>
      </w:r>
    </w:p>
    <w:p w14:paraId="440CA29B" w14:textId="77777777" w:rsidR="00855EE8" w:rsidRPr="00AE79C4" w:rsidRDefault="00855EE8" w:rsidP="00AE79C4">
      <w:pPr>
        <w:pStyle w:val="Fliesstext"/>
      </w:pPr>
      <w:r w:rsidRPr="00AE79C4">
        <w:t>Der Objekttyp gibt an, wie die Objektart modelliert ist. Es sind folgende Objekttypen zulässig:</w:t>
      </w:r>
    </w:p>
    <w:p w14:paraId="33C6F963" w14:textId="77777777" w:rsidR="00AE79C4" w:rsidRDefault="00AE79C4" w:rsidP="00AE79C4">
      <w:pPr>
        <w:pStyle w:val="Objektart"/>
        <w:rPr>
          <w:lang w:eastAsia="de-DE"/>
        </w:rPr>
      </w:pPr>
      <w:r>
        <w:tab/>
      </w:r>
      <w:r w:rsidR="00855EE8" w:rsidRPr="00AE79C4">
        <w:rPr>
          <w:color w:val="0000FF"/>
        </w:rPr>
        <w:t>Bezeichnung:</w:t>
      </w:r>
      <w:r w:rsidR="00855EE8" w:rsidRPr="00AE79C4">
        <w:tab/>
      </w:r>
      <w:r>
        <w:t xml:space="preserve">– </w:t>
      </w:r>
      <w:r w:rsidR="00855EE8" w:rsidRPr="00AE79C4">
        <w:t>Raumbezoge</w:t>
      </w:r>
      <w:r w:rsidR="00855EE8" w:rsidRPr="008767AB">
        <w:rPr>
          <w:lang w:eastAsia="de-DE"/>
        </w:rPr>
        <w:t>nes Elementarobjekt (REO)</w:t>
      </w:r>
    </w:p>
    <w:p w14:paraId="735A2613" w14:textId="77777777" w:rsidR="00AE79C4" w:rsidRDefault="00AE79C4" w:rsidP="00AE79C4">
      <w:pPr>
        <w:pStyle w:val="Objektart"/>
      </w:pPr>
      <w:r>
        <w:tab/>
      </w:r>
      <w:r>
        <w:tab/>
        <w:t>– N</w:t>
      </w:r>
      <w:r w:rsidR="00855EE8" w:rsidRPr="008767AB">
        <w:t>icht raumbezogenes Elementarobjekt (NREO)</w:t>
      </w:r>
    </w:p>
    <w:p w14:paraId="6473A24F" w14:textId="77777777" w:rsidR="00855EE8" w:rsidRPr="008767AB" w:rsidRDefault="00AE79C4" w:rsidP="00AE79C4">
      <w:pPr>
        <w:pStyle w:val="Objektart"/>
      </w:pPr>
      <w:r>
        <w:tab/>
      </w:r>
      <w:r>
        <w:tab/>
        <w:t>– Z</w:t>
      </w:r>
      <w:r w:rsidR="00855EE8" w:rsidRPr="008767AB">
        <w:t>usammengesetztes Objekt (ZUSO)</w:t>
      </w:r>
    </w:p>
    <w:p w14:paraId="432690D5" w14:textId="77777777" w:rsidR="00855EE8" w:rsidRPr="008767AB" w:rsidRDefault="00855EE8" w:rsidP="00AE79C4">
      <w:pPr>
        <w:pStyle w:val="Fliesstext"/>
      </w:pPr>
      <w:r w:rsidRPr="008767AB">
        <w:t>REO, NREO und ZUSO sind Abkürzungen der Bezeichnung.</w:t>
      </w:r>
    </w:p>
    <w:p w14:paraId="398F16F1" w14:textId="77777777" w:rsidR="00855EE8" w:rsidRPr="008767AB" w:rsidRDefault="00855EE8" w:rsidP="00AE79C4">
      <w:pPr>
        <w:pStyle w:val="Objektart"/>
        <w:rPr>
          <w:lang w:eastAsia="de-DE"/>
        </w:rPr>
      </w:pPr>
    </w:p>
    <w:p w14:paraId="416FF40B" w14:textId="77777777" w:rsidR="00855EE8" w:rsidRPr="00AE79C4" w:rsidRDefault="00855EE8" w:rsidP="00AE79C4">
      <w:pPr>
        <w:pStyle w:val="blaugedruckt"/>
        <w:rPr>
          <w:rStyle w:val="fettgedruckt"/>
        </w:rPr>
      </w:pPr>
      <w:r w:rsidRPr="00AE79C4">
        <w:rPr>
          <w:rStyle w:val="fettgedruckt"/>
        </w:rPr>
        <w:t>Modellart</w:t>
      </w:r>
      <w:r w:rsidR="000454BB">
        <w:rPr>
          <w:rStyle w:val="fettgedruckt"/>
        </w:rPr>
        <w:t>en</w:t>
      </w:r>
      <w:r w:rsidRPr="00AE79C4">
        <w:rPr>
          <w:rStyle w:val="fettgedruckt"/>
        </w:rPr>
        <w:t>:</w:t>
      </w:r>
    </w:p>
    <w:p w14:paraId="7EF21153" w14:textId="77777777" w:rsidR="00855EE8" w:rsidRPr="008767AB" w:rsidRDefault="00855EE8" w:rsidP="00AE79C4">
      <w:pPr>
        <w:pStyle w:val="Fliesstext"/>
      </w:pPr>
      <w:r w:rsidRPr="008767AB">
        <w:t>Die Modellart regelt, zu welchem Modell oder zu welchen Modellen eine Objektart gehört. Für zusammengesetzte Objekte entfällt eine Aussage zur Modellart.</w:t>
      </w:r>
    </w:p>
    <w:p w14:paraId="278F9A5C" w14:textId="77777777" w:rsidR="00FB22B7" w:rsidRDefault="00FB22B7" w:rsidP="00FB22B7">
      <w:pPr>
        <w:pStyle w:val="blaugedruckt"/>
        <w:ind w:left="0" w:firstLine="0"/>
        <w:rPr>
          <w:color w:val="auto"/>
          <w:lang w:eastAsia="de-DE"/>
        </w:rPr>
      </w:pPr>
    </w:p>
    <w:p w14:paraId="4B2182FA" w14:textId="77777777" w:rsidR="00855EE8" w:rsidRPr="00AE79C4" w:rsidRDefault="00855EE8" w:rsidP="00FB22B7">
      <w:pPr>
        <w:pStyle w:val="blaugedruckt"/>
        <w:ind w:left="0" w:firstLine="0"/>
        <w:rPr>
          <w:rStyle w:val="fettgedruckt"/>
        </w:rPr>
      </w:pPr>
      <w:r w:rsidRPr="00AE79C4">
        <w:rPr>
          <w:rStyle w:val="fettgedruckt"/>
        </w:rPr>
        <w:t>Grunddatenbestand:</w:t>
      </w:r>
    </w:p>
    <w:p w14:paraId="5FAA9C91" w14:textId="77777777" w:rsidR="00855EE8" w:rsidRDefault="00855EE8" w:rsidP="00AE79C4">
      <w:pPr>
        <w:pStyle w:val="Fliesstext"/>
      </w:pPr>
      <w:r w:rsidRPr="008767AB">
        <w:lastRenderedPageBreak/>
        <w:t xml:space="preserve">Der Grunddatenbestand ist der von allen Vermessungsverwaltungen der Länder der Bundesrepublik Deutschland in </w:t>
      </w:r>
      <w:r w:rsidR="004C6918">
        <w:t>der GeoInfoDok</w:t>
      </w:r>
      <w:r w:rsidRPr="008767AB">
        <w:t xml:space="preserve"> bundeseinheitlich zu führende und einem Nutzer länderübergreifend zur Verfügung stehende Datenbestand. Es wird die Modellart angegeben, in der eine Objektart, Klasse oder Datentyp als Grunddatenbestand zu führen ist.</w:t>
      </w:r>
    </w:p>
    <w:p w14:paraId="2F454829" w14:textId="77777777" w:rsidR="00104FB0" w:rsidRDefault="00104FB0" w:rsidP="00104FB0">
      <w:pPr>
        <w:pStyle w:val="Fliesstext"/>
      </w:pPr>
      <w:r w:rsidRPr="008767AB">
        <w:t xml:space="preserve">Soweit eine Objektart </w:t>
      </w:r>
      <w:r>
        <w:t>nicht als Grunddatenbestand gekennzeichnet ist</w:t>
      </w:r>
      <w:r w:rsidRPr="008767AB">
        <w:t>, entfällt im Katalog eine besondere Aussage.</w:t>
      </w:r>
    </w:p>
    <w:p w14:paraId="0FEE0C70" w14:textId="77777777" w:rsidR="000D15C3" w:rsidRDefault="000D15C3" w:rsidP="000D15C3">
      <w:pPr>
        <w:pStyle w:val="Objektart"/>
        <w:rPr>
          <w:lang w:eastAsia="de-DE"/>
        </w:rPr>
      </w:pPr>
    </w:p>
    <w:p w14:paraId="3A5FD95D" w14:textId="77777777" w:rsidR="000D15C3" w:rsidRPr="00204BB9" w:rsidRDefault="000D15C3" w:rsidP="000D15C3">
      <w:pPr>
        <w:pStyle w:val="blaugedruckt"/>
        <w:ind w:left="0" w:firstLine="0"/>
        <w:rPr>
          <w:rStyle w:val="fettgedruckt"/>
        </w:rPr>
      </w:pPr>
      <w:r w:rsidRPr="00204BB9">
        <w:rPr>
          <w:rStyle w:val="fettgedruckt"/>
        </w:rPr>
        <w:t>Nutzungsartkennung:</w:t>
      </w:r>
    </w:p>
    <w:p w14:paraId="0A2292DD" w14:textId="77777777" w:rsidR="000D15C3" w:rsidRDefault="000D15C3" w:rsidP="000D15C3">
      <w:pPr>
        <w:pStyle w:val="Fliesstext"/>
      </w:pPr>
      <w:r>
        <w:t xml:space="preserve">Für die Objektarten im Objektartenbereich Tatsächliche Nutzung, die den Modellarten DLKM und Basis-DLM zugeordnet sind, wird die achtstellige Kennung für die Nutzungsart angegeben, wie sie von </w:t>
      </w:r>
      <w:proofErr w:type="spellStart"/>
      <w:r>
        <w:t>destatis</w:t>
      </w:r>
      <w:proofErr w:type="spellEnd"/>
      <w:r>
        <w:t xml:space="preserve"> festgelegt ist.</w:t>
      </w:r>
    </w:p>
    <w:p w14:paraId="6B68E619" w14:textId="77777777" w:rsidR="000D15C3" w:rsidRDefault="000D15C3" w:rsidP="000D15C3">
      <w:pPr>
        <w:pStyle w:val="Fliesstext"/>
      </w:pPr>
      <w:r>
        <w:t>Bei den Objektarten, die nicht zum Objektartenbereich Tatsächliche Nutzung gehören und die nicht den Modellarten DLKM und Basis-DLM zugeordnet sind, entfällt im Katalog eine besondere Aussage.</w:t>
      </w:r>
    </w:p>
    <w:p w14:paraId="325047AA" w14:textId="77777777" w:rsidR="000D15C3" w:rsidRDefault="000D15C3" w:rsidP="000D15C3">
      <w:pPr>
        <w:pStyle w:val="Objektart"/>
        <w:rPr>
          <w:lang w:eastAsia="de-DE"/>
        </w:rPr>
      </w:pPr>
    </w:p>
    <w:p w14:paraId="4CDA24E4" w14:textId="77777777" w:rsidR="000D15C3" w:rsidRPr="00204BB9" w:rsidRDefault="000D15C3" w:rsidP="000D15C3">
      <w:pPr>
        <w:pStyle w:val="blaugedruckt"/>
        <w:ind w:left="0" w:firstLine="0"/>
        <w:rPr>
          <w:rStyle w:val="fettgedruckt"/>
        </w:rPr>
      </w:pPr>
      <w:r w:rsidRPr="00204BB9">
        <w:rPr>
          <w:rStyle w:val="fettgedruckt"/>
        </w:rPr>
        <w:t>Landnutzung:</w:t>
      </w:r>
    </w:p>
    <w:p w14:paraId="67C61A63" w14:textId="77777777" w:rsidR="000D15C3" w:rsidRDefault="000D15C3" w:rsidP="000D15C3">
      <w:pPr>
        <w:pStyle w:val="Fliesstext"/>
      </w:pPr>
      <w:r>
        <w:t>Wird die Objektart für das verpflichtende Mapping in die Landnutzung benötigt, dann ist dies durch „Ja“ angegeben.</w:t>
      </w:r>
    </w:p>
    <w:p w14:paraId="35EF46D2" w14:textId="77777777" w:rsidR="000D15C3" w:rsidRDefault="000D15C3" w:rsidP="000D15C3">
      <w:pPr>
        <w:pStyle w:val="Fliesstext"/>
      </w:pPr>
      <w:r>
        <w:t>Soweit eine Objektart nicht für das Mapping in die Landnutzung benötigt wird, entfällt im Katalog eine besondere Aussage.</w:t>
      </w:r>
    </w:p>
    <w:p w14:paraId="377CAD9F" w14:textId="77777777" w:rsidR="00855EE8" w:rsidRDefault="00855EE8" w:rsidP="00AE79C4">
      <w:pPr>
        <w:pStyle w:val="Objektart"/>
        <w:rPr>
          <w:lang w:eastAsia="de-DE"/>
        </w:rPr>
      </w:pPr>
    </w:p>
    <w:p w14:paraId="451D839B" w14:textId="77777777" w:rsidR="000454BB" w:rsidRPr="00AE79C4" w:rsidRDefault="000454BB" w:rsidP="000454BB">
      <w:pPr>
        <w:pStyle w:val="blaugedruckt"/>
        <w:rPr>
          <w:rStyle w:val="fettgedruckt"/>
        </w:rPr>
      </w:pPr>
      <w:r w:rsidRPr="00AE79C4">
        <w:rPr>
          <w:rStyle w:val="fettgedruckt"/>
        </w:rPr>
        <w:t>Bildungsregeln</w:t>
      </w:r>
      <w:r w:rsidRPr="00AE79C4">
        <w:rPr>
          <w:rStyle w:val="fettgedruckt"/>
          <w:vertAlign w:val="superscript"/>
        </w:rPr>
        <w:footnoteReference w:id="1"/>
      </w:r>
      <w:r w:rsidRPr="00AE79C4">
        <w:rPr>
          <w:rStyle w:val="fettgedruckt"/>
        </w:rPr>
        <w:t>:</w:t>
      </w:r>
    </w:p>
    <w:p w14:paraId="184E98CB" w14:textId="77777777" w:rsidR="000454BB" w:rsidRPr="008767AB" w:rsidRDefault="000454BB" w:rsidP="000454BB">
      <w:pPr>
        <w:pStyle w:val="Fliesstext"/>
      </w:pPr>
      <w:r w:rsidRPr="008767AB">
        <w:t xml:space="preserve">Die Bildungsregel ist notwendig, um die Kriterien festzulegen, die Objekte gleicher Objektart voneinander trennen. Es müssen die </w:t>
      </w:r>
      <w:r>
        <w:t>Eigenschaften (</w:t>
      </w:r>
      <w:r w:rsidRPr="008767AB">
        <w:t>Attributarten</w:t>
      </w:r>
      <w:r>
        <w:t xml:space="preserve"> und/oder Relationsarten)</w:t>
      </w:r>
      <w:r w:rsidRPr="008767AB">
        <w:t xml:space="preserve"> aufgeführt werden, deren Änderung zum Untergang des bisherigen Objekts bzw. zur Entstehung eines neuen Objekts führen. Die Bildungsregeln können darüber hinaus beschreiben:</w:t>
      </w:r>
    </w:p>
    <w:p w14:paraId="1A48622A" w14:textId="77777777" w:rsidR="000454BB" w:rsidRPr="008767AB" w:rsidRDefault="000454BB" w:rsidP="000454BB">
      <w:pPr>
        <w:pStyle w:val="Fliesstext-Auflistung"/>
      </w:pPr>
      <w:r w:rsidRPr="008767AB">
        <w:t>Lebenszeitintervall: Es sind die Bedingungen anzugeben, wann ein Objekt entsteht und wann es untergeht.</w:t>
      </w:r>
    </w:p>
    <w:p w14:paraId="65EAA47F" w14:textId="77777777" w:rsidR="000454BB" w:rsidRPr="008767AB" w:rsidRDefault="000454BB" w:rsidP="000454BB">
      <w:pPr>
        <w:pStyle w:val="Fliesstext-Auflistung"/>
      </w:pPr>
      <w:r w:rsidRPr="008767AB">
        <w:t>Attribut: Aufgeführt werden Attribute, die vorhanden sein müssen, Bedingungen, die an Muss-Attribute geknüpft sind.</w:t>
      </w:r>
    </w:p>
    <w:p w14:paraId="75B581A9" w14:textId="77777777" w:rsidR="000454BB" w:rsidRPr="008767AB" w:rsidRDefault="000454BB" w:rsidP="000454BB">
      <w:pPr>
        <w:pStyle w:val="Fliesstext-Auflistung"/>
      </w:pPr>
      <w:r w:rsidRPr="008767AB">
        <w:t>Relation: Relationen, die vorhanden sein müssen, werden aufgeführt.</w:t>
      </w:r>
    </w:p>
    <w:p w14:paraId="4F3C3551" w14:textId="77777777" w:rsidR="000454BB" w:rsidRDefault="000454BB" w:rsidP="000454BB">
      <w:pPr>
        <w:pStyle w:val="Fliesstext"/>
      </w:pPr>
      <w:r w:rsidRPr="008767AB">
        <w:t>Soweit für eine Objektart keine Bildungsregeln vorgesehen sind, entfällt im Katalog eine besondere Aussage.</w:t>
      </w:r>
    </w:p>
    <w:p w14:paraId="53D64741" w14:textId="77777777" w:rsidR="000454BB" w:rsidRPr="008767AB" w:rsidRDefault="000454BB" w:rsidP="000454BB">
      <w:pPr>
        <w:pStyle w:val="Fliesstext"/>
      </w:pPr>
    </w:p>
    <w:p w14:paraId="5E7878DB" w14:textId="77777777" w:rsidR="000454BB" w:rsidRPr="0097586C" w:rsidRDefault="000454BB" w:rsidP="000454BB">
      <w:pPr>
        <w:pStyle w:val="blaugedruckt"/>
        <w:rPr>
          <w:rStyle w:val="fettgedruckt"/>
        </w:rPr>
      </w:pPr>
      <w:r w:rsidRPr="0097586C">
        <w:rPr>
          <w:rStyle w:val="fettgedruckt"/>
        </w:rPr>
        <w:t>Erfassungskriterien:</w:t>
      </w:r>
    </w:p>
    <w:p w14:paraId="4EC14725" w14:textId="77777777" w:rsidR="000454BB" w:rsidRPr="008767AB" w:rsidRDefault="000454BB" w:rsidP="000454BB">
      <w:pPr>
        <w:pStyle w:val="Fliesstext"/>
      </w:pPr>
      <w:r w:rsidRPr="008767AB">
        <w:t xml:space="preserve">Das Erfassungskriterium gibt in Abhängigkeit der Modellart an, mit welcher Vollständigkeit und welchem Abstraktionsgrad Objekte modelliert sind. Im </w:t>
      </w:r>
      <w:r>
        <w:t>jeweiligen Anwendungs</w:t>
      </w:r>
      <w:r w:rsidRPr="008767AB">
        <w:t xml:space="preserve">schema sind die Erfassungskriterien in der Regel modellartenabhängig. Daher ist die Modellart im Objektartenkatalog stets mit angegeben. </w:t>
      </w:r>
    </w:p>
    <w:p w14:paraId="67D32B42" w14:textId="77777777" w:rsidR="000454BB" w:rsidRPr="008767AB" w:rsidRDefault="000454BB" w:rsidP="000454BB">
      <w:pPr>
        <w:pStyle w:val="Fliesstext"/>
      </w:pPr>
      <w:r w:rsidRPr="008767AB">
        <w:lastRenderedPageBreak/>
        <w:t>Soweit für eine Objektart keine Erfassungskriterien vorgesehen sind, entfällt im Katalog eine besondere Aussage.</w:t>
      </w:r>
    </w:p>
    <w:p w14:paraId="2B2F747F" w14:textId="77777777" w:rsidR="000454BB" w:rsidRPr="008767AB" w:rsidRDefault="000454BB" w:rsidP="00AE79C4">
      <w:pPr>
        <w:pStyle w:val="Objektart"/>
        <w:rPr>
          <w:lang w:eastAsia="de-DE"/>
        </w:rPr>
      </w:pPr>
    </w:p>
    <w:p w14:paraId="5694E6BB" w14:textId="77777777" w:rsidR="00855EE8" w:rsidRPr="00AE79C4" w:rsidRDefault="00855EE8" w:rsidP="00AE79C4">
      <w:pPr>
        <w:pStyle w:val="blaugedruckt"/>
        <w:rPr>
          <w:rStyle w:val="fettgedruckt"/>
        </w:rPr>
      </w:pPr>
      <w:r w:rsidRPr="00AE79C4">
        <w:rPr>
          <w:rStyle w:val="fettgedruckt"/>
        </w:rPr>
        <w:t>Konsistenzbedingungen</w:t>
      </w:r>
      <w:r w:rsidRPr="00FB22B7">
        <w:rPr>
          <w:rStyle w:val="fettgedruckt"/>
          <w:vertAlign w:val="superscript"/>
        </w:rPr>
        <w:footnoteReference w:id="2"/>
      </w:r>
      <w:r w:rsidRPr="00AE79C4">
        <w:rPr>
          <w:rStyle w:val="fettgedruckt"/>
        </w:rPr>
        <w:t>:</w:t>
      </w:r>
    </w:p>
    <w:p w14:paraId="29646F6C" w14:textId="77777777" w:rsidR="00855EE8" w:rsidRPr="008767AB" w:rsidRDefault="00855EE8" w:rsidP="00AE79C4">
      <w:pPr>
        <w:pStyle w:val="Fliesstext"/>
      </w:pPr>
      <w:r w:rsidRPr="008767AB">
        <w:t>Die Konsistenzbedingungen regeln die Vollständigkeit und die Beziehung zwischen den Objekten. Es wird insbesondere angegeben:</w:t>
      </w:r>
    </w:p>
    <w:p w14:paraId="0D1353C3" w14:textId="77777777" w:rsidR="00855EE8" w:rsidRPr="008767AB" w:rsidRDefault="00855EE8" w:rsidP="00AE79C4">
      <w:pPr>
        <w:pStyle w:val="Fliesstext-Auflistung"/>
      </w:pPr>
      <w:r w:rsidRPr="008767AB">
        <w:t>Flächendeckung, Überschneidungsfreiheit,</w:t>
      </w:r>
    </w:p>
    <w:p w14:paraId="398104EE" w14:textId="77777777" w:rsidR="00855EE8" w:rsidRPr="008767AB" w:rsidRDefault="00855EE8" w:rsidP="00AE79C4">
      <w:pPr>
        <w:pStyle w:val="Fliesstext-Auflistung"/>
      </w:pPr>
      <w:r w:rsidRPr="008767AB">
        <w:t>Identität zwischen Objekten verschiedener Objektarten hinsichtlich Topologie/Geometrie</w:t>
      </w:r>
    </w:p>
    <w:p w14:paraId="25A6F4EE" w14:textId="77777777" w:rsidR="00855EE8" w:rsidRPr="008767AB" w:rsidRDefault="00855EE8" w:rsidP="00AE79C4">
      <w:pPr>
        <w:pStyle w:val="Fliesstext-Auflistung"/>
      </w:pPr>
      <w:r w:rsidRPr="008767AB">
        <w:t>ZUSO-Bildung</w:t>
      </w:r>
    </w:p>
    <w:p w14:paraId="110F1978" w14:textId="77777777" w:rsidR="00855EE8" w:rsidRDefault="00855EE8" w:rsidP="00AE79C4">
      <w:pPr>
        <w:pStyle w:val="Fliesstext"/>
      </w:pPr>
      <w:r w:rsidRPr="00AE79C4">
        <w:t>Soweit für eine Objektart keine Konsistenzbedingung vorgesehen ist, entfällt im Katalog eine besondere Aussage.</w:t>
      </w:r>
    </w:p>
    <w:p w14:paraId="0B50BD41" w14:textId="77777777" w:rsidR="00AE79C4" w:rsidRPr="00AE79C4" w:rsidRDefault="00AE79C4" w:rsidP="00AE79C4">
      <w:pPr>
        <w:pStyle w:val="Objektart"/>
      </w:pPr>
    </w:p>
    <w:p w14:paraId="337923FB" w14:textId="77777777" w:rsidR="000454BB" w:rsidRDefault="000454BB" w:rsidP="0097586C">
      <w:pPr>
        <w:pStyle w:val="blaugedruckt"/>
        <w:rPr>
          <w:rStyle w:val="fettgedruckt"/>
        </w:rPr>
      </w:pPr>
    </w:p>
    <w:p w14:paraId="496624F5" w14:textId="77777777" w:rsidR="000454BB" w:rsidRDefault="000454BB" w:rsidP="0097586C">
      <w:pPr>
        <w:pStyle w:val="blaugedruckt"/>
        <w:rPr>
          <w:rStyle w:val="fettgedruckt"/>
        </w:rPr>
      </w:pPr>
    </w:p>
    <w:p w14:paraId="6EA49D7F" w14:textId="77777777" w:rsidR="00855EE8" w:rsidRPr="0097586C" w:rsidRDefault="00855EE8" w:rsidP="0097586C">
      <w:pPr>
        <w:pStyle w:val="blaugedruckt"/>
        <w:rPr>
          <w:rStyle w:val="fettgedruckt"/>
        </w:rPr>
      </w:pPr>
      <w:r w:rsidRPr="0097586C">
        <w:rPr>
          <w:rStyle w:val="fettgedruckt"/>
        </w:rPr>
        <w:t>Attributart:</w:t>
      </w:r>
    </w:p>
    <w:p w14:paraId="3C3B10D1" w14:textId="77777777" w:rsidR="00855EE8" w:rsidRPr="008767AB" w:rsidRDefault="00855EE8" w:rsidP="00D04693">
      <w:pPr>
        <w:pStyle w:val="Fliesstext"/>
      </w:pPr>
      <w:r w:rsidRPr="008767AB">
        <w:t>Die Attributart enthält die selbstbezogenen Eigenschaften des Objektes.</w:t>
      </w:r>
    </w:p>
    <w:p w14:paraId="4100E92F" w14:textId="77777777" w:rsidR="00855EE8" w:rsidRPr="008767AB" w:rsidRDefault="00855EE8" w:rsidP="00D04693">
      <w:pPr>
        <w:pStyle w:val="Fliesstext"/>
      </w:pPr>
      <w:r w:rsidRPr="008767AB">
        <w:t>Zur Attributart sind angegeben:</w:t>
      </w:r>
    </w:p>
    <w:p w14:paraId="5AFE7FF2" w14:textId="77777777" w:rsidR="00855EE8" w:rsidRPr="008767AB" w:rsidRDefault="00D04693" w:rsidP="00D04693">
      <w:pPr>
        <w:pStyle w:val="Objektart"/>
        <w:rPr>
          <w:lang w:eastAsia="de-DE"/>
        </w:rPr>
      </w:pPr>
      <w:r>
        <w:rPr>
          <w:color w:val="0000FF"/>
          <w:lang w:eastAsia="de-DE"/>
        </w:rPr>
        <w:tab/>
      </w:r>
      <w:r w:rsidR="00855EE8" w:rsidRPr="008767AB">
        <w:rPr>
          <w:color w:val="0000FF"/>
          <w:lang w:eastAsia="de-DE"/>
        </w:rPr>
        <w:t>Bezeichnung:</w:t>
      </w:r>
      <w:r w:rsidR="00855EE8" w:rsidRPr="008767AB">
        <w:rPr>
          <w:color w:val="0000FF"/>
          <w:lang w:eastAsia="de-DE"/>
        </w:rPr>
        <w:tab/>
      </w:r>
      <w:r w:rsidR="00855EE8" w:rsidRPr="008767AB">
        <w:rPr>
          <w:lang w:eastAsia="de-DE"/>
        </w:rPr>
        <w:t xml:space="preserve">Innerhalb der Objektart eindeutige Bezeichnung der Attributart. </w:t>
      </w:r>
    </w:p>
    <w:p w14:paraId="707F58E1" w14:textId="77777777" w:rsidR="00855EE8" w:rsidRPr="008767AB" w:rsidRDefault="00D04693" w:rsidP="00D04693">
      <w:pPr>
        <w:pStyle w:val="Objektart"/>
        <w:rPr>
          <w:lang w:eastAsia="de-DE"/>
        </w:rPr>
      </w:pPr>
      <w:r>
        <w:rPr>
          <w:color w:val="0000FF"/>
          <w:lang w:eastAsia="de-DE"/>
        </w:rPr>
        <w:tab/>
      </w:r>
      <w:r w:rsidR="00855EE8" w:rsidRPr="008767AB">
        <w:rPr>
          <w:color w:val="0000FF"/>
          <w:lang w:eastAsia="de-DE"/>
        </w:rPr>
        <w:t>Kennung:</w:t>
      </w:r>
      <w:r w:rsidR="00855EE8" w:rsidRPr="008767AB">
        <w:rPr>
          <w:color w:val="0000FF"/>
          <w:lang w:eastAsia="de-DE"/>
        </w:rPr>
        <w:tab/>
      </w:r>
      <w:r w:rsidR="00855EE8" w:rsidRPr="008767AB">
        <w:rPr>
          <w:lang w:eastAsia="de-DE"/>
        </w:rPr>
        <w:t>Die Kennung ist innerhalb der Objektart eindeutig und besteht aus einer dreistelligen Buchstaben- und Ziffernkombination; Umlaute und der Buchstabe „ß“ sind nicht zulässig. Abgeleitete (</w:t>
      </w:r>
      <w:proofErr w:type="spellStart"/>
      <w:r w:rsidR="00855EE8" w:rsidRPr="008767AB">
        <w:rPr>
          <w:lang w:eastAsia="de-DE"/>
        </w:rPr>
        <w:t>derived</w:t>
      </w:r>
      <w:proofErr w:type="spellEnd"/>
      <w:r w:rsidR="00855EE8" w:rsidRPr="008767AB">
        <w:rPr>
          <w:lang w:eastAsia="de-DE"/>
        </w:rPr>
        <w:t>) Attributarten erhalten vor der Kennung den Zusatz „(DER)“. Die Kennung ist redundant zur Bezeichnung und erfolgt daher im Objektartenkatalog nur optional.</w:t>
      </w:r>
    </w:p>
    <w:p w14:paraId="60819424" w14:textId="77777777" w:rsidR="00BD2340" w:rsidRPr="00BD2340" w:rsidRDefault="00D04693" w:rsidP="00BD2340">
      <w:pPr>
        <w:pStyle w:val="Objektart"/>
        <w:rPr>
          <w:lang w:eastAsia="de-DE"/>
        </w:rPr>
      </w:pPr>
      <w:r>
        <w:rPr>
          <w:color w:val="0000FF"/>
          <w:lang w:eastAsia="de-DE"/>
        </w:rPr>
        <w:tab/>
      </w:r>
      <w:r w:rsidR="00BD2340" w:rsidRPr="00040A00">
        <w:rPr>
          <w:color w:val="0000FF"/>
          <w:highlight w:val="cyan"/>
          <w:lang w:eastAsia="de-DE"/>
        </w:rPr>
        <w:t>Stillgelegt:</w:t>
      </w:r>
      <w:r w:rsidR="00BD2340" w:rsidRPr="00040A00">
        <w:rPr>
          <w:highlight w:val="cyan"/>
          <w:lang w:eastAsia="de-DE"/>
        </w:rPr>
        <w:tab/>
        <w:t xml:space="preserve">gibt die Version an, bis zu welcher Version </w:t>
      </w:r>
      <w:r w:rsidR="00040A00" w:rsidRPr="00040A00">
        <w:rPr>
          <w:rFonts w:eastAsia="Times New Roman"/>
          <w:szCs w:val="24"/>
          <w:highlight w:val="cyan"/>
          <w:lang w:eastAsia="de-DE"/>
        </w:rPr>
        <w:t xml:space="preserve">der GeoInfoDok </w:t>
      </w:r>
      <w:r w:rsidR="00BD2340" w:rsidRPr="00040A00">
        <w:rPr>
          <w:highlight w:val="cyan"/>
          <w:lang w:eastAsia="de-DE"/>
        </w:rPr>
        <w:t>die Vergabe der Attributart noch erlaubt war.</w:t>
      </w:r>
    </w:p>
    <w:p w14:paraId="661D1233" w14:textId="77777777" w:rsidR="000454BB" w:rsidRPr="008767AB" w:rsidRDefault="000454BB" w:rsidP="000454BB">
      <w:pPr>
        <w:pStyle w:val="Objektart"/>
        <w:rPr>
          <w:lang w:eastAsia="de-DE"/>
        </w:rPr>
      </w:pPr>
      <w:r>
        <w:rPr>
          <w:color w:val="0000FF"/>
          <w:lang w:eastAsia="de-DE"/>
        </w:rPr>
        <w:tab/>
      </w:r>
      <w:r w:rsidRPr="008767AB">
        <w:rPr>
          <w:color w:val="0000FF"/>
          <w:lang w:eastAsia="de-DE"/>
        </w:rPr>
        <w:t>Definition:</w:t>
      </w:r>
      <w:r w:rsidRPr="008767AB">
        <w:rPr>
          <w:color w:val="0000FF"/>
          <w:lang w:eastAsia="de-DE"/>
        </w:rPr>
        <w:tab/>
      </w:r>
      <w:r w:rsidRPr="008767AB">
        <w:rPr>
          <w:lang w:eastAsia="de-DE"/>
        </w:rPr>
        <w:t>Die Definition der Attributart erfolgt in Anlehnung an die Normungsdokumente von ISO. Bei der Definition der Attributart sind angegeben:</w:t>
      </w:r>
    </w:p>
    <w:p w14:paraId="045028AA" w14:textId="77777777" w:rsidR="000454BB" w:rsidRPr="008767AB" w:rsidRDefault="000454BB" w:rsidP="000454BB">
      <w:pPr>
        <w:pStyle w:val="Objektart"/>
        <w:numPr>
          <w:ilvl w:val="0"/>
          <w:numId w:val="15"/>
        </w:numPr>
        <w:rPr>
          <w:lang w:eastAsia="de-DE"/>
        </w:rPr>
      </w:pPr>
      <w:r w:rsidRPr="008767AB">
        <w:rPr>
          <w:lang w:eastAsia="de-DE"/>
        </w:rPr>
        <w:t>Sachverhalte, die einzuhalten sind</w:t>
      </w:r>
    </w:p>
    <w:p w14:paraId="1234B815" w14:textId="77777777" w:rsidR="000454BB" w:rsidRPr="008767AB" w:rsidRDefault="000454BB" w:rsidP="000454BB">
      <w:pPr>
        <w:pStyle w:val="Objektart"/>
        <w:numPr>
          <w:ilvl w:val="0"/>
          <w:numId w:val="15"/>
        </w:numPr>
        <w:rPr>
          <w:lang w:eastAsia="de-DE"/>
        </w:rPr>
      </w:pPr>
      <w:r w:rsidRPr="008767AB">
        <w:rPr>
          <w:lang w:eastAsia="de-DE"/>
        </w:rPr>
        <w:t>Bei Attributarten mit Wertearten ein Hinweis auf die Strukturierung der Bezeichner und Werte (z.B. hierarchische Struktur)</w:t>
      </w:r>
    </w:p>
    <w:p w14:paraId="0B86CB8F" w14:textId="77777777" w:rsidR="000454BB" w:rsidRPr="008767AB" w:rsidRDefault="000454BB" w:rsidP="000454BB">
      <w:pPr>
        <w:pStyle w:val="Objektart"/>
        <w:numPr>
          <w:ilvl w:val="0"/>
          <w:numId w:val="15"/>
        </w:numPr>
        <w:rPr>
          <w:lang w:eastAsia="de-DE"/>
        </w:rPr>
      </w:pPr>
      <w:r w:rsidRPr="008767AB">
        <w:rPr>
          <w:lang w:eastAsia="de-DE"/>
        </w:rPr>
        <w:t>Feststellung, dass die Attributart übergangsweise im Rahmen der Migration aus bestehenden Verfahrenslösungen benötigt wird.</w:t>
      </w:r>
    </w:p>
    <w:p w14:paraId="4D3BDCD4" w14:textId="77777777" w:rsidR="000454BB" w:rsidRPr="008767AB" w:rsidRDefault="000454BB" w:rsidP="000454BB">
      <w:pPr>
        <w:pStyle w:val="Objektart"/>
        <w:rPr>
          <w:lang w:eastAsia="de-DE"/>
        </w:rPr>
      </w:pPr>
      <w:r>
        <w:rPr>
          <w:lang w:eastAsia="de-DE"/>
        </w:rPr>
        <w:tab/>
      </w:r>
      <w:r>
        <w:rPr>
          <w:lang w:eastAsia="de-DE"/>
        </w:rPr>
        <w:tab/>
      </w:r>
      <w:r w:rsidRPr="008767AB">
        <w:rPr>
          <w:lang w:eastAsia="de-DE"/>
        </w:rPr>
        <w:t>Zusätzlich werden hier Aussagen zu Attributbildungsregeln aufgeführt:</w:t>
      </w:r>
    </w:p>
    <w:p w14:paraId="0C938D7B" w14:textId="77777777" w:rsidR="000454BB" w:rsidRPr="008767AB" w:rsidRDefault="000454BB" w:rsidP="000454BB">
      <w:pPr>
        <w:pStyle w:val="Objektart"/>
        <w:numPr>
          <w:ilvl w:val="0"/>
          <w:numId w:val="15"/>
        </w:numPr>
        <w:rPr>
          <w:lang w:eastAsia="de-DE"/>
        </w:rPr>
      </w:pPr>
      <w:r w:rsidRPr="008767AB">
        <w:rPr>
          <w:lang w:eastAsia="de-DE"/>
        </w:rPr>
        <w:t>Qualitätsbeschreibende Elemente werden als Attributarten beschrieben.</w:t>
      </w:r>
    </w:p>
    <w:p w14:paraId="13A760B5" w14:textId="77777777" w:rsidR="000454BB" w:rsidRPr="008767AB" w:rsidRDefault="000454BB" w:rsidP="000454BB">
      <w:pPr>
        <w:pStyle w:val="Objektart"/>
        <w:rPr>
          <w:lang w:eastAsia="de-DE"/>
        </w:rPr>
      </w:pPr>
      <w:r>
        <w:rPr>
          <w:lang w:eastAsia="de-DE"/>
        </w:rPr>
        <w:tab/>
      </w:r>
      <w:r>
        <w:rPr>
          <w:lang w:eastAsia="de-DE"/>
        </w:rPr>
        <w:tab/>
      </w:r>
      <w:r w:rsidRPr="008767AB">
        <w:rPr>
          <w:lang w:eastAsia="de-DE"/>
        </w:rPr>
        <w:t>Die Bildungsregel gibt an, welche Regel bei der Modellierung der jeweiligen Attributart erfüllt sein muss. Die Bildungsregel ist angegeben für eine abgeleitete Attributart, die aus anderen Attributarten der Objektart entsteht (eine abgeleitete Attributart ist innerhalb eines Objekts nicht durch einen Wert physisch repräsentiert).</w:t>
      </w:r>
    </w:p>
    <w:p w14:paraId="1735BC00" w14:textId="77777777" w:rsidR="000454BB" w:rsidRPr="008767AB" w:rsidRDefault="000454BB" w:rsidP="000454BB">
      <w:pPr>
        <w:pStyle w:val="Objektart"/>
        <w:rPr>
          <w:lang w:eastAsia="de-DE"/>
        </w:rPr>
      </w:pPr>
      <w:r>
        <w:rPr>
          <w:lang w:eastAsia="de-DE"/>
        </w:rPr>
        <w:tab/>
      </w:r>
      <w:r>
        <w:rPr>
          <w:lang w:eastAsia="de-DE"/>
        </w:rPr>
        <w:tab/>
      </w:r>
      <w:r w:rsidRPr="008767AB">
        <w:rPr>
          <w:lang w:eastAsia="de-DE"/>
        </w:rPr>
        <w:t>Ist keine Bildungsregel erforderlich, entfällt eine besondere Aussage im Katalog.</w:t>
      </w:r>
    </w:p>
    <w:p w14:paraId="037A00FA" w14:textId="77777777" w:rsidR="000454BB" w:rsidRDefault="000454BB" w:rsidP="000454BB">
      <w:pPr>
        <w:pStyle w:val="Objektart"/>
        <w:rPr>
          <w:rFonts w:eastAsia="Times New Roman"/>
          <w:szCs w:val="24"/>
          <w:lang w:eastAsia="de-DE"/>
        </w:rPr>
      </w:pPr>
      <w:r>
        <w:rPr>
          <w:rFonts w:eastAsia="Times New Roman"/>
          <w:color w:val="0000FF"/>
          <w:szCs w:val="24"/>
          <w:lang w:eastAsia="de-DE"/>
        </w:rPr>
        <w:lastRenderedPageBreak/>
        <w:tab/>
      </w:r>
      <w:r w:rsidRPr="008767AB">
        <w:rPr>
          <w:rFonts w:eastAsia="Times New Roman"/>
          <w:color w:val="0000FF"/>
          <w:szCs w:val="24"/>
          <w:lang w:eastAsia="de-DE"/>
        </w:rPr>
        <w:t>Modellart:</w:t>
      </w:r>
      <w:r w:rsidRPr="008767AB">
        <w:rPr>
          <w:rFonts w:eastAsia="Times New Roman"/>
          <w:color w:val="0000FF"/>
          <w:szCs w:val="24"/>
          <w:lang w:eastAsia="de-DE"/>
        </w:rPr>
        <w:tab/>
      </w:r>
      <w:r w:rsidRPr="008767AB">
        <w:rPr>
          <w:rFonts w:eastAsia="Times New Roman"/>
          <w:szCs w:val="24"/>
          <w:lang w:eastAsia="de-DE"/>
        </w:rPr>
        <w:t xml:space="preserve">Im </w:t>
      </w:r>
      <w:r>
        <w:rPr>
          <w:rFonts w:eastAsia="Times New Roman"/>
          <w:szCs w:val="24"/>
          <w:lang w:eastAsia="de-DE"/>
        </w:rPr>
        <w:t>jeweiligen Anwendungsschema</w:t>
      </w:r>
      <w:r w:rsidRPr="008767AB">
        <w:rPr>
          <w:rFonts w:eastAsia="Times New Roman"/>
          <w:szCs w:val="24"/>
          <w:lang w:eastAsia="de-DE"/>
        </w:rPr>
        <w:t xml:space="preserve"> sind die Attributarten modellartenabhängig. Daher ist die Modellart im Objektartenkatalog stets mit angegeben.</w:t>
      </w:r>
    </w:p>
    <w:p w14:paraId="7A843A67" w14:textId="77777777" w:rsidR="000454BB" w:rsidRPr="008767AB" w:rsidRDefault="000454BB" w:rsidP="000454BB">
      <w:pPr>
        <w:pStyle w:val="Objektart"/>
        <w:rPr>
          <w:rFonts w:eastAsia="Times New Roman"/>
          <w:szCs w:val="24"/>
          <w:lang w:eastAsia="de-DE"/>
        </w:rPr>
      </w:pPr>
      <w:r>
        <w:rPr>
          <w:rFonts w:eastAsia="Times New Roman"/>
          <w:color w:val="0000FF"/>
          <w:szCs w:val="24"/>
          <w:lang w:eastAsia="de-DE"/>
        </w:rPr>
        <w:tab/>
      </w:r>
      <w:proofErr w:type="spellStart"/>
      <w:r w:rsidRPr="002F3F6B">
        <w:rPr>
          <w:rFonts w:eastAsia="Times New Roman"/>
          <w:color w:val="0000FF"/>
          <w:szCs w:val="24"/>
          <w:lang w:eastAsia="de-DE"/>
        </w:rPr>
        <w:t>Grunddatenb</w:t>
      </w:r>
      <w:proofErr w:type="spellEnd"/>
      <w:r w:rsidRPr="002F3F6B">
        <w:rPr>
          <w:rFonts w:eastAsia="Times New Roman"/>
          <w:color w:val="0000FF"/>
          <w:szCs w:val="24"/>
          <w:lang w:eastAsia="de-DE"/>
        </w:rPr>
        <w:t>.</w:t>
      </w:r>
      <w:r w:rsidRPr="002F3F6B">
        <w:rPr>
          <w:rFonts w:eastAsia="Times New Roman"/>
          <w:szCs w:val="24"/>
          <w:lang w:eastAsia="de-DE"/>
        </w:rPr>
        <w:t>:</w:t>
      </w:r>
      <w:r w:rsidRPr="002F3F6B">
        <w:rPr>
          <w:rFonts w:eastAsia="Times New Roman"/>
          <w:szCs w:val="24"/>
          <w:lang w:eastAsia="de-DE"/>
        </w:rPr>
        <w:tab/>
        <w:t xml:space="preserve">Der Grunddatenbestand ist der von allen Vermessungsverwaltungen der Länder der Bundesrepublik Deutschland in </w:t>
      </w:r>
      <w:r>
        <w:rPr>
          <w:rFonts w:eastAsia="Times New Roman"/>
          <w:szCs w:val="24"/>
          <w:lang w:eastAsia="de-DE"/>
        </w:rPr>
        <w:t>der GeoInfoDok</w:t>
      </w:r>
      <w:r w:rsidRPr="002F3F6B">
        <w:rPr>
          <w:rFonts w:eastAsia="Times New Roman"/>
          <w:szCs w:val="24"/>
          <w:lang w:eastAsia="de-DE"/>
        </w:rPr>
        <w:t xml:space="preserve"> bundeseinheitlich zu führende und einem Nutzer länderübergreifend zur Verfügung stehende Datenbestand. Es wird die Modellart angegeben, in der die Attributart als Grunddatenbestand zu führen ist.</w:t>
      </w:r>
    </w:p>
    <w:p w14:paraId="3DC17B7A" w14:textId="77777777" w:rsidR="000454BB" w:rsidRPr="008767AB" w:rsidRDefault="00BD2340" w:rsidP="000454BB">
      <w:pPr>
        <w:pStyle w:val="Objektart"/>
        <w:rPr>
          <w:rFonts w:eastAsia="Times New Roman"/>
          <w:szCs w:val="24"/>
          <w:lang w:eastAsia="de-DE"/>
        </w:rPr>
      </w:pPr>
      <w:r>
        <w:rPr>
          <w:color w:val="0000FF"/>
          <w:lang w:eastAsia="de-DE"/>
        </w:rPr>
        <w:tab/>
      </w:r>
      <w:r w:rsidR="000454BB" w:rsidRPr="000454BB">
        <w:rPr>
          <w:rFonts w:eastAsia="Times New Roman"/>
          <w:color w:val="0000FF"/>
          <w:szCs w:val="24"/>
          <w:lang w:eastAsia="de-DE"/>
        </w:rPr>
        <w:t>Multiplizität:</w:t>
      </w:r>
      <w:r w:rsidR="000454BB" w:rsidRPr="008767AB">
        <w:rPr>
          <w:rFonts w:eastAsia="Times New Roman"/>
          <w:color w:val="0000FF"/>
          <w:szCs w:val="24"/>
          <w:lang w:eastAsia="de-DE"/>
        </w:rPr>
        <w:tab/>
      </w:r>
      <w:r w:rsidR="000454BB" w:rsidRPr="008767AB">
        <w:rPr>
          <w:rFonts w:eastAsia="Times New Roman"/>
          <w:szCs w:val="24"/>
          <w:lang w:eastAsia="de-DE"/>
        </w:rPr>
        <w:t xml:space="preserve">Die </w:t>
      </w:r>
      <w:r w:rsidR="000454BB" w:rsidRPr="000454BB">
        <w:rPr>
          <w:rFonts w:eastAsia="Times New Roman"/>
          <w:szCs w:val="24"/>
          <w:lang w:eastAsia="de-DE"/>
        </w:rPr>
        <w:t>Multiplizität</w:t>
      </w:r>
      <w:r w:rsidR="000454BB">
        <w:rPr>
          <w:rFonts w:eastAsia="Times New Roman"/>
          <w:szCs w:val="24"/>
          <w:lang w:eastAsia="de-DE"/>
        </w:rPr>
        <w:t xml:space="preserve"> </w:t>
      </w:r>
      <w:r w:rsidR="000454BB" w:rsidRPr="008767AB">
        <w:rPr>
          <w:rFonts w:eastAsia="Times New Roman"/>
          <w:szCs w:val="24"/>
          <w:lang w:eastAsia="de-DE"/>
        </w:rPr>
        <w:t xml:space="preserve">gibt an, wie oft Attribute einer Attributart vorkommen können. Die untere und obere Grenze der </w:t>
      </w:r>
      <w:r w:rsidR="000454BB" w:rsidRPr="000454BB">
        <w:rPr>
          <w:rFonts w:eastAsia="Times New Roman"/>
          <w:szCs w:val="24"/>
          <w:lang w:eastAsia="de-DE"/>
        </w:rPr>
        <w:t>Multiplizität</w:t>
      </w:r>
      <w:r w:rsidR="000454BB">
        <w:rPr>
          <w:rFonts w:eastAsia="Times New Roman"/>
          <w:szCs w:val="24"/>
          <w:lang w:eastAsia="de-DE"/>
        </w:rPr>
        <w:t xml:space="preserve"> </w:t>
      </w:r>
      <w:r w:rsidR="000454BB" w:rsidRPr="008767AB">
        <w:rPr>
          <w:rFonts w:eastAsia="Times New Roman"/>
          <w:szCs w:val="24"/>
          <w:lang w:eastAsia="de-DE"/>
        </w:rPr>
        <w:t xml:space="preserve">sind angegeben. Liegt die untere Grenze bei </w:t>
      </w:r>
      <w:r w:rsidR="000454BB">
        <w:rPr>
          <w:rFonts w:eastAsia="Times New Roman"/>
          <w:szCs w:val="24"/>
          <w:lang w:eastAsia="de-DE"/>
        </w:rPr>
        <w:t>'</w:t>
      </w:r>
      <w:r w:rsidR="000454BB" w:rsidRPr="008767AB">
        <w:rPr>
          <w:rFonts w:eastAsia="Times New Roman"/>
          <w:szCs w:val="24"/>
          <w:lang w:eastAsia="de-DE"/>
        </w:rPr>
        <w:t>0</w:t>
      </w:r>
      <w:r w:rsidR="000454BB">
        <w:rPr>
          <w:rFonts w:eastAsia="Times New Roman"/>
          <w:szCs w:val="24"/>
          <w:lang w:eastAsia="de-DE"/>
        </w:rPr>
        <w:t>'</w:t>
      </w:r>
      <w:r w:rsidR="000454BB" w:rsidRPr="008767AB">
        <w:rPr>
          <w:rFonts w:eastAsia="Times New Roman"/>
          <w:szCs w:val="24"/>
          <w:lang w:eastAsia="de-DE"/>
        </w:rPr>
        <w:t xml:space="preserve">, bedeutet dies, dass die Attributart optional ist. Die gebräuchlichsten </w:t>
      </w:r>
      <w:r w:rsidR="00104FB0" w:rsidRPr="00104FB0">
        <w:rPr>
          <w:rFonts w:eastAsia="Times New Roman"/>
          <w:szCs w:val="24"/>
          <w:lang w:eastAsia="de-DE"/>
        </w:rPr>
        <w:t>Multiplizität</w:t>
      </w:r>
      <w:r w:rsidR="00104FB0">
        <w:rPr>
          <w:rFonts w:eastAsia="Times New Roman"/>
          <w:szCs w:val="24"/>
          <w:lang w:eastAsia="de-DE"/>
        </w:rPr>
        <w:t xml:space="preserve">en </w:t>
      </w:r>
      <w:r w:rsidR="000454BB" w:rsidRPr="008767AB">
        <w:rPr>
          <w:rFonts w:eastAsia="Times New Roman"/>
          <w:szCs w:val="24"/>
          <w:lang w:eastAsia="de-DE"/>
        </w:rPr>
        <w:t>sind:</w:t>
      </w:r>
    </w:p>
    <w:p w14:paraId="42AACD1D" w14:textId="77777777" w:rsidR="000454BB" w:rsidRPr="008767AB" w:rsidRDefault="000454BB" w:rsidP="000454BB">
      <w:pPr>
        <w:pStyle w:val="Objektart"/>
        <w:rPr>
          <w:lang w:eastAsia="de-DE"/>
        </w:rPr>
      </w:pPr>
      <w:r>
        <w:rPr>
          <w:lang w:eastAsia="de-DE"/>
        </w:rPr>
        <w:tab/>
      </w:r>
      <w:r>
        <w:rPr>
          <w:lang w:eastAsia="de-DE"/>
        </w:rPr>
        <w:tab/>
      </w:r>
      <w:r w:rsidRPr="008767AB">
        <w:rPr>
          <w:lang w:eastAsia="de-DE"/>
        </w:rPr>
        <w:t>1</w:t>
      </w:r>
      <w:r w:rsidRPr="008767AB">
        <w:rPr>
          <w:lang w:eastAsia="de-DE"/>
        </w:rPr>
        <w:tab/>
      </w:r>
      <w:r w:rsidRPr="008767AB">
        <w:rPr>
          <w:lang w:eastAsia="de-DE"/>
        </w:rPr>
        <w:tab/>
        <w:t>Das Attribut der Attributart kommt genau einmal vor</w:t>
      </w:r>
    </w:p>
    <w:p w14:paraId="2D8BAA8D" w14:textId="77777777" w:rsidR="000454BB" w:rsidRPr="008767AB" w:rsidRDefault="000454BB" w:rsidP="000454BB">
      <w:pPr>
        <w:pStyle w:val="Objektart"/>
        <w:rPr>
          <w:lang w:eastAsia="de-DE"/>
        </w:rPr>
      </w:pPr>
      <w:r>
        <w:rPr>
          <w:lang w:eastAsia="de-DE"/>
        </w:rPr>
        <w:tab/>
      </w:r>
      <w:r>
        <w:rPr>
          <w:lang w:eastAsia="de-DE"/>
        </w:rPr>
        <w:tab/>
      </w:r>
      <w:r w:rsidRPr="008767AB">
        <w:rPr>
          <w:lang w:eastAsia="de-DE"/>
        </w:rPr>
        <w:t>1..*</w:t>
      </w:r>
      <w:r w:rsidRPr="008767AB">
        <w:rPr>
          <w:lang w:eastAsia="de-DE"/>
        </w:rPr>
        <w:tab/>
      </w:r>
      <w:r w:rsidRPr="008767AB">
        <w:rPr>
          <w:lang w:eastAsia="de-DE"/>
        </w:rPr>
        <w:tab/>
        <w:t>Das Attribut der Attributart kommt ein oder mehrere Male vor</w:t>
      </w:r>
    </w:p>
    <w:p w14:paraId="621AB4F8" w14:textId="77777777" w:rsidR="000454BB" w:rsidRPr="008767AB" w:rsidRDefault="000454BB" w:rsidP="000454BB">
      <w:pPr>
        <w:pStyle w:val="Objektart"/>
        <w:rPr>
          <w:lang w:eastAsia="de-DE"/>
        </w:rPr>
      </w:pPr>
      <w:r>
        <w:rPr>
          <w:lang w:eastAsia="de-DE"/>
        </w:rPr>
        <w:tab/>
      </w:r>
      <w:r>
        <w:rPr>
          <w:lang w:eastAsia="de-DE"/>
        </w:rPr>
        <w:tab/>
      </w:r>
      <w:r w:rsidRPr="008767AB">
        <w:rPr>
          <w:lang w:eastAsia="de-DE"/>
        </w:rPr>
        <w:t>0..1</w:t>
      </w:r>
      <w:r w:rsidRPr="008767AB">
        <w:rPr>
          <w:lang w:eastAsia="de-DE"/>
        </w:rPr>
        <w:tab/>
      </w:r>
      <w:r w:rsidRPr="008767AB">
        <w:rPr>
          <w:lang w:eastAsia="de-DE"/>
        </w:rPr>
        <w:tab/>
        <w:t>Das Attribut der Attributart kommt kein oder einmal vor</w:t>
      </w:r>
    </w:p>
    <w:p w14:paraId="359D6E74" w14:textId="77777777" w:rsidR="000454BB" w:rsidRDefault="000454BB" w:rsidP="000454BB">
      <w:pPr>
        <w:pStyle w:val="Objektart"/>
        <w:rPr>
          <w:lang w:eastAsia="de-DE"/>
        </w:rPr>
      </w:pPr>
      <w:r>
        <w:rPr>
          <w:lang w:eastAsia="de-DE"/>
        </w:rPr>
        <w:tab/>
      </w:r>
      <w:r>
        <w:rPr>
          <w:lang w:eastAsia="de-DE"/>
        </w:rPr>
        <w:tab/>
      </w:r>
      <w:r w:rsidRPr="008767AB">
        <w:rPr>
          <w:lang w:eastAsia="de-DE"/>
        </w:rPr>
        <w:t>0..</w:t>
      </w:r>
      <w:proofErr w:type="gramStart"/>
      <w:r w:rsidRPr="008767AB">
        <w:rPr>
          <w:lang w:eastAsia="de-DE"/>
        </w:rPr>
        <w:t xml:space="preserve">*  </w:t>
      </w:r>
      <w:r w:rsidRPr="008767AB">
        <w:rPr>
          <w:lang w:eastAsia="de-DE"/>
        </w:rPr>
        <w:tab/>
      </w:r>
      <w:proofErr w:type="gramEnd"/>
      <w:r w:rsidRPr="008767AB">
        <w:rPr>
          <w:lang w:eastAsia="de-DE"/>
        </w:rPr>
        <w:t>Das Attribut der Attributart kommt kein, ein oder mehrere Male vor</w:t>
      </w:r>
    </w:p>
    <w:p w14:paraId="73A3223E" w14:textId="77777777" w:rsidR="00855EE8" w:rsidRPr="008767AB" w:rsidRDefault="00104FB0" w:rsidP="00FB22B7">
      <w:pPr>
        <w:pStyle w:val="Objektart"/>
        <w:rPr>
          <w:lang w:eastAsia="de-DE"/>
        </w:rPr>
      </w:pPr>
      <w:r>
        <w:rPr>
          <w:color w:val="0000FF"/>
          <w:lang w:eastAsia="de-DE"/>
        </w:rPr>
        <w:tab/>
      </w:r>
      <w:r w:rsidR="00855EE8" w:rsidRPr="008767AB">
        <w:rPr>
          <w:color w:val="0000FF"/>
          <w:lang w:eastAsia="de-DE"/>
        </w:rPr>
        <w:t>Datentyp:</w:t>
      </w:r>
      <w:r w:rsidR="00855EE8" w:rsidRPr="008767AB">
        <w:rPr>
          <w:color w:val="00FFFF"/>
          <w:lang w:eastAsia="de-DE"/>
        </w:rPr>
        <w:tab/>
      </w:r>
      <w:r w:rsidR="00855EE8" w:rsidRPr="008767AB">
        <w:rPr>
          <w:lang w:eastAsia="de-DE"/>
        </w:rPr>
        <w:t>Folgende Datentypen sind zulässig:</w:t>
      </w:r>
    </w:p>
    <w:p w14:paraId="54659703" w14:textId="77777777" w:rsidR="00D04693" w:rsidRPr="002C5623" w:rsidRDefault="00D04693" w:rsidP="00D04693">
      <w:pPr>
        <w:pStyle w:val="Objektart"/>
        <w:rPr>
          <w:lang w:val="en-US" w:eastAsia="de-DE"/>
        </w:rPr>
      </w:pPr>
      <w:r>
        <w:rPr>
          <w:lang w:eastAsia="de-DE"/>
        </w:rPr>
        <w:tab/>
      </w:r>
      <w:r>
        <w:rPr>
          <w:lang w:eastAsia="de-DE"/>
        </w:rPr>
        <w:tab/>
      </w:r>
      <w:proofErr w:type="spellStart"/>
      <w:r w:rsidR="00855EE8" w:rsidRPr="002C5623">
        <w:rPr>
          <w:lang w:val="en-US" w:eastAsia="de-DE"/>
        </w:rPr>
        <w:t>Einfacher</w:t>
      </w:r>
      <w:proofErr w:type="spellEnd"/>
      <w:r w:rsidR="00855EE8" w:rsidRPr="002C5623">
        <w:rPr>
          <w:lang w:val="en-US" w:eastAsia="de-DE"/>
        </w:rPr>
        <w:t xml:space="preserve"> Wert</w:t>
      </w:r>
    </w:p>
    <w:p w14:paraId="585F3CE8" w14:textId="77777777" w:rsidR="00C0795C" w:rsidRPr="00441292" w:rsidRDefault="00C0795C" w:rsidP="00C0795C">
      <w:pPr>
        <w:pStyle w:val="Objektart"/>
        <w:rPr>
          <w:lang w:val="en-US" w:eastAsia="de-DE"/>
        </w:rPr>
      </w:pPr>
    </w:p>
    <w:p w14:paraId="58B082EC" w14:textId="77777777" w:rsidR="00C0795C" w:rsidRDefault="00C0795C" w:rsidP="00C0795C">
      <w:pPr>
        <w:pStyle w:val="Objektart"/>
        <w:rPr>
          <w:lang w:val="en-US"/>
        </w:rPr>
      </w:pPr>
      <w:r>
        <w:rPr>
          <w:lang w:val="en-US"/>
        </w:rPr>
        <w:tab/>
      </w:r>
      <w:r>
        <w:rPr>
          <w:lang w:val="en-US"/>
        </w:rPr>
        <w:tab/>
      </w:r>
      <w:r>
        <w:rPr>
          <w:lang w:val="en-US"/>
        </w:rPr>
        <w:tab/>
        <w:t>ACCELERATION</w:t>
      </w:r>
    </w:p>
    <w:p w14:paraId="069B6E21" w14:textId="77777777" w:rsidR="002C5623" w:rsidRPr="00F42A66" w:rsidRDefault="002C5623" w:rsidP="00C0795C">
      <w:pPr>
        <w:pStyle w:val="Objektart"/>
        <w:rPr>
          <w:lang w:val="en-US"/>
        </w:rPr>
      </w:pPr>
      <w:r>
        <w:rPr>
          <w:lang w:val="en-US"/>
        </w:rPr>
        <w:tab/>
      </w:r>
      <w:r>
        <w:rPr>
          <w:lang w:val="en-US"/>
        </w:rPr>
        <w:tab/>
      </w:r>
      <w:r>
        <w:rPr>
          <w:lang w:val="en-US"/>
        </w:rPr>
        <w:tab/>
      </w:r>
      <w:r w:rsidRPr="002C5623">
        <w:rPr>
          <w:lang w:val="en-US"/>
        </w:rPr>
        <w:t>A</w:t>
      </w:r>
      <w:r>
        <w:rPr>
          <w:lang w:val="en-US"/>
        </w:rPr>
        <w:t>CCELERATIONGRADIENT</w:t>
      </w:r>
    </w:p>
    <w:p w14:paraId="13DCAC07" w14:textId="77777777" w:rsidR="00C0795C" w:rsidRDefault="00C0795C" w:rsidP="00C0795C">
      <w:pPr>
        <w:pStyle w:val="Objektart"/>
        <w:rPr>
          <w:lang w:val="en-US"/>
        </w:rPr>
      </w:pPr>
      <w:r>
        <w:rPr>
          <w:lang w:val="en-US"/>
        </w:rPr>
        <w:tab/>
      </w:r>
      <w:r>
        <w:rPr>
          <w:lang w:val="en-US"/>
        </w:rPr>
        <w:tab/>
      </w:r>
      <w:r>
        <w:rPr>
          <w:lang w:val="en-US"/>
        </w:rPr>
        <w:tab/>
        <w:t>AREA</w:t>
      </w:r>
    </w:p>
    <w:p w14:paraId="13C03953" w14:textId="77777777" w:rsidR="007F7A98" w:rsidRPr="00441292" w:rsidRDefault="007F7A98" w:rsidP="007F7A98">
      <w:pPr>
        <w:pStyle w:val="Objektart"/>
        <w:rPr>
          <w:lang w:val="en-US" w:eastAsia="de-DE"/>
        </w:rPr>
      </w:pPr>
      <w:r w:rsidRPr="00441292">
        <w:rPr>
          <w:lang w:val="en-US" w:eastAsia="de-DE"/>
        </w:rPr>
        <w:tab/>
      </w:r>
      <w:r w:rsidRPr="00441292">
        <w:rPr>
          <w:lang w:val="en-US" w:eastAsia="de-DE"/>
        </w:rPr>
        <w:tab/>
      </w:r>
      <w:r w:rsidRPr="00441292">
        <w:rPr>
          <w:lang w:val="en-US" w:eastAsia="de-DE"/>
        </w:rPr>
        <w:tab/>
        <w:t>BINARY</w:t>
      </w:r>
    </w:p>
    <w:p w14:paraId="5063E225" w14:textId="77777777" w:rsidR="00C0795C" w:rsidRPr="00F42A66" w:rsidRDefault="00C0795C" w:rsidP="00C0795C">
      <w:pPr>
        <w:pStyle w:val="Objektart"/>
        <w:rPr>
          <w:lang w:val="en-US"/>
        </w:rPr>
      </w:pPr>
      <w:r>
        <w:rPr>
          <w:lang w:val="en-US"/>
        </w:rPr>
        <w:tab/>
      </w:r>
      <w:r>
        <w:rPr>
          <w:lang w:val="en-US"/>
        </w:rPr>
        <w:tab/>
      </w:r>
      <w:r>
        <w:rPr>
          <w:lang w:val="en-US"/>
        </w:rPr>
        <w:tab/>
        <w:t>BOOLEAN</w:t>
      </w:r>
    </w:p>
    <w:p w14:paraId="22E779BD" w14:textId="77777777" w:rsidR="00C0795C" w:rsidRPr="00F42A66" w:rsidRDefault="00C0795C" w:rsidP="00C0795C">
      <w:pPr>
        <w:pStyle w:val="Objektart"/>
        <w:rPr>
          <w:lang w:val="en-US"/>
        </w:rPr>
      </w:pPr>
      <w:r>
        <w:rPr>
          <w:lang w:val="en-US"/>
        </w:rPr>
        <w:tab/>
      </w:r>
      <w:r>
        <w:rPr>
          <w:lang w:val="en-US"/>
        </w:rPr>
        <w:tab/>
      </w:r>
      <w:r>
        <w:rPr>
          <w:lang w:val="en-US"/>
        </w:rPr>
        <w:tab/>
      </w:r>
      <w:r w:rsidRPr="00F42A66">
        <w:rPr>
          <w:lang w:val="en-US"/>
        </w:rPr>
        <w:t>C</w:t>
      </w:r>
      <w:r>
        <w:rPr>
          <w:lang w:val="en-US"/>
        </w:rPr>
        <w:t>HARACTERSTRING</w:t>
      </w:r>
    </w:p>
    <w:p w14:paraId="25360866" w14:textId="77777777" w:rsidR="00C0795C" w:rsidRPr="00F42A66" w:rsidRDefault="00C0795C" w:rsidP="00C0795C">
      <w:pPr>
        <w:pStyle w:val="Objektart"/>
        <w:rPr>
          <w:lang w:val="en-US" w:eastAsia="de-DE"/>
        </w:rPr>
      </w:pPr>
      <w:r>
        <w:rPr>
          <w:lang w:val="en-US" w:eastAsia="de-DE"/>
        </w:rPr>
        <w:tab/>
      </w:r>
      <w:r>
        <w:rPr>
          <w:lang w:val="en-US" w:eastAsia="de-DE"/>
        </w:rPr>
        <w:tab/>
      </w:r>
      <w:r>
        <w:rPr>
          <w:lang w:val="en-US" w:eastAsia="de-DE"/>
        </w:rPr>
        <w:tab/>
        <w:t>DATE</w:t>
      </w:r>
    </w:p>
    <w:p w14:paraId="24ED087F" w14:textId="77777777" w:rsidR="00C0795C" w:rsidRPr="00F42A66" w:rsidRDefault="00C0795C" w:rsidP="00C0795C">
      <w:pPr>
        <w:pStyle w:val="Objektart"/>
        <w:rPr>
          <w:lang w:val="en-US" w:eastAsia="de-DE"/>
        </w:rPr>
      </w:pPr>
      <w:r>
        <w:rPr>
          <w:lang w:val="en-US" w:eastAsia="de-DE"/>
        </w:rPr>
        <w:tab/>
      </w:r>
      <w:r>
        <w:rPr>
          <w:lang w:val="en-US" w:eastAsia="de-DE"/>
        </w:rPr>
        <w:tab/>
      </w:r>
      <w:r>
        <w:rPr>
          <w:lang w:val="en-US" w:eastAsia="de-DE"/>
        </w:rPr>
        <w:tab/>
        <w:t>DATETIME</w:t>
      </w:r>
    </w:p>
    <w:p w14:paraId="346BC901" w14:textId="77777777" w:rsidR="00A7519D" w:rsidRDefault="00C0795C" w:rsidP="00C0795C">
      <w:pPr>
        <w:pStyle w:val="Objektart"/>
        <w:ind w:left="0" w:firstLine="0"/>
        <w:rPr>
          <w:lang w:val="en-US" w:eastAsia="de-DE"/>
        </w:rPr>
      </w:pPr>
      <w:r>
        <w:rPr>
          <w:lang w:val="en-US" w:eastAsia="de-DE"/>
        </w:rPr>
        <w:tab/>
      </w:r>
      <w:r>
        <w:rPr>
          <w:lang w:val="en-US" w:eastAsia="de-DE"/>
        </w:rPr>
        <w:tab/>
      </w:r>
      <w:r>
        <w:rPr>
          <w:lang w:val="en-US" w:eastAsia="de-DE"/>
        </w:rPr>
        <w:tab/>
      </w:r>
      <w:r w:rsidR="00A7519D">
        <w:rPr>
          <w:lang w:val="en-US" w:eastAsia="de-DE"/>
        </w:rPr>
        <w:t>DOUBLELIST</w:t>
      </w:r>
    </w:p>
    <w:p w14:paraId="260AEF2D" w14:textId="77777777" w:rsidR="00C0795C" w:rsidRDefault="00A7519D" w:rsidP="00C0795C">
      <w:pPr>
        <w:pStyle w:val="Objektart"/>
        <w:ind w:left="0" w:firstLine="0"/>
        <w:rPr>
          <w:lang w:val="en-US" w:eastAsia="de-DE"/>
        </w:rPr>
      </w:pPr>
      <w:r>
        <w:rPr>
          <w:lang w:val="en-US" w:eastAsia="de-DE"/>
        </w:rPr>
        <w:tab/>
      </w:r>
      <w:r>
        <w:rPr>
          <w:lang w:val="en-US" w:eastAsia="de-DE"/>
        </w:rPr>
        <w:tab/>
      </w:r>
      <w:r>
        <w:rPr>
          <w:lang w:val="en-US" w:eastAsia="de-DE"/>
        </w:rPr>
        <w:tab/>
      </w:r>
      <w:r w:rsidR="00C0795C">
        <w:rPr>
          <w:lang w:val="en-US" w:eastAsia="de-DE"/>
        </w:rPr>
        <w:t>INTEGER</w:t>
      </w:r>
    </w:p>
    <w:p w14:paraId="0C865396" w14:textId="77777777" w:rsidR="00C0795C" w:rsidRDefault="00C0795C" w:rsidP="00C0795C">
      <w:pPr>
        <w:pStyle w:val="Objektart"/>
        <w:rPr>
          <w:lang w:val="en-US" w:eastAsia="de-DE"/>
        </w:rPr>
      </w:pPr>
      <w:r>
        <w:rPr>
          <w:lang w:val="en-US" w:eastAsia="de-DE"/>
        </w:rPr>
        <w:tab/>
      </w:r>
      <w:r>
        <w:rPr>
          <w:lang w:val="en-US" w:eastAsia="de-DE"/>
        </w:rPr>
        <w:tab/>
      </w:r>
      <w:r>
        <w:rPr>
          <w:lang w:val="en-US" w:eastAsia="de-DE"/>
        </w:rPr>
        <w:tab/>
        <w:t>LENGTH</w:t>
      </w:r>
    </w:p>
    <w:p w14:paraId="18416ADA" w14:textId="77777777" w:rsidR="007F7A98" w:rsidRPr="002C5623" w:rsidRDefault="007F7A98" w:rsidP="007F7A98">
      <w:pPr>
        <w:pStyle w:val="Objektart"/>
        <w:rPr>
          <w:lang w:val="en-US" w:eastAsia="de-DE"/>
        </w:rPr>
      </w:pPr>
      <w:r w:rsidRPr="002C5623">
        <w:rPr>
          <w:lang w:val="en-US" w:eastAsia="de-DE"/>
        </w:rPr>
        <w:tab/>
      </w:r>
      <w:r w:rsidRPr="002C5623">
        <w:rPr>
          <w:lang w:val="en-US" w:eastAsia="de-DE"/>
        </w:rPr>
        <w:tab/>
      </w:r>
      <w:r w:rsidRPr="002C5623">
        <w:rPr>
          <w:lang w:val="en-US" w:eastAsia="de-DE"/>
        </w:rPr>
        <w:tab/>
        <w:t>NUMBER</w:t>
      </w:r>
    </w:p>
    <w:p w14:paraId="20ACDA01" w14:textId="77777777" w:rsidR="00C0795C" w:rsidRDefault="00C0795C" w:rsidP="00C0795C">
      <w:pPr>
        <w:pStyle w:val="Objektart"/>
        <w:rPr>
          <w:lang w:val="en-US" w:eastAsia="de-DE"/>
        </w:rPr>
      </w:pPr>
      <w:r>
        <w:rPr>
          <w:lang w:val="en-US" w:eastAsia="de-DE"/>
        </w:rPr>
        <w:tab/>
      </w:r>
      <w:r>
        <w:rPr>
          <w:lang w:val="en-US" w:eastAsia="de-DE"/>
        </w:rPr>
        <w:tab/>
      </w:r>
      <w:r>
        <w:rPr>
          <w:lang w:val="en-US" w:eastAsia="de-DE"/>
        </w:rPr>
        <w:tab/>
        <w:t>QUERY</w:t>
      </w:r>
    </w:p>
    <w:p w14:paraId="223423AB" w14:textId="77777777" w:rsidR="00C0795C" w:rsidRDefault="00C0795C" w:rsidP="00C0795C">
      <w:pPr>
        <w:pStyle w:val="Objektart"/>
        <w:rPr>
          <w:lang w:val="en-US" w:eastAsia="de-DE"/>
        </w:rPr>
      </w:pPr>
      <w:r>
        <w:rPr>
          <w:lang w:val="en-US" w:eastAsia="de-DE"/>
        </w:rPr>
        <w:tab/>
      </w:r>
      <w:r>
        <w:rPr>
          <w:lang w:val="en-US" w:eastAsia="de-DE"/>
        </w:rPr>
        <w:tab/>
      </w:r>
      <w:r>
        <w:rPr>
          <w:lang w:val="en-US" w:eastAsia="de-DE"/>
        </w:rPr>
        <w:tab/>
        <w:t>REAL</w:t>
      </w:r>
    </w:p>
    <w:p w14:paraId="45491FA7" w14:textId="77777777" w:rsidR="007F7A98" w:rsidRDefault="007F7A98" w:rsidP="00C0795C">
      <w:pPr>
        <w:pStyle w:val="Objektart"/>
        <w:rPr>
          <w:lang w:val="en-US" w:eastAsia="de-DE"/>
        </w:rPr>
      </w:pPr>
      <w:r w:rsidRPr="002C5623">
        <w:rPr>
          <w:lang w:val="en-US" w:eastAsia="de-DE"/>
        </w:rPr>
        <w:tab/>
      </w:r>
      <w:r w:rsidRPr="002C5623">
        <w:rPr>
          <w:lang w:val="en-US" w:eastAsia="de-DE"/>
        </w:rPr>
        <w:tab/>
      </w:r>
      <w:r w:rsidRPr="002C5623">
        <w:rPr>
          <w:lang w:val="en-US" w:eastAsia="de-DE"/>
        </w:rPr>
        <w:tab/>
      </w:r>
      <w:r w:rsidRPr="00441292">
        <w:rPr>
          <w:lang w:val="en-US" w:eastAsia="de-DE"/>
        </w:rPr>
        <w:t>STRING</w:t>
      </w:r>
    </w:p>
    <w:p w14:paraId="21501CEA" w14:textId="77777777" w:rsidR="00A7519D" w:rsidRDefault="00C0795C" w:rsidP="00C0795C">
      <w:pPr>
        <w:pStyle w:val="Objektart"/>
        <w:rPr>
          <w:lang w:val="en-US" w:eastAsia="de-DE"/>
        </w:rPr>
      </w:pPr>
      <w:r>
        <w:rPr>
          <w:lang w:val="en-US" w:eastAsia="de-DE"/>
        </w:rPr>
        <w:tab/>
      </w:r>
      <w:r>
        <w:rPr>
          <w:lang w:val="en-US" w:eastAsia="de-DE"/>
        </w:rPr>
        <w:tab/>
      </w:r>
      <w:r>
        <w:rPr>
          <w:lang w:val="en-US" w:eastAsia="de-DE"/>
        </w:rPr>
        <w:tab/>
      </w:r>
      <w:r w:rsidR="00A7519D">
        <w:rPr>
          <w:lang w:val="en-US" w:eastAsia="de-DE"/>
        </w:rPr>
        <w:t>VOLTAGE</w:t>
      </w:r>
    </w:p>
    <w:p w14:paraId="19720F48" w14:textId="77777777" w:rsidR="00C0795C" w:rsidRDefault="00A7519D" w:rsidP="00C0795C">
      <w:pPr>
        <w:pStyle w:val="Objektart"/>
        <w:rPr>
          <w:lang w:val="en-US" w:eastAsia="de-DE"/>
        </w:rPr>
      </w:pPr>
      <w:r>
        <w:rPr>
          <w:lang w:val="en-US" w:eastAsia="de-DE"/>
        </w:rPr>
        <w:tab/>
      </w:r>
      <w:r>
        <w:rPr>
          <w:lang w:val="en-US" w:eastAsia="de-DE"/>
        </w:rPr>
        <w:tab/>
      </w:r>
      <w:r>
        <w:rPr>
          <w:lang w:val="en-US" w:eastAsia="de-DE"/>
        </w:rPr>
        <w:tab/>
      </w:r>
      <w:r w:rsidR="00C0795C">
        <w:rPr>
          <w:lang w:val="en-US" w:eastAsia="de-DE"/>
        </w:rPr>
        <w:t>VOLUME</w:t>
      </w:r>
    </w:p>
    <w:p w14:paraId="47C10191" w14:textId="77777777" w:rsidR="00C0795C" w:rsidRPr="00D17BB9" w:rsidRDefault="00C0795C" w:rsidP="00C0795C">
      <w:pPr>
        <w:pStyle w:val="Objektart"/>
        <w:ind w:left="0" w:firstLine="0"/>
        <w:rPr>
          <w:lang w:eastAsia="de-DE"/>
        </w:rPr>
      </w:pPr>
      <w:r>
        <w:rPr>
          <w:lang w:val="en-US" w:eastAsia="de-DE"/>
        </w:rPr>
        <w:tab/>
      </w:r>
      <w:r>
        <w:rPr>
          <w:lang w:val="en-US" w:eastAsia="de-DE"/>
        </w:rPr>
        <w:tab/>
      </w:r>
      <w:r>
        <w:rPr>
          <w:lang w:val="en-US" w:eastAsia="de-DE"/>
        </w:rPr>
        <w:tab/>
      </w:r>
      <w:r w:rsidRPr="00D17BB9">
        <w:rPr>
          <w:lang w:eastAsia="de-DE"/>
        </w:rPr>
        <w:t xml:space="preserve">URI (Uniform </w:t>
      </w:r>
      <w:proofErr w:type="spellStart"/>
      <w:r w:rsidRPr="00D17BB9">
        <w:rPr>
          <w:lang w:eastAsia="de-DE"/>
        </w:rPr>
        <w:t>Resource</w:t>
      </w:r>
      <w:proofErr w:type="spellEnd"/>
      <w:r w:rsidRPr="00D17BB9">
        <w:rPr>
          <w:lang w:eastAsia="de-DE"/>
        </w:rPr>
        <w:t xml:space="preserve"> Identifier)</w:t>
      </w:r>
    </w:p>
    <w:p w14:paraId="5265EB4C" w14:textId="77777777" w:rsidR="00D04693" w:rsidRDefault="00D04693" w:rsidP="00C0795C">
      <w:pPr>
        <w:pStyle w:val="Objektart"/>
        <w:rPr>
          <w:lang w:eastAsia="de-DE"/>
        </w:rPr>
      </w:pPr>
      <w:r w:rsidRPr="00D17BB9">
        <w:rPr>
          <w:lang w:eastAsia="de-DE"/>
        </w:rPr>
        <w:tab/>
      </w:r>
      <w:r w:rsidRPr="00D17BB9">
        <w:rPr>
          <w:lang w:eastAsia="de-DE"/>
        </w:rPr>
        <w:tab/>
      </w:r>
      <w:r w:rsidR="00855EE8" w:rsidRPr="008767AB">
        <w:rPr>
          <w:lang w:eastAsia="de-DE"/>
        </w:rPr>
        <w:t xml:space="preserve">Ferner sind sämtliche im Datenmodell selbst definierten Datentypen, die weitere Klassen oder Codelisten repräsentieren können, zugelassen. Enthält eine Attributart eine </w:t>
      </w:r>
      <w:proofErr w:type="spellStart"/>
      <w:r w:rsidR="00855EE8" w:rsidRPr="008767AB">
        <w:rPr>
          <w:lang w:eastAsia="de-DE"/>
        </w:rPr>
        <w:t>Codelist</w:t>
      </w:r>
      <w:proofErr w:type="spellEnd"/>
      <w:r w:rsidR="00855EE8" w:rsidRPr="008767AB">
        <w:rPr>
          <w:lang w:eastAsia="de-DE"/>
        </w:rPr>
        <w:t xml:space="preserve"> mit Wertearten und Bezeichner, ist als Datentyp der Klassenname der entsprechenden </w:t>
      </w:r>
      <w:proofErr w:type="spellStart"/>
      <w:r w:rsidR="00855EE8" w:rsidRPr="008767AB">
        <w:rPr>
          <w:lang w:eastAsia="de-DE"/>
        </w:rPr>
        <w:t>Codelist</w:t>
      </w:r>
      <w:proofErr w:type="spellEnd"/>
      <w:r w:rsidR="00855EE8" w:rsidRPr="008767AB">
        <w:rPr>
          <w:lang w:eastAsia="de-DE"/>
        </w:rPr>
        <w:t xml:space="preserve"> aufgeführt.</w:t>
      </w:r>
    </w:p>
    <w:p w14:paraId="2B00915C" w14:textId="77777777" w:rsidR="00855EE8" w:rsidRPr="008767AB" w:rsidRDefault="00D04693" w:rsidP="000454BB">
      <w:pPr>
        <w:pStyle w:val="Objektart"/>
        <w:rPr>
          <w:lang w:eastAsia="de-DE"/>
        </w:rPr>
      </w:pPr>
      <w:r>
        <w:rPr>
          <w:color w:val="0000FF"/>
          <w:lang w:eastAsia="de-DE"/>
        </w:rPr>
        <w:tab/>
      </w:r>
    </w:p>
    <w:p w14:paraId="4FD54C97" w14:textId="77777777" w:rsidR="00855EE8" w:rsidRPr="008767AB" w:rsidRDefault="00D04693" w:rsidP="00D04693">
      <w:pPr>
        <w:pStyle w:val="Objektart"/>
        <w:rPr>
          <w:lang w:eastAsia="de-DE"/>
        </w:rPr>
      </w:pPr>
      <w:r>
        <w:rPr>
          <w:lang w:eastAsia="de-DE"/>
        </w:rPr>
        <w:tab/>
      </w:r>
      <w:proofErr w:type="spellStart"/>
      <w:r w:rsidR="00855EE8" w:rsidRPr="00D04693">
        <w:rPr>
          <w:color w:val="0000FF"/>
          <w:lang w:eastAsia="de-DE"/>
        </w:rPr>
        <w:t>Werteart</w:t>
      </w:r>
      <w:proofErr w:type="spellEnd"/>
      <w:r w:rsidR="00855EE8" w:rsidRPr="00D04693">
        <w:rPr>
          <w:color w:val="0000FF"/>
          <w:lang w:eastAsia="de-DE"/>
        </w:rPr>
        <w:t>:</w:t>
      </w:r>
      <w:r w:rsidR="00855EE8" w:rsidRPr="008767AB">
        <w:rPr>
          <w:lang w:eastAsia="de-DE"/>
        </w:rPr>
        <w:tab/>
        <w:t xml:space="preserve">Eine </w:t>
      </w:r>
      <w:proofErr w:type="spellStart"/>
      <w:r w:rsidR="00855EE8" w:rsidRPr="008767AB">
        <w:rPr>
          <w:lang w:eastAsia="de-DE"/>
        </w:rPr>
        <w:t>Werteart</w:t>
      </w:r>
      <w:proofErr w:type="spellEnd"/>
      <w:r w:rsidR="00855EE8" w:rsidRPr="008767AB">
        <w:rPr>
          <w:lang w:eastAsia="de-DE"/>
        </w:rPr>
        <w:t xml:space="preserve"> ist angegeben, wenn für eine Attributart die zulässigen Ausprägungen festliegen und deren Bedeutung in diesem Katalog aufgeführt werden soll.</w:t>
      </w:r>
    </w:p>
    <w:p w14:paraId="44E81259" w14:textId="77777777" w:rsidR="00855EE8" w:rsidRPr="008767AB" w:rsidRDefault="00D04693" w:rsidP="00D04693">
      <w:pPr>
        <w:pStyle w:val="Objektart"/>
        <w:rPr>
          <w:lang w:eastAsia="de-DE"/>
        </w:rPr>
      </w:pPr>
      <w:r>
        <w:rPr>
          <w:lang w:eastAsia="de-DE"/>
        </w:rPr>
        <w:tab/>
      </w:r>
      <w:r>
        <w:rPr>
          <w:lang w:eastAsia="de-DE"/>
        </w:rPr>
        <w:tab/>
      </w:r>
      <w:r w:rsidR="00855EE8" w:rsidRPr="008767AB">
        <w:rPr>
          <w:lang w:eastAsia="de-DE"/>
        </w:rPr>
        <w:t xml:space="preserve">Ist keine </w:t>
      </w:r>
      <w:proofErr w:type="spellStart"/>
      <w:r w:rsidR="00855EE8" w:rsidRPr="008767AB">
        <w:rPr>
          <w:lang w:eastAsia="de-DE"/>
        </w:rPr>
        <w:t>Werteart</w:t>
      </w:r>
      <w:proofErr w:type="spellEnd"/>
      <w:r w:rsidR="00855EE8" w:rsidRPr="008767AB">
        <w:rPr>
          <w:lang w:eastAsia="de-DE"/>
        </w:rPr>
        <w:t xml:space="preserve"> angegeben und liegen die zulässigen Ausprägungen und deren Bedeutungen fest, so werden die Bezeichner der </w:t>
      </w:r>
      <w:proofErr w:type="spellStart"/>
      <w:r w:rsidR="00855EE8" w:rsidRPr="008767AB">
        <w:rPr>
          <w:lang w:eastAsia="de-DE"/>
        </w:rPr>
        <w:t>Werteart</w:t>
      </w:r>
      <w:proofErr w:type="spellEnd"/>
      <w:r w:rsidR="00855EE8" w:rsidRPr="008767AB">
        <w:rPr>
          <w:lang w:eastAsia="de-DE"/>
        </w:rPr>
        <w:t xml:space="preserve"> in besonderen Schlüsselkatalogen geführt. </w:t>
      </w:r>
    </w:p>
    <w:p w14:paraId="1614C3D7" w14:textId="77777777" w:rsidR="00855EE8" w:rsidRPr="008767AB" w:rsidRDefault="00D04693" w:rsidP="00FB22B7">
      <w:pPr>
        <w:pStyle w:val="blaugedruckt"/>
        <w:tabs>
          <w:tab w:val="clear" w:pos="7201"/>
          <w:tab w:val="right" w:pos="8789"/>
        </w:tabs>
        <w:rPr>
          <w:lang w:eastAsia="de-DE"/>
        </w:rPr>
      </w:pPr>
      <w:r>
        <w:rPr>
          <w:lang w:eastAsia="de-DE"/>
        </w:rPr>
        <w:tab/>
      </w:r>
      <w:r>
        <w:rPr>
          <w:lang w:eastAsia="de-DE"/>
        </w:rPr>
        <w:tab/>
      </w:r>
      <w:r w:rsidR="00855EE8" w:rsidRPr="008767AB">
        <w:rPr>
          <w:lang w:eastAsia="de-DE"/>
        </w:rPr>
        <w:t>Bezeichner</w:t>
      </w:r>
      <w:r w:rsidR="00855EE8" w:rsidRPr="008767AB">
        <w:rPr>
          <w:lang w:eastAsia="de-DE"/>
        </w:rPr>
        <w:tab/>
        <w:t>Wert</w:t>
      </w:r>
    </w:p>
    <w:p w14:paraId="35A9CAF9" w14:textId="77777777" w:rsidR="00855EE8" w:rsidRPr="008767AB" w:rsidRDefault="00D04693" w:rsidP="00FB22B7">
      <w:pPr>
        <w:pStyle w:val="Objektart"/>
        <w:tabs>
          <w:tab w:val="clear" w:pos="7201"/>
          <w:tab w:val="right" w:pos="8789"/>
        </w:tabs>
        <w:rPr>
          <w:lang w:eastAsia="de-DE"/>
        </w:rPr>
      </w:pPr>
      <w:r>
        <w:rPr>
          <w:lang w:eastAsia="de-DE"/>
        </w:rPr>
        <w:lastRenderedPageBreak/>
        <w:tab/>
      </w:r>
      <w:r>
        <w:rPr>
          <w:lang w:eastAsia="de-DE"/>
        </w:rPr>
        <w:tab/>
      </w:r>
      <w:r w:rsidR="00855EE8" w:rsidRPr="008767AB">
        <w:rPr>
          <w:lang w:eastAsia="de-DE"/>
        </w:rPr>
        <w:t xml:space="preserve">Bezeichner der </w:t>
      </w:r>
      <w:proofErr w:type="spellStart"/>
      <w:r w:rsidR="00855EE8" w:rsidRPr="008767AB">
        <w:rPr>
          <w:lang w:eastAsia="de-DE"/>
        </w:rPr>
        <w:t>Werteart</w:t>
      </w:r>
      <w:proofErr w:type="spellEnd"/>
      <w:r w:rsidR="00855EE8" w:rsidRPr="008767AB">
        <w:rPr>
          <w:lang w:eastAsia="de-DE"/>
        </w:rPr>
        <w:tab/>
        <w:t>Vierstelliger Wert</w:t>
      </w:r>
    </w:p>
    <w:p w14:paraId="4DDC9151" w14:textId="77777777" w:rsidR="00855EE8" w:rsidRPr="003B79BA" w:rsidRDefault="00D04693" w:rsidP="00D04693">
      <w:pPr>
        <w:pStyle w:val="Objektart"/>
        <w:rPr>
          <w:rStyle w:val="kleingeschrieben"/>
        </w:rPr>
      </w:pPr>
      <w:r>
        <w:rPr>
          <w:lang w:eastAsia="de-DE"/>
        </w:rPr>
        <w:tab/>
      </w:r>
      <w:r>
        <w:rPr>
          <w:lang w:eastAsia="de-DE"/>
        </w:rPr>
        <w:tab/>
      </w:r>
      <w:r w:rsidR="000929AF">
        <w:rPr>
          <w:lang w:eastAsia="de-DE"/>
        </w:rPr>
        <w:tab/>
      </w:r>
      <w:r w:rsidR="00855EE8" w:rsidRPr="003B79BA">
        <w:rPr>
          <w:rStyle w:val="kleingeschrieben"/>
        </w:rPr>
        <w:t xml:space="preserve">(Definition der </w:t>
      </w:r>
      <w:proofErr w:type="spellStart"/>
      <w:r w:rsidR="00855EE8" w:rsidRPr="003B79BA">
        <w:rPr>
          <w:rStyle w:val="kleingeschrieben"/>
        </w:rPr>
        <w:t>Werteart</w:t>
      </w:r>
      <w:proofErr w:type="spellEnd"/>
      <w:r w:rsidR="00855EE8" w:rsidRPr="003B79BA">
        <w:rPr>
          <w:rStyle w:val="kleingeschrieben"/>
        </w:rPr>
        <w:t>)</w:t>
      </w:r>
    </w:p>
    <w:p w14:paraId="21BFA89E" w14:textId="77777777" w:rsidR="00BD2340" w:rsidRDefault="00BD2340" w:rsidP="00BD2340">
      <w:pPr>
        <w:pStyle w:val="Objektart"/>
        <w:rPr>
          <w:lang w:eastAsia="de-DE"/>
        </w:rPr>
      </w:pPr>
      <w:r w:rsidRPr="00BD2340">
        <w:rPr>
          <w:lang w:eastAsia="de-DE"/>
        </w:rPr>
        <w:tab/>
      </w:r>
      <w:r w:rsidRPr="00BD2340">
        <w:rPr>
          <w:lang w:eastAsia="de-DE"/>
        </w:rPr>
        <w:tab/>
      </w:r>
      <w:r w:rsidRPr="00FA2311">
        <w:rPr>
          <w:lang w:eastAsia="de-DE"/>
        </w:rPr>
        <w:t xml:space="preserve">Bei Wertearten, die den Grunddatenbestand der </w:t>
      </w:r>
      <w:proofErr w:type="spellStart"/>
      <w:r w:rsidRPr="00FA2311">
        <w:rPr>
          <w:lang w:eastAsia="de-DE"/>
        </w:rPr>
        <w:t>AdV</w:t>
      </w:r>
      <w:proofErr w:type="spellEnd"/>
      <w:r w:rsidRPr="00FA2311">
        <w:rPr>
          <w:lang w:eastAsia="de-DE"/>
        </w:rPr>
        <w:t xml:space="preserve"> ausmachen, wird neben dem Wert noch der Zusatz '(G)' angegeben, bei Wertearten, die sich zur automatisierten Ableitung der Landnutzung qualifizieren, auch ein '(LN)' präsentiert. Es können auch beide Angaben vorkommen</w:t>
      </w:r>
      <w:r w:rsidR="003F4BCC" w:rsidRPr="00FA2311">
        <w:rPr>
          <w:lang w:eastAsia="de-DE"/>
        </w:rPr>
        <w:t>.</w:t>
      </w:r>
    </w:p>
    <w:p w14:paraId="50B48738" w14:textId="77777777" w:rsidR="00BD2340" w:rsidRPr="00FA2311" w:rsidRDefault="00FA2311" w:rsidP="00FA2311">
      <w:pPr>
        <w:pStyle w:val="Objektart"/>
        <w:rPr>
          <w:lang w:eastAsia="de-DE"/>
        </w:rPr>
      </w:pPr>
      <w:r>
        <w:rPr>
          <w:lang w:eastAsia="de-DE"/>
        </w:rPr>
        <w:tab/>
      </w:r>
      <w:r>
        <w:rPr>
          <w:lang w:eastAsia="de-DE"/>
        </w:rPr>
        <w:tab/>
      </w:r>
      <w:r w:rsidR="005D4186">
        <w:rPr>
          <w:highlight w:val="cyan"/>
          <w:lang w:eastAsia="de-DE"/>
        </w:rPr>
        <w:t>Ist</w:t>
      </w:r>
      <w:r w:rsidRPr="00040A00">
        <w:rPr>
          <w:highlight w:val="cyan"/>
          <w:lang w:eastAsia="de-DE"/>
        </w:rPr>
        <w:t xml:space="preserve"> der Hinweis 'stillgelegt: Gültig bis …' angegeben, so gibt dies die Version</w:t>
      </w:r>
      <w:r w:rsidR="005D4186">
        <w:rPr>
          <w:highlight w:val="cyan"/>
          <w:lang w:eastAsia="de-DE"/>
        </w:rPr>
        <w:t xml:space="preserve"> der GeoInfoDok</w:t>
      </w:r>
      <w:r w:rsidRPr="00040A00">
        <w:rPr>
          <w:highlight w:val="cyan"/>
          <w:lang w:eastAsia="de-DE"/>
        </w:rPr>
        <w:t xml:space="preserve"> an, bis zu </w:t>
      </w:r>
      <w:r w:rsidR="00040A00">
        <w:rPr>
          <w:rFonts w:eastAsia="Times New Roman"/>
          <w:szCs w:val="24"/>
          <w:highlight w:val="cyan"/>
          <w:lang w:eastAsia="de-DE"/>
        </w:rPr>
        <w:t xml:space="preserve">der </w:t>
      </w:r>
      <w:r w:rsidRPr="00040A00">
        <w:rPr>
          <w:highlight w:val="cyan"/>
          <w:lang w:eastAsia="de-DE"/>
        </w:rPr>
        <w:t xml:space="preserve">die Vergabe der </w:t>
      </w:r>
      <w:proofErr w:type="spellStart"/>
      <w:r w:rsidRPr="00040A00">
        <w:rPr>
          <w:highlight w:val="cyan"/>
          <w:lang w:eastAsia="de-DE"/>
        </w:rPr>
        <w:t>Werteart</w:t>
      </w:r>
      <w:proofErr w:type="spellEnd"/>
      <w:r w:rsidRPr="00040A00">
        <w:rPr>
          <w:highlight w:val="cyan"/>
          <w:lang w:eastAsia="de-DE"/>
        </w:rPr>
        <w:t xml:space="preserve"> noch erlaubt war.</w:t>
      </w:r>
    </w:p>
    <w:p w14:paraId="38B456AC" w14:textId="77777777" w:rsidR="00855EE8" w:rsidRPr="008767AB" w:rsidRDefault="00855EE8" w:rsidP="003B79BA">
      <w:pPr>
        <w:pStyle w:val="Fliesstext"/>
      </w:pPr>
      <w:r w:rsidRPr="008767AB">
        <w:t>Soweit für eine Objektart keine Attributart vorgesehen ist, entfällt im Katalog eine besondere Aussage.</w:t>
      </w:r>
    </w:p>
    <w:p w14:paraId="796DCA77" w14:textId="77777777" w:rsidR="00855EE8" w:rsidRPr="008767AB" w:rsidRDefault="00855EE8" w:rsidP="003B79BA">
      <w:pPr>
        <w:pStyle w:val="Objektart"/>
        <w:rPr>
          <w:lang w:eastAsia="de-DE"/>
        </w:rPr>
      </w:pPr>
    </w:p>
    <w:p w14:paraId="03FD2A19" w14:textId="77777777" w:rsidR="00855EE8" w:rsidRPr="003B79BA" w:rsidRDefault="00855EE8" w:rsidP="003B79BA">
      <w:pPr>
        <w:pStyle w:val="blaugedruckt"/>
        <w:rPr>
          <w:rStyle w:val="fettgedruckt"/>
        </w:rPr>
      </w:pPr>
      <w:r w:rsidRPr="003B79BA">
        <w:rPr>
          <w:rStyle w:val="fettgedruckt"/>
        </w:rPr>
        <w:t>Relationsart:</w:t>
      </w:r>
    </w:p>
    <w:p w14:paraId="2244C618" w14:textId="77777777" w:rsidR="00855EE8" w:rsidRPr="008767AB" w:rsidRDefault="00855EE8" w:rsidP="003B79BA">
      <w:pPr>
        <w:pStyle w:val="Fliesstext"/>
      </w:pPr>
      <w:r w:rsidRPr="008767AB">
        <w:t>Die Relationsart bezeichnet fremdbezogene Eigenschaften eines Objektes.</w:t>
      </w:r>
    </w:p>
    <w:p w14:paraId="4370455C" w14:textId="77777777" w:rsidR="00855EE8" w:rsidRPr="008767AB" w:rsidRDefault="00855EE8" w:rsidP="003B79BA">
      <w:pPr>
        <w:pStyle w:val="Fliesstext"/>
      </w:pPr>
      <w:r w:rsidRPr="008767AB">
        <w:t xml:space="preserve">Relationen gehen sowohl in die eine wie auch in die andere, d.h. inverse Richtung. Inverse Relationen werden im abgeleiteten Objektartenkatalog nur aufgeführt, wenn sie vom Standardfall </w:t>
      </w:r>
      <w:proofErr w:type="gramStart"/>
      <w:r w:rsidRPr="008767AB">
        <w:t>0..</w:t>
      </w:r>
      <w:proofErr w:type="gramEnd"/>
      <w:r w:rsidRPr="008767AB">
        <w:t>* abweichen oder wenn beim Standardfall 0..* Bedingungen aufgeführt werden.</w:t>
      </w:r>
    </w:p>
    <w:p w14:paraId="4521AE91" w14:textId="77777777" w:rsidR="00855EE8" w:rsidRPr="008767AB" w:rsidRDefault="00855EE8" w:rsidP="003B79BA">
      <w:pPr>
        <w:pStyle w:val="Fliesstext"/>
      </w:pPr>
      <w:r w:rsidRPr="008767AB">
        <w:t>Mit der Aufführung der inversen Relationen im Katalog werden lediglich zur bereits existierenden Relation weitere Festlegungen getroffen. Es wird damit keine neue Relation aufgebaut.</w:t>
      </w:r>
    </w:p>
    <w:p w14:paraId="3832C9D7" w14:textId="77777777" w:rsidR="00855EE8" w:rsidRPr="008767AB" w:rsidRDefault="00855EE8" w:rsidP="003B79BA">
      <w:pPr>
        <w:pStyle w:val="Fliesstext"/>
      </w:pPr>
      <w:r w:rsidRPr="008767AB">
        <w:t>Zur Relationsart sind angegeben:</w:t>
      </w:r>
    </w:p>
    <w:p w14:paraId="0F761CCB" w14:textId="77777777" w:rsidR="00855EE8" w:rsidRPr="008767AB" w:rsidRDefault="003B79BA" w:rsidP="003B79BA">
      <w:pPr>
        <w:pStyle w:val="Objektart"/>
        <w:rPr>
          <w:lang w:eastAsia="de-DE"/>
        </w:rPr>
      </w:pPr>
      <w:r>
        <w:rPr>
          <w:color w:val="0000FF"/>
          <w:lang w:eastAsia="de-DE"/>
        </w:rPr>
        <w:tab/>
      </w:r>
      <w:r w:rsidR="00855EE8" w:rsidRPr="008767AB">
        <w:rPr>
          <w:color w:val="0000FF"/>
          <w:lang w:eastAsia="de-DE"/>
        </w:rPr>
        <w:t>Bezeichnung:</w:t>
      </w:r>
      <w:r w:rsidR="00855EE8" w:rsidRPr="008767AB">
        <w:rPr>
          <w:color w:val="0000FF"/>
          <w:lang w:eastAsia="de-DE"/>
        </w:rPr>
        <w:tab/>
      </w:r>
      <w:r w:rsidR="00855EE8" w:rsidRPr="008767AB">
        <w:rPr>
          <w:lang w:eastAsia="de-DE"/>
        </w:rPr>
        <w:t xml:space="preserve">Enthält die innerhalb der Objektart eindeutige Bezeichnung der Relationsart. </w:t>
      </w:r>
    </w:p>
    <w:p w14:paraId="413B4980" w14:textId="77777777" w:rsidR="00104FB0" w:rsidRDefault="00104FB0" w:rsidP="003B79BA">
      <w:pPr>
        <w:pStyle w:val="Objektart"/>
        <w:rPr>
          <w:color w:val="0000FF"/>
          <w:lang w:eastAsia="de-DE"/>
        </w:rPr>
      </w:pPr>
      <w:r>
        <w:rPr>
          <w:color w:val="0000FF"/>
          <w:lang w:eastAsia="de-DE"/>
        </w:rPr>
        <w:tab/>
      </w:r>
      <w:r w:rsidRPr="008767AB">
        <w:rPr>
          <w:color w:val="0000FF"/>
          <w:lang w:eastAsia="de-DE"/>
        </w:rPr>
        <w:t>Definition:</w:t>
      </w:r>
      <w:r w:rsidRPr="008767AB">
        <w:rPr>
          <w:color w:val="0000FF"/>
          <w:lang w:eastAsia="de-DE"/>
        </w:rPr>
        <w:tab/>
      </w:r>
      <w:r w:rsidRPr="00104FB0">
        <w:rPr>
          <w:lang w:eastAsia="de-DE"/>
        </w:rPr>
        <w:t>Enthält die Definition der Relationsart. Sie erfolgt in Anlehnung an die Normungsdokumente von ISO. Bei der Definition der Relationsart ist ferner angegeben, welche Sachverhalte einzuhalten sind.</w:t>
      </w:r>
    </w:p>
    <w:p w14:paraId="1A7F7E5B" w14:textId="77777777" w:rsidR="00855EE8" w:rsidRPr="008767AB" w:rsidRDefault="00104FB0" w:rsidP="003B79BA">
      <w:pPr>
        <w:pStyle w:val="Objektart"/>
        <w:rPr>
          <w:lang w:eastAsia="de-DE"/>
        </w:rPr>
      </w:pPr>
      <w:r>
        <w:rPr>
          <w:color w:val="0000FF"/>
          <w:lang w:eastAsia="de-DE"/>
        </w:rPr>
        <w:tab/>
      </w:r>
      <w:r w:rsidR="00855EE8" w:rsidRPr="008767AB">
        <w:rPr>
          <w:color w:val="0000FF"/>
          <w:lang w:eastAsia="de-DE"/>
        </w:rPr>
        <w:t>Kennung:</w:t>
      </w:r>
      <w:r w:rsidR="00855EE8" w:rsidRPr="008767AB">
        <w:rPr>
          <w:color w:val="0000FF"/>
          <w:lang w:eastAsia="de-DE"/>
        </w:rPr>
        <w:tab/>
      </w:r>
      <w:r w:rsidR="00855EE8" w:rsidRPr="008767AB">
        <w:rPr>
          <w:lang w:eastAsia="de-DE"/>
        </w:rPr>
        <w:t>Enthält die beiden Kennungen der beteiligten Objektarten.</w:t>
      </w:r>
    </w:p>
    <w:p w14:paraId="281F2E25" w14:textId="77777777" w:rsidR="00BD2340" w:rsidRDefault="00BD2340" w:rsidP="003B79BA">
      <w:pPr>
        <w:pStyle w:val="Objektart"/>
        <w:rPr>
          <w:color w:val="0000FF"/>
          <w:lang w:eastAsia="de-DE"/>
        </w:rPr>
      </w:pPr>
      <w:r>
        <w:rPr>
          <w:color w:val="0000FF"/>
          <w:lang w:eastAsia="de-DE"/>
        </w:rPr>
        <w:tab/>
      </w:r>
      <w:r w:rsidRPr="00040A00">
        <w:rPr>
          <w:color w:val="0000FF"/>
          <w:highlight w:val="cyan"/>
          <w:lang w:eastAsia="de-DE"/>
        </w:rPr>
        <w:t>Stillgelegt:</w:t>
      </w:r>
      <w:r w:rsidRPr="00040A00">
        <w:rPr>
          <w:highlight w:val="cyan"/>
          <w:lang w:eastAsia="de-DE"/>
        </w:rPr>
        <w:tab/>
        <w:t>gibt die Version an, bis zu welcher Version der GeoInfoDok</w:t>
      </w:r>
      <w:r w:rsidR="00EE67CC">
        <w:rPr>
          <w:highlight w:val="cyan"/>
          <w:lang w:eastAsia="de-DE"/>
        </w:rPr>
        <w:t xml:space="preserve"> die Vergabe der Relations</w:t>
      </w:r>
      <w:r w:rsidRPr="00040A00">
        <w:rPr>
          <w:highlight w:val="cyan"/>
          <w:lang w:eastAsia="de-DE"/>
        </w:rPr>
        <w:t>art noch erlaubt war.</w:t>
      </w:r>
      <w:r w:rsidR="003B79BA">
        <w:rPr>
          <w:color w:val="0000FF"/>
          <w:lang w:eastAsia="de-DE"/>
        </w:rPr>
        <w:tab/>
      </w:r>
    </w:p>
    <w:p w14:paraId="4F3A070D" w14:textId="77777777" w:rsidR="00855EE8" w:rsidRPr="008767AB" w:rsidRDefault="00BD2340" w:rsidP="003B79BA">
      <w:pPr>
        <w:pStyle w:val="Objektart"/>
        <w:rPr>
          <w:lang w:eastAsia="de-DE"/>
        </w:rPr>
      </w:pPr>
      <w:r>
        <w:rPr>
          <w:color w:val="0000FF"/>
          <w:lang w:eastAsia="de-DE"/>
        </w:rPr>
        <w:tab/>
      </w:r>
      <w:r w:rsidR="00104FB0" w:rsidRPr="00104FB0">
        <w:rPr>
          <w:color w:val="0000FF"/>
          <w:lang w:eastAsia="de-DE"/>
        </w:rPr>
        <w:t>Multiplizitä</w:t>
      </w:r>
      <w:r w:rsidR="00855EE8" w:rsidRPr="008767AB">
        <w:rPr>
          <w:color w:val="0000FF"/>
          <w:lang w:eastAsia="de-DE"/>
        </w:rPr>
        <w:t>t:</w:t>
      </w:r>
      <w:r w:rsidR="00855EE8" w:rsidRPr="008767AB">
        <w:rPr>
          <w:color w:val="0000FF"/>
          <w:lang w:eastAsia="de-DE"/>
        </w:rPr>
        <w:tab/>
      </w:r>
      <w:r w:rsidR="00855EE8" w:rsidRPr="008767AB">
        <w:rPr>
          <w:lang w:eastAsia="de-DE"/>
        </w:rPr>
        <w:t xml:space="preserve">Die </w:t>
      </w:r>
      <w:r w:rsidR="00104FB0" w:rsidRPr="00104FB0">
        <w:rPr>
          <w:lang w:eastAsia="de-DE"/>
        </w:rPr>
        <w:t xml:space="preserve">Multiplizität </w:t>
      </w:r>
      <w:r w:rsidR="00855EE8" w:rsidRPr="008767AB">
        <w:rPr>
          <w:lang w:eastAsia="de-DE"/>
        </w:rPr>
        <w:t>gibt an, wie oft Relationen einer Relationsart</w:t>
      </w:r>
      <w:r w:rsidR="00855EE8" w:rsidRPr="008767AB">
        <w:rPr>
          <w:sz w:val="28"/>
          <w:lang w:eastAsia="de-DE"/>
        </w:rPr>
        <w:t xml:space="preserve"> </w:t>
      </w:r>
      <w:r w:rsidR="00855EE8" w:rsidRPr="008767AB">
        <w:rPr>
          <w:lang w:eastAsia="de-DE"/>
        </w:rPr>
        <w:t xml:space="preserve">vorkommen. Die untere und obere Grenze der </w:t>
      </w:r>
      <w:r w:rsidR="00104FB0" w:rsidRPr="00104FB0">
        <w:rPr>
          <w:lang w:eastAsia="de-DE"/>
        </w:rPr>
        <w:t xml:space="preserve">Multiplizität </w:t>
      </w:r>
      <w:r w:rsidR="00855EE8" w:rsidRPr="008767AB">
        <w:rPr>
          <w:lang w:eastAsia="de-DE"/>
        </w:rPr>
        <w:t xml:space="preserve">sind angegeben. Liegt die untere Grenze bei </w:t>
      </w:r>
      <w:r w:rsidR="000929AF">
        <w:rPr>
          <w:lang w:eastAsia="de-DE"/>
        </w:rPr>
        <w:t>'</w:t>
      </w:r>
      <w:r w:rsidR="00855EE8" w:rsidRPr="008767AB">
        <w:rPr>
          <w:lang w:eastAsia="de-DE"/>
        </w:rPr>
        <w:t>0</w:t>
      </w:r>
      <w:r w:rsidR="000929AF">
        <w:rPr>
          <w:lang w:eastAsia="de-DE"/>
        </w:rPr>
        <w:t>'</w:t>
      </w:r>
      <w:r w:rsidR="00855EE8" w:rsidRPr="008767AB">
        <w:rPr>
          <w:lang w:eastAsia="de-DE"/>
        </w:rPr>
        <w:t xml:space="preserve">, bedeutet dies, dass die Relationsart optional ist. Die gebräuchlichsten </w:t>
      </w:r>
      <w:r w:rsidR="00104FB0" w:rsidRPr="00104FB0">
        <w:rPr>
          <w:lang w:eastAsia="de-DE"/>
        </w:rPr>
        <w:t>Multiplizität</w:t>
      </w:r>
      <w:r w:rsidR="00104FB0">
        <w:rPr>
          <w:lang w:eastAsia="de-DE"/>
        </w:rPr>
        <w:t>en</w:t>
      </w:r>
      <w:r w:rsidR="00104FB0" w:rsidRPr="00104FB0">
        <w:rPr>
          <w:lang w:eastAsia="de-DE"/>
        </w:rPr>
        <w:t xml:space="preserve"> </w:t>
      </w:r>
      <w:r w:rsidR="00855EE8" w:rsidRPr="008767AB">
        <w:rPr>
          <w:lang w:eastAsia="de-DE"/>
        </w:rPr>
        <w:t>sind:</w:t>
      </w:r>
    </w:p>
    <w:p w14:paraId="002D4DC0" w14:textId="77777777" w:rsidR="00855EE8" w:rsidRPr="008767AB" w:rsidRDefault="003B79BA" w:rsidP="003B79BA">
      <w:pPr>
        <w:pStyle w:val="Objektart"/>
        <w:rPr>
          <w:lang w:eastAsia="de-DE"/>
        </w:rPr>
      </w:pPr>
      <w:r>
        <w:rPr>
          <w:lang w:eastAsia="de-DE"/>
        </w:rPr>
        <w:tab/>
      </w:r>
      <w:r>
        <w:rPr>
          <w:lang w:eastAsia="de-DE"/>
        </w:rPr>
        <w:tab/>
      </w:r>
      <w:r w:rsidR="00855EE8" w:rsidRPr="008767AB">
        <w:rPr>
          <w:lang w:eastAsia="de-DE"/>
        </w:rPr>
        <w:t>1</w:t>
      </w:r>
      <w:r w:rsidR="00855EE8" w:rsidRPr="008767AB">
        <w:rPr>
          <w:lang w:eastAsia="de-DE"/>
        </w:rPr>
        <w:tab/>
      </w:r>
      <w:r w:rsidR="00855EE8" w:rsidRPr="008767AB">
        <w:rPr>
          <w:lang w:eastAsia="de-DE"/>
        </w:rPr>
        <w:tab/>
        <w:t>Die Relation der Relationsart kommt genau einmal vor</w:t>
      </w:r>
    </w:p>
    <w:p w14:paraId="650C71ED" w14:textId="77777777" w:rsidR="00855EE8" w:rsidRPr="008767AB" w:rsidRDefault="003B79BA" w:rsidP="003B79BA">
      <w:pPr>
        <w:pStyle w:val="Objektart"/>
        <w:rPr>
          <w:lang w:eastAsia="de-DE"/>
        </w:rPr>
      </w:pPr>
      <w:r>
        <w:rPr>
          <w:lang w:eastAsia="de-DE"/>
        </w:rPr>
        <w:tab/>
      </w:r>
      <w:r>
        <w:rPr>
          <w:lang w:eastAsia="de-DE"/>
        </w:rPr>
        <w:tab/>
      </w:r>
      <w:r w:rsidR="00855EE8" w:rsidRPr="008767AB">
        <w:rPr>
          <w:lang w:eastAsia="de-DE"/>
        </w:rPr>
        <w:t>1..*</w:t>
      </w:r>
      <w:r w:rsidR="00855EE8" w:rsidRPr="008767AB">
        <w:rPr>
          <w:lang w:eastAsia="de-DE"/>
        </w:rPr>
        <w:tab/>
      </w:r>
      <w:r w:rsidR="00855EE8" w:rsidRPr="008767AB">
        <w:rPr>
          <w:lang w:eastAsia="de-DE"/>
        </w:rPr>
        <w:tab/>
        <w:t>Die Relation der Relationsart kommt ein oder mehrere Male vor</w:t>
      </w:r>
    </w:p>
    <w:p w14:paraId="297B6D43" w14:textId="77777777" w:rsidR="00855EE8" w:rsidRPr="008767AB" w:rsidRDefault="003B79BA" w:rsidP="003B79BA">
      <w:pPr>
        <w:pStyle w:val="Objektart"/>
        <w:rPr>
          <w:lang w:eastAsia="de-DE"/>
        </w:rPr>
      </w:pPr>
      <w:r>
        <w:rPr>
          <w:lang w:eastAsia="de-DE"/>
        </w:rPr>
        <w:tab/>
      </w:r>
      <w:r>
        <w:rPr>
          <w:lang w:eastAsia="de-DE"/>
        </w:rPr>
        <w:tab/>
      </w:r>
      <w:r w:rsidR="00855EE8" w:rsidRPr="008767AB">
        <w:rPr>
          <w:lang w:eastAsia="de-DE"/>
        </w:rPr>
        <w:t>0..1</w:t>
      </w:r>
      <w:r w:rsidR="00855EE8" w:rsidRPr="008767AB">
        <w:rPr>
          <w:lang w:eastAsia="de-DE"/>
        </w:rPr>
        <w:tab/>
      </w:r>
      <w:r w:rsidR="00855EE8" w:rsidRPr="008767AB">
        <w:rPr>
          <w:lang w:eastAsia="de-DE"/>
        </w:rPr>
        <w:tab/>
        <w:t>Die Relation der Relationsart kommt kein oder einmal vor</w:t>
      </w:r>
    </w:p>
    <w:p w14:paraId="7F1B753C" w14:textId="77777777" w:rsidR="00855EE8" w:rsidRPr="008767AB" w:rsidRDefault="003B79BA" w:rsidP="003B79BA">
      <w:pPr>
        <w:pStyle w:val="Objektart"/>
        <w:rPr>
          <w:lang w:eastAsia="de-DE"/>
        </w:rPr>
      </w:pPr>
      <w:r>
        <w:rPr>
          <w:lang w:eastAsia="de-DE"/>
        </w:rPr>
        <w:tab/>
      </w:r>
      <w:r>
        <w:rPr>
          <w:lang w:eastAsia="de-DE"/>
        </w:rPr>
        <w:tab/>
      </w:r>
      <w:r w:rsidR="00855EE8" w:rsidRPr="008767AB">
        <w:rPr>
          <w:lang w:eastAsia="de-DE"/>
        </w:rPr>
        <w:t>0..*</w:t>
      </w:r>
      <w:r w:rsidR="00855EE8" w:rsidRPr="008767AB">
        <w:rPr>
          <w:lang w:eastAsia="de-DE"/>
        </w:rPr>
        <w:tab/>
      </w:r>
      <w:r w:rsidR="00855EE8" w:rsidRPr="008767AB">
        <w:rPr>
          <w:lang w:eastAsia="de-DE"/>
        </w:rPr>
        <w:tab/>
        <w:t>Die Relation der Relationsart kommt kein, ein oder mehrere Male vor</w:t>
      </w:r>
    </w:p>
    <w:p w14:paraId="5B6D6D17" w14:textId="77777777" w:rsidR="00855EE8" w:rsidRDefault="003B79BA" w:rsidP="003B79BA">
      <w:pPr>
        <w:pStyle w:val="Objektart"/>
        <w:rPr>
          <w:lang w:eastAsia="de-DE"/>
        </w:rPr>
      </w:pPr>
      <w:r>
        <w:rPr>
          <w:color w:val="0000FF"/>
          <w:lang w:eastAsia="de-DE"/>
        </w:rPr>
        <w:tab/>
      </w:r>
      <w:r w:rsidR="00855EE8" w:rsidRPr="008767AB">
        <w:rPr>
          <w:color w:val="0000FF"/>
          <w:lang w:eastAsia="de-DE"/>
        </w:rPr>
        <w:t>Modellart:</w:t>
      </w:r>
      <w:r w:rsidR="00855EE8" w:rsidRPr="008767AB">
        <w:rPr>
          <w:color w:val="0000FF"/>
          <w:lang w:eastAsia="de-DE"/>
        </w:rPr>
        <w:tab/>
      </w:r>
      <w:r w:rsidR="00855EE8" w:rsidRPr="008767AB">
        <w:rPr>
          <w:lang w:eastAsia="de-DE"/>
        </w:rPr>
        <w:t xml:space="preserve">Im </w:t>
      </w:r>
      <w:r w:rsidR="00926F44">
        <w:rPr>
          <w:lang w:eastAsia="de-DE"/>
        </w:rPr>
        <w:t>jeweiligen Anwendungs</w:t>
      </w:r>
      <w:r w:rsidR="00855EE8" w:rsidRPr="008767AB">
        <w:rPr>
          <w:lang w:eastAsia="de-DE"/>
        </w:rPr>
        <w:t>schema sind die Relationsarten modellartenabhängig. Daher ist die Modellart im Objektartenkatalog stets mit angegeben.</w:t>
      </w:r>
    </w:p>
    <w:p w14:paraId="0FFEF395" w14:textId="77777777" w:rsidR="000C4B8C" w:rsidRPr="000C4B8C" w:rsidRDefault="000C4B8C" w:rsidP="000C4B8C">
      <w:pPr>
        <w:pStyle w:val="Objektart"/>
        <w:rPr>
          <w:rFonts w:eastAsia="Times New Roman"/>
          <w:szCs w:val="24"/>
          <w:lang w:eastAsia="de-DE"/>
        </w:rPr>
      </w:pPr>
      <w:r>
        <w:rPr>
          <w:rFonts w:eastAsia="Times New Roman"/>
          <w:color w:val="0000FF"/>
          <w:szCs w:val="24"/>
          <w:lang w:eastAsia="de-DE"/>
        </w:rPr>
        <w:tab/>
      </w:r>
      <w:proofErr w:type="spellStart"/>
      <w:r w:rsidRPr="00A315D6">
        <w:rPr>
          <w:rFonts w:eastAsia="Times New Roman"/>
          <w:color w:val="0000FF"/>
          <w:szCs w:val="24"/>
          <w:lang w:eastAsia="de-DE"/>
        </w:rPr>
        <w:t>Grunddatenb</w:t>
      </w:r>
      <w:proofErr w:type="spellEnd"/>
      <w:r w:rsidRPr="00A315D6">
        <w:rPr>
          <w:rFonts w:eastAsia="Times New Roman"/>
          <w:color w:val="0000FF"/>
          <w:szCs w:val="24"/>
          <w:lang w:eastAsia="de-DE"/>
        </w:rPr>
        <w:t>.</w:t>
      </w:r>
      <w:r w:rsidRPr="00A315D6">
        <w:rPr>
          <w:rFonts w:eastAsia="Times New Roman"/>
          <w:szCs w:val="24"/>
          <w:lang w:eastAsia="de-DE"/>
        </w:rPr>
        <w:t>:</w:t>
      </w:r>
      <w:r w:rsidRPr="00A315D6">
        <w:rPr>
          <w:rFonts w:eastAsia="Times New Roman"/>
          <w:szCs w:val="24"/>
          <w:lang w:eastAsia="de-DE"/>
        </w:rPr>
        <w:tab/>
        <w:t xml:space="preserve">Der Grunddatenbestand ist der von allen Vermessungsverwaltungen der Länder der Bundesrepublik Deutschland in </w:t>
      </w:r>
      <w:r w:rsidR="00926F44">
        <w:rPr>
          <w:rFonts w:eastAsia="Times New Roman"/>
          <w:szCs w:val="24"/>
          <w:lang w:eastAsia="de-DE"/>
        </w:rPr>
        <w:t>der GeoInfoDok</w:t>
      </w:r>
      <w:r w:rsidRPr="00A315D6">
        <w:rPr>
          <w:rFonts w:eastAsia="Times New Roman"/>
          <w:szCs w:val="24"/>
          <w:lang w:eastAsia="de-DE"/>
        </w:rPr>
        <w:t xml:space="preserve"> bundeseinheitlich zu führende und einem Nutzer länderübergreifend zur Verfügung stehende Datenbestand. Es wird die Modellart angegeben, in der die Attributart als Grunddatenbestand zu führen ist.</w:t>
      </w:r>
      <w:r>
        <w:rPr>
          <w:lang w:eastAsia="de-DE"/>
        </w:rPr>
        <w:tab/>
      </w:r>
      <w:r>
        <w:rPr>
          <w:lang w:eastAsia="de-DE"/>
        </w:rPr>
        <w:tab/>
      </w:r>
    </w:p>
    <w:p w14:paraId="42D36801" w14:textId="77777777" w:rsidR="00855EE8" w:rsidRPr="008767AB" w:rsidRDefault="003B79BA" w:rsidP="003B79BA">
      <w:pPr>
        <w:pStyle w:val="Objektart"/>
        <w:rPr>
          <w:lang w:eastAsia="de-DE"/>
        </w:rPr>
      </w:pPr>
      <w:r>
        <w:rPr>
          <w:color w:val="0000FF"/>
          <w:lang w:eastAsia="de-DE"/>
        </w:rPr>
        <w:tab/>
      </w:r>
      <w:r w:rsidR="00855EE8" w:rsidRPr="008767AB">
        <w:rPr>
          <w:color w:val="0000FF"/>
          <w:lang w:eastAsia="de-DE"/>
        </w:rPr>
        <w:t>Zielobjektart:</w:t>
      </w:r>
      <w:r w:rsidR="00855EE8" w:rsidRPr="008767AB">
        <w:rPr>
          <w:color w:val="0000FF"/>
          <w:lang w:eastAsia="de-DE"/>
        </w:rPr>
        <w:tab/>
      </w:r>
      <w:r w:rsidR="00855EE8" w:rsidRPr="008767AB">
        <w:rPr>
          <w:lang w:eastAsia="de-DE"/>
        </w:rPr>
        <w:t>Hier wird der Name der Objektart angegeben, auf welche die Relation zeigt.</w:t>
      </w:r>
    </w:p>
    <w:p w14:paraId="4349D624" w14:textId="77777777" w:rsidR="00855EE8" w:rsidRPr="008767AB" w:rsidRDefault="003B79BA" w:rsidP="003B79BA">
      <w:pPr>
        <w:pStyle w:val="Objektart"/>
        <w:rPr>
          <w:lang w:eastAsia="de-DE"/>
        </w:rPr>
      </w:pPr>
      <w:r>
        <w:rPr>
          <w:color w:val="0000FF"/>
          <w:lang w:eastAsia="de-DE"/>
        </w:rPr>
        <w:tab/>
      </w:r>
      <w:proofErr w:type="spellStart"/>
      <w:r w:rsidR="00855EE8" w:rsidRPr="008767AB">
        <w:rPr>
          <w:color w:val="0000FF"/>
          <w:lang w:eastAsia="de-DE"/>
        </w:rPr>
        <w:t>Inv</w:t>
      </w:r>
      <w:proofErr w:type="spellEnd"/>
      <w:r w:rsidR="00855EE8" w:rsidRPr="008767AB">
        <w:rPr>
          <w:color w:val="0000FF"/>
          <w:lang w:eastAsia="de-DE"/>
        </w:rPr>
        <w:t>. Relation:</w:t>
      </w:r>
      <w:r w:rsidR="00855EE8" w:rsidRPr="008767AB">
        <w:rPr>
          <w:color w:val="0000FF"/>
          <w:lang w:eastAsia="de-DE"/>
        </w:rPr>
        <w:tab/>
      </w:r>
      <w:r w:rsidR="00855EE8" w:rsidRPr="008767AB">
        <w:rPr>
          <w:lang w:eastAsia="de-DE"/>
        </w:rPr>
        <w:t>Enthält die Bezeichnung der inversen Relation.</w:t>
      </w:r>
      <w:r w:rsidR="00855EE8" w:rsidRPr="008767AB">
        <w:rPr>
          <w:color w:val="0000FF"/>
          <w:lang w:eastAsia="de-DE"/>
        </w:rPr>
        <w:t xml:space="preserve"> </w:t>
      </w:r>
    </w:p>
    <w:p w14:paraId="02A8EC83" w14:textId="77777777" w:rsidR="00855EE8" w:rsidRDefault="003B79BA" w:rsidP="003B79BA">
      <w:pPr>
        <w:pStyle w:val="Objektart"/>
        <w:rPr>
          <w:lang w:eastAsia="de-DE"/>
        </w:rPr>
      </w:pPr>
      <w:r>
        <w:rPr>
          <w:color w:val="0000FF"/>
          <w:lang w:eastAsia="de-DE"/>
        </w:rPr>
        <w:tab/>
      </w:r>
    </w:p>
    <w:p w14:paraId="2586115E" w14:textId="77777777" w:rsidR="003B79BA" w:rsidRPr="008767AB" w:rsidRDefault="003B79BA" w:rsidP="003B79BA">
      <w:pPr>
        <w:pStyle w:val="Fliesstext"/>
      </w:pPr>
      <w:r w:rsidRPr="008767AB">
        <w:t>Soweit für eine Objektart keine Relationsart vorgesehen ist, entfällt im Katalog eine besondere Aussage.</w:t>
      </w:r>
    </w:p>
    <w:bookmarkEnd w:id="39"/>
    <w:p w14:paraId="23550A56" w14:textId="77777777" w:rsidR="003B79BA" w:rsidRPr="008767AB" w:rsidRDefault="003B79BA" w:rsidP="003B79BA">
      <w:pPr>
        <w:pStyle w:val="Objektart"/>
        <w:rPr>
          <w:lang w:eastAsia="de-DE"/>
        </w:rPr>
      </w:pPr>
    </w:p>
    <w:p w14:paraId="107A3ECA" w14:textId="77777777" w:rsidR="00F3165F" w:rsidRDefault="00F3165F" w:rsidP="00855EE8">
      <w:pPr>
        <w:autoSpaceDE w:val="0"/>
        <w:autoSpaceDN w:val="0"/>
        <w:adjustRightInd w:val="0"/>
        <w:spacing w:after="0" w:line="240" w:lineRule="auto"/>
        <w:jc w:val="center"/>
        <w:rPr>
          <w:rFonts w:eastAsiaTheme="minorEastAsia"/>
          <w:b/>
          <w:bCs/>
          <w:sz w:val="36"/>
          <w:szCs w:val="36"/>
          <w:lang w:eastAsia="de-DE"/>
        </w:rPr>
        <w:sectPr w:rsidR="00F3165F" w:rsidSect="008F6FB3">
          <w:pgSz w:w="11900" w:h="16840" w:code="9"/>
          <w:pgMar w:top="1418" w:right="1418" w:bottom="1134" w:left="1418" w:header="720" w:footer="720" w:gutter="0"/>
          <w:cols w:space="720"/>
        </w:sectPr>
      </w:pPr>
    </w:p>
    <w:p w14:paraId="3CC7920A" w14:textId="77777777" w:rsidR="00855EE8" w:rsidRPr="008767AB" w:rsidRDefault="00926F44" w:rsidP="00855EE8">
      <w:pPr>
        <w:autoSpaceDE w:val="0"/>
        <w:autoSpaceDN w:val="0"/>
        <w:adjustRightInd w:val="0"/>
        <w:spacing w:after="0" w:line="240" w:lineRule="auto"/>
        <w:jc w:val="center"/>
        <w:rPr>
          <w:rFonts w:eastAsiaTheme="minorEastAsia"/>
          <w:b/>
          <w:bCs/>
          <w:sz w:val="36"/>
          <w:szCs w:val="36"/>
          <w:lang w:eastAsia="de-DE"/>
        </w:rPr>
      </w:pPr>
      <w:r w:rsidRPr="00926F44">
        <w:rPr>
          <w:rFonts w:eastAsiaTheme="minorEastAsia"/>
          <w:b/>
          <w:bCs/>
          <w:sz w:val="36"/>
          <w:szCs w:val="36"/>
          <w:highlight w:val="cyan"/>
          <w:lang w:eastAsia="de-DE"/>
        </w:rPr>
        <w:lastRenderedPageBreak/>
        <w:t>[ALKIS]-</w:t>
      </w:r>
      <w:r>
        <w:rPr>
          <w:rFonts w:eastAsiaTheme="minorEastAsia"/>
          <w:b/>
          <w:bCs/>
          <w:sz w:val="36"/>
          <w:szCs w:val="36"/>
          <w:lang w:eastAsia="de-DE"/>
        </w:rPr>
        <w:t>Objektartenkatalog</w:t>
      </w:r>
    </w:p>
    <w:p w14:paraId="4F3A6E7C" w14:textId="77777777" w:rsidR="00855EE8" w:rsidRPr="008767AB" w:rsidRDefault="00855EE8" w:rsidP="00855EE8">
      <w:pPr>
        <w:autoSpaceDE w:val="0"/>
        <w:autoSpaceDN w:val="0"/>
        <w:adjustRightInd w:val="0"/>
        <w:spacing w:after="0" w:line="240" w:lineRule="auto"/>
        <w:jc w:val="center"/>
        <w:rPr>
          <w:rFonts w:eastAsiaTheme="minorEastAsia"/>
          <w:b/>
          <w:bCs/>
          <w:sz w:val="36"/>
          <w:szCs w:val="36"/>
          <w:lang w:eastAsia="de-DE"/>
        </w:rPr>
      </w:pPr>
    </w:p>
    <w:p w14:paraId="0FAD779F" w14:textId="77777777" w:rsidR="00855EE8" w:rsidRPr="008767AB" w:rsidRDefault="00855EE8" w:rsidP="00855EE8">
      <w:pPr>
        <w:autoSpaceDE w:val="0"/>
        <w:autoSpaceDN w:val="0"/>
        <w:adjustRightInd w:val="0"/>
        <w:spacing w:after="0" w:line="240" w:lineRule="auto"/>
        <w:jc w:val="center"/>
        <w:rPr>
          <w:rFonts w:eastAsiaTheme="minorEastAsia"/>
          <w:b/>
          <w:bCs/>
          <w:sz w:val="36"/>
          <w:szCs w:val="36"/>
          <w:lang w:eastAsia="de-DE"/>
        </w:rPr>
      </w:pPr>
      <w:bookmarkStart w:id="79" w:name="TeilB"/>
      <w:r w:rsidRPr="008767AB">
        <w:rPr>
          <w:rFonts w:eastAsiaTheme="minorEastAsia"/>
          <w:b/>
          <w:bCs/>
          <w:sz w:val="36"/>
          <w:szCs w:val="36"/>
          <w:lang w:eastAsia="de-DE"/>
        </w:rPr>
        <w:t xml:space="preserve">Teil B: </w:t>
      </w:r>
    </w:p>
    <w:p w14:paraId="0CD2C9CF" w14:textId="77777777" w:rsidR="00855EE8" w:rsidRPr="008767AB" w:rsidRDefault="00855EE8" w:rsidP="0092274C"/>
    <w:p w14:paraId="0D94C2C6" w14:textId="77777777" w:rsidR="00855EE8" w:rsidRDefault="00855EE8" w:rsidP="0092274C">
      <w:pPr>
        <w:rPr>
          <w:rFonts w:eastAsiaTheme="minorEastAsia"/>
          <w:b/>
          <w:bCs/>
          <w:sz w:val="28"/>
          <w:szCs w:val="28"/>
          <w:lang w:eastAsia="de-DE"/>
        </w:rPr>
      </w:pPr>
      <w:bookmarkStart w:id="80" w:name="InhaltsverzeichnisOK"/>
      <w:r w:rsidRPr="008767AB">
        <w:rPr>
          <w:rFonts w:eastAsiaTheme="minorEastAsia"/>
          <w:b/>
          <w:bCs/>
          <w:sz w:val="28"/>
          <w:szCs w:val="28"/>
          <w:lang w:eastAsia="de-DE"/>
        </w:rPr>
        <w:t>Inhaltsverzeichnis:</w:t>
      </w:r>
    </w:p>
    <w:bookmarkEnd w:id="80"/>
    <w:p w14:paraId="1F00DEBA" w14:textId="77777777" w:rsidR="00E659A7" w:rsidRPr="00E659A7" w:rsidRDefault="00E659A7" w:rsidP="00E659A7">
      <w:pPr>
        <w:rPr>
          <w:lang w:val="en-US"/>
        </w:rPr>
      </w:pPr>
      <w:r>
        <w:fldChar w:fldCharType="begin"/>
      </w:r>
      <w:r w:rsidRPr="00E659A7">
        <w:rPr>
          <w:lang w:val="en-US"/>
        </w:rPr>
        <w:instrText xml:space="preserve"> TOC \o "1-3" </w:instrText>
      </w:r>
      <w:r w:rsidR="00CB00A4">
        <w:rPr>
          <w:lang w:val="en-US"/>
        </w:rPr>
        <w:instrText xml:space="preserve">\b TeilB </w:instrText>
      </w:r>
      <w:r w:rsidRPr="00E659A7">
        <w:rPr>
          <w:lang w:val="en-US"/>
        </w:rPr>
        <w:instrText xml:space="preserve">\h \z \u </w:instrText>
      </w:r>
      <w:r>
        <w:fldChar w:fldCharType="separate"/>
      </w:r>
      <w:r w:rsidR="00CB00A4">
        <w:rPr>
          <w:b/>
          <w:bCs/>
          <w:noProof/>
          <w:lang w:val="en-US"/>
        </w:rPr>
        <w:t>No table of contents entries found.</w:t>
      </w:r>
      <w:r>
        <w:fldChar w:fldCharType="end"/>
      </w:r>
    </w:p>
    <w:p w14:paraId="7F6D5344" w14:textId="77777777" w:rsidR="00E659A7" w:rsidRDefault="00E659A7" w:rsidP="00E659A7">
      <w:proofErr w:type="spellStart"/>
      <w:r w:rsidRPr="00B847C6">
        <w:t>ShapeChangeFeatureCatalogue</w:t>
      </w:r>
      <w:proofErr w:type="spellEnd"/>
    </w:p>
    <w:bookmarkEnd w:id="79"/>
    <w:p w14:paraId="202065C5" w14:textId="77777777" w:rsidR="00E659A7" w:rsidRPr="008767AB" w:rsidRDefault="00E659A7" w:rsidP="0092274C"/>
    <w:sectPr w:rsidR="00E659A7" w:rsidRPr="008767AB">
      <w:pgSz w:w="11900" w:h="16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9C4E8" w14:textId="77777777" w:rsidR="00D17BB9" w:rsidRDefault="00D17BB9">
      <w:pPr>
        <w:spacing w:after="0" w:line="240" w:lineRule="auto"/>
      </w:pPr>
      <w:r>
        <w:separator/>
      </w:r>
    </w:p>
    <w:p w14:paraId="1B33E322" w14:textId="77777777" w:rsidR="00D17BB9" w:rsidRDefault="00D17BB9"/>
  </w:endnote>
  <w:endnote w:type="continuationSeparator" w:id="0">
    <w:p w14:paraId="1C364F66" w14:textId="77777777" w:rsidR="00D17BB9" w:rsidRDefault="00D17BB9">
      <w:pPr>
        <w:spacing w:after="0" w:line="240" w:lineRule="auto"/>
      </w:pPr>
      <w:r>
        <w:continuationSeparator/>
      </w:r>
    </w:p>
    <w:p w14:paraId="6A90AC3B" w14:textId="77777777" w:rsidR="00D17BB9" w:rsidRDefault="00D17B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Times">
    <w:altName w:val="﷽﷽﷽﷽﷽﷽﷽﷽ኀ"/>
    <w:panose1 w:val="00000500000000020000"/>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E507F" w14:textId="77777777" w:rsidR="00AE79C4" w:rsidRDefault="00696CBD">
    <w:pPr>
      <w:pStyle w:val="Footer"/>
      <w:tabs>
        <w:tab w:val="right" w:pos="8931"/>
      </w:tabs>
      <w:adjustRightInd w:val="0"/>
      <w:jc w:val="left"/>
    </w:pPr>
    <w:r>
      <w:t>Version 7.1</w:t>
    </w:r>
    <w:r w:rsidR="00A315D6">
      <w:t>.</w:t>
    </w:r>
    <w:r w:rsidR="00A7519D">
      <w:t>1</w:t>
    </w:r>
    <w:r w:rsidR="00AE79C4">
      <w:tab/>
      <w:t xml:space="preserve">Seite </w:t>
    </w:r>
    <w:r w:rsidR="00AE79C4">
      <w:rPr>
        <w:rStyle w:val="PageNumber"/>
      </w:rPr>
      <w:fldChar w:fldCharType="begin"/>
    </w:r>
    <w:r w:rsidR="00AE79C4">
      <w:rPr>
        <w:rStyle w:val="PageNumber"/>
      </w:rPr>
      <w:instrText xml:space="preserve"> PAGE </w:instrText>
    </w:r>
    <w:r w:rsidR="00AE79C4">
      <w:rPr>
        <w:rStyle w:val="PageNumber"/>
      </w:rPr>
      <w:fldChar w:fldCharType="separate"/>
    </w:r>
    <w:r w:rsidR="00047452">
      <w:rPr>
        <w:rStyle w:val="PageNumber"/>
        <w:noProof/>
      </w:rPr>
      <w:t>1</w:t>
    </w:r>
    <w:r w:rsidR="00AE79C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DA28A4" w14:textId="77777777" w:rsidR="00D17BB9" w:rsidRDefault="00D17BB9">
      <w:pPr>
        <w:spacing w:after="0" w:line="240" w:lineRule="auto"/>
      </w:pPr>
      <w:r>
        <w:separator/>
      </w:r>
    </w:p>
    <w:p w14:paraId="59560E5E" w14:textId="77777777" w:rsidR="00D17BB9" w:rsidRDefault="00D17BB9"/>
  </w:footnote>
  <w:footnote w:type="continuationSeparator" w:id="0">
    <w:p w14:paraId="13EEFA7B" w14:textId="77777777" w:rsidR="00D17BB9" w:rsidRDefault="00D17BB9">
      <w:pPr>
        <w:spacing w:after="0" w:line="240" w:lineRule="auto"/>
      </w:pPr>
      <w:r>
        <w:continuationSeparator/>
      </w:r>
    </w:p>
    <w:p w14:paraId="520BF236" w14:textId="77777777" w:rsidR="00D17BB9" w:rsidRDefault="00D17BB9"/>
  </w:footnote>
  <w:footnote w:id="1">
    <w:p w14:paraId="518E3CD6" w14:textId="77777777" w:rsidR="000454BB" w:rsidRPr="000A6EA6" w:rsidRDefault="000454BB" w:rsidP="000454BB">
      <w:pPr>
        <w:pStyle w:val="FootnoteText"/>
        <w:rPr>
          <w:rFonts w:ascii="Times New Roman" w:hAnsi="Times New Roman"/>
        </w:rPr>
      </w:pPr>
      <w:r w:rsidRPr="000A6EA6">
        <w:rPr>
          <w:rStyle w:val="FootnoteReference"/>
          <w:rFonts w:ascii="Times New Roman" w:hAnsi="Times New Roman"/>
        </w:rPr>
        <w:footnoteRef/>
      </w:r>
      <w:r w:rsidRPr="000A6EA6">
        <w:rPr>
          <w:rFonts w:ascii="Times New Roman" w:hAnsi="Times New Roman"/>
        </w:rPr>
        <w:t xml:space="preserve"> </w:t>
      </w:r>
      <w:r w:rsidRPr="008767AB">
        <w:t xml:space="preserve">entspricht Festlegungen in </w:t>
      </w:r>
      <w:proofErr w:type="spellStart"/>
      <w:r w:rsidRPr="008767AB">
        <w:t>AC_FeatureType</w:t>
      </w:r>
      <w:proofErr w:type="spellEnd"/>
      <w:r w:rsidRPr="008767AB">
        <w:t xml:space="preserve"> in </w:t>
      </w:r>
      <w:proofErr w:type="spellStart"/>
      <w:r w:rsidRPr="008767AB">
        <w:t>AAA_Objektartenkatalog</w:t>
      </w:r>
      <w:proofErr w:type="spellEnd"/>
    </w:p>
  </w:footnote>
  <w:footnote w:id="2">
    <w:p w14:paraId="58C0BA0D" w14:textId="77777777" w:rsidR="00AE79C4" w:rsidRPr="000A6EA6" w:rsidRDefault="00AE79C4" w:rsidP="00855EE8">
      <w:pPr>
        <w:pStyle w:val="FootnoteText"/>
        <w:rPr>
          <w:rFonts w:ascii="Times New Roman" w:hAnsi="Times New Roman"/>
        </w:rPr>
      </w:pPr>
      <w:r w:rsidRPr="000A6EA6">
        <w:rPr>
          <w:rStyle w:val="FootnoteReference"/>
          <w:rFonts w:ascii="Times New Roman" w:hAnsi="Times New Roman"/>
        </w:rPr>
        <w:footnoteRef/>
      </w:r>
      <w:r w:rsidRPr="000A6EA6">
        <w:rPr>
          <w:rFonts w:ascii="Times New Roman" w:hAnsi="Times New Roman"/>
        </w:rPr>
        <w:t xml:space="preserve"> entspricht Festlegungen in </w:t>
      </w:r>
      <w:proofErr w:type="spellStart"/>
      <w:r w:rsidRPr="000A6EA6">
        <w:rPr>
          <w:rFonts w:ascii="Times New Roman" w:hAnsi="Times New Roman"/>
        </w:rPr>
        <w:t>AC_FeatureType</w:t>
      </w:r>
      <w:proofErr w:type="spellEnd"/>
      <w:r w:rsidRPr="000A6EA6">
        <w:rPr>
          <w:rFonts w:ascii="Times New Roman" w:hAnsi="Times New Roman"/>
        </w:rPr>
        <w:t xml:space="preserve"> in </w:t>
      </w:r>
      <w:proofErr w:type="spellStart"/>
      <w:r w:rsidRPr="000A6EA6">
        <w:rPr>
          <w:rFonts w:ascii="Times New Roman" w:hAnsi="Times New Roman"/>
        </w:rPr>
        <w:t>AAA_Objektartenkatalog</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39376" w14:textId="77777777" w:rsidR="00AE79C4" w:rsidRDefault="007F7A98" w:rsidP="003C6215">
    <w:pPr>
      <w:pStyle w:val="Header"/>
    </w:pPr>
    <w:r>
      <w:t>Katalogwerke zur GeoInfoDok</w:t>
    </w:r>
    <w:r w:rsidR="00C838EB">
      <w:tab/>
    </w:r>
    <w:r w:rsidR="003C6215">
      <w:tab/>
    </w:r>
    <w:r w:rsidR="00AE79C4">
      <w:t xml:space="preserve">Stand: </w:t>
    </w:r>
    <w:r w:rsidR="006E7BE3">
      <w:t>01.</w:t>
    </w:r>
    <w:r w:rsidR="00C45905">
      <w:t>03</w:t>
    </w:r>
    <w:r>
      <w:t>.20</w:t>
    </w:r>
    <w:r w:rsidR="00A7519D">
      <w:t>2</w:t>
    </w:r>
    <w:r w:rsidR="00C45905">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DE6658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4E4CC7"/>
    <w:multiLevelType w:val="singleLevel"/>
    <w:tmpl w:val="F9502708"/>
    <w:lvl w:ilvl="0">
      <w:start w:val="1"/>
      <w:numFmt w:val="bullet"/>
      <w:lvlText w:val="–"/>
      <w:lvlJc w:val="left"/>
      <w:pPr>
        <w:tabs>
          <w:tab w:val="num" w:pos="360"/>
        </w:tabs>
        <w:ind w:left="360" w:hanging="360"/>
      </w:pPr>
      <w:rPr>
        <w:rFonts w:ascii="Times New Roman" w:hAnsi="Times New Roman" w:cs="Times New Roman" w:hint="default"/>
        <w:sz w:val="22"/>
      </w:rPr>
    </w:lvl>
  </w:abstractNum>
  <w:abstractNum w:abstractNumId="2" w15:restartNumberingAfterBreak="0">
    <w:nsid w:val="1EC809E3"/>
    <w:multiLevelType w:val="singleLevel"/>
    <w:tmpl w:val="F9502708"/>
    <w:lvl w:ilvl="0">
      <w:start w:val="1"/>
      <w:numFmt w:val="bullet"/>
      <w:lvlText w:val="–"/>
      <w:lvlJc w:val="left"/>
      <w:pPr>
        <w:tabs>
          <w:tab w:val="num" w:pos="360"/>
        </w:tabs>
        <w:ind w:left="360" w:hanging="360"/>
      </w:pPr>
      <w:rPr>
        <w:rFonts w:ascii="Times New Roman" w:hAnsi="Times New Roman" w:cs="Times New Roman" w:hint="default"/>
        <w:sz w:val="22"/>
      </w:rPr>
    </w:lvl>
  </w:abstractNum>
  <w:abstractNum w:abstractNumId="3" w15:restartNumberingAfterBreak="0">
    <w:nsid w:val="1F332D35"/>
    <w:multiLevelType w:val="hybridMultilevel"/>
    <w:tmpl w:val="9558C762"/>
    <w:lvl w:ilvl="0" w:tplc="CEE8424A">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4" w15:restartNumberingAfterBreak="0">
    <w:nsid w:val="46060FBE"/>
    <w:multiLevelType w:val="hybridMultilevel"/>
    <w:tmpl w:val="F2CADF66"/>
    <w:lvl w:ilvl="0" w:tplc="F7DEC076">
      <w:start w:val="1"/>
      <w:numFmt w:val="bullet"/>
      <w:pStyle w:val="Fliesstext-Auflist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2D1530E"/>
    <w:multiLevelType w:val="hybridMultilevel"/>
    <w:tmpl w:val="A88685FE"/>
    <w:lvl w:ilvl="0" w:tplc="A8066F92">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6" w15:restartNumberingAfterBreak="0">
    <w:nsid w:val="56DF7761"/>
    <w:multiLevelType w:val="singleLevel"/>
    <w:tmpl w:val="5268BD26"/>
    <w:lvl w:ilvl="0">
      <w:start w:val="1"/>
      <w:numFmt w:val="upperLetter"/>
      <w:lvlText w:val="(%1)"/>
      <w:lvlJc w:val="left"/>
      <w:pPr>
        <w:tabs>
          <w:tab w:val="num" w:pos="704"/>
        </w:tabs>
        <w:ind w:left="704" w:hanging="420"/>
      </w:pPr>
      <w:rPr>
        <w:rFonts w:ascii="Times" w:hAnsi="Times" w:cs="Times New Roman" w:hint="default"/>
      </w:rPr>
    </w:lvl>
  </w:abstractNum>
  <w:abstractNum w:abstractNumId="7" w15:restartNumberingAfterBreak="0">
    <w:nsid w:val="5A5C4E11"/>
    <w:multiLevelType w:val="singleLevel"/>
    <w:tmpl w:val="EC0ACE56"/>
    <w:lvl w:ilvl="0">
      <w:start w:val="1"/>
      <w:numFmt w:val="bullet"/>
      <w:lvlText w:val=""/>
      <w:lvlJc w:val="left"/>
      <w:pPr>
        <w:tabs>
          <w:tab w:val="num" w:pos="360"/>
        </w:tabs>
        <w:ind w:left="360" w:hanging="360"/>
      </w:pPr>
      <w:rPr>
        <w:rFonts w:ascii="Symbol" w:hAnsi="Symbol" w:hint="default"/>
        <w:color w:val="auto"/>
      </w:rPr>
    </w:lvl>
  </w:abstractNum>
  <w:abstractNum w:abstractNumId="8" w15:restartNumberingAfterBreak="0">
    <w:nsid w:val="5C2C53D7"/>
    <w:multiLevelType w:val="hybridMultilevel"/>
    <w:tmpl w:val="8604D7EA"/>
    <w:lvl w:ilvl="0" w:tplc="87AE985C">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9" w15:restartNumberingAfterBreak="0">
    <w:nsid w:val="70B64EB2"/>
    <w:multiLevelType w:val="hybridMultilevel"/>
    <w:tmpl w:val="08282A3C"/>
    <w:lvl w:ilvl="0" w:tplc="D2A8009E">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0" w15:restartNumberingAfterBreak="0">
    <w:nsid w:val="781A4139"/>
    <w:multiLevelType w:val="singleLevel"/>
    <w:tmpl w:val="EC0ACE56"/>
    <w:lvl w:ilvl="0">
      <w:start w:val="1"/>
      <w:numFmt w:val="bullet"/>
      <w:lvlText w:val=""/>
      <w:lvlJc w:val="left"/>
      <w:pPr>
        <w:tabs>
          <w:tab w:val="num" w:pos="360"/>
        </w:tabs>
        <w:ind w:left="360" w:hanging="360"/>
      </w:pPr>
      <w:rPr>
        <w:rFonts w:ascii="Symbol" w:hAnsi="Symbol" w:hint="default"/>
        <w:color w:val="auto"/>
      </w:rPr>
    </w:lvl>
  </w:abstractNum>
  <w:abstractNum w:abstractNumId="11" w15:restartNumberingAfterBreak="0">
    <w:nsid w:val="7D0B6E5B"/>
    <w:multiLevelType w:val="hybridMultilevel"/>
    <w:tmpl w:val="89003DB4"/>
    <w:lvl w:ilvl="0" w:tplc="E3EC60FE">
      <w:numFmt w:val="bullet"/>
      <w:lvlText w:val="-"/>
      <w:lvlJc w:val="left"/>
      <w:pPr>
        <w:ind w:left="2628" w:hanging="360"/>
      </w:pPr>
      <w:rPr>
        <w:rFonts w:ascii="Calibri" w:eastAsiaTheme="minorHAnsi" w:hAnsi="Calibri" w:cstheme="minorBidi" w:hint="default"/>
      </w:rPr>
    </w:lvl>
    <w:lvl w:ilvl="1" w:tplc="04070003" w:tentative="1">
      <w:start w:val="1"/>
      <w:numFmt w:val="bullet"/>
      <w:lvlText w:val="o"/>
      <w:lvlJc w:val="left"/>
      <w:pPr>
        <w:ind w:left="3348" w:hanging="360"/>
      </w:pPr>
      <w:rPr>
        <w:rFonts w:ascii="Courier New" w:hAnsi="Courier New" w:cs="Courier New" w:hint="default"/>
      </w:rPr>
    </w:lvl>
    <w:lvl w:ilvl="2" w:tplc="04070005" w:tentative="1">
      <w:start w:val="1"/>
      <w:numFmt w:val="bullet"/>
      <w:lvlText w:val=""/>
      <w:lvlJc w:val="left"/>
      <w:pPr>
        <w:ind w:left="4068" w:hanging="360"/>
      </w:pPr>
      <w:rPr>
        <w:rFonts w:ascii="Wingdings" w:hAnsi="Wingdings" w:hint="default"/>
      </w:rPr>
    </w:lvl>
    <w:lvl w:ilvl="3" w:tplc="04070001" w:tentative="1">
      <w:start w:val="1"/>
      <w:numFmt w:val="bullet"/>
      <w:lvlText w:val=""/>
      <w:lvlJc w:val="left"/>
      <w:pPr>
        <w:ind w:left="4788" w:hanging="360"/>
      </w:pPr>
      <w:rPr>
        <w:rFonts w:ascii="Symbol" w:hAnsi="Symbol" w:hint="default"/>
      </w:rPr>
    </w:lvl>
    <w:lvl w:ilvl="4" w:tplc="04070003" w:tentative="1">
      <w:start w:val="1"/>
      <w:numFmt w:val="bullet"/>
      <w:lvlText w:val="o"/>
      <w:lvlJc w:val="left"/>
      <w:pPr>
        <w:ind w:left="5508" w:hanging="360"/>
      </w:pPr>
      <w:rPr>
        <w:rFonts w:ascii="Courier New" w:hAnsi="Courier New" w:cs="Courier New" w:hint="default"/>
      </w:rPr>
    </w:lvl>
    <w:lvl w:ilvl="5" w:tplc="04070005" w:tentative="1">
      <w:start w:val="1"/>
      <w:numFmt w:val="bullet"/>
      <w:lvlText w:val=""/>
      <w:lvlJc w:val="left"/>
      <w:pPr>
        <w:ind w:left="6228" w:hanging="360"/>
      </w:pPr>
      <w:rPr>
        <w:rFonts w:ascii="Wingdings" w:hAnsi="Wingdings" w:hint="default"/>
      </w:rPr>
    </w:lvl>
    <w:lvl w:ilvl="6" w:tplc="04070001" w:tentative="1">
      <w:start w:val="1"/>
      <w:numFmt w:val="bullet"/>
      <w:lvlText w:val=""/>
      <w:lvlJc w:val="left"/>
      <w:pPr>
        <w:ind w:left="6948" w:hanging="360"/>
      </w:pPr>
      <w:rPr>
        <w:rFonts w:ascii="Symbol" w:hAnsi="Symbol" w:hint="default"/>
      </w:rPr>
    </w:lvl>
    <w:lvl w:ilvl="7" w:tplc="04070003" w:tentative="1">
      <w:start w:val="1"/>
      <w:numFmt w:val="bullet"/>
      <w:lvlText w:val="o"/>
      <w:lvlJc w:val="left"/>
      <w:pPr>
        <w:ind w:left="7668" w:hanging="360"/>
      </w:pPr>
      <w:rPr>
        <w:rFonts w:ascii="Courier New" w:hAnsi="Courier New" w:cs="Courier New" w:hint="default"/>
      </w:rPr>
    </w:lvl>
    <w:lvl w:ilvl="8" w:tplc="04070005" w:tentative="1">
      <w:start w:val="1"/>
      <w:numFmt w:val="bullet"/>
      <w:lvlText w:val=""/>
      <w:lvlJc w:val="left"/>
      <w:pPr>
        <w:ind w:left="8388" w:hanging="360"/>
      </w:pPr>
      <w:rPr>
        <w:rFonts w:ascii="Wingdings" w:hAnsi="Wingdings" w:hint="default"/>
      </w:rPr>
    </w:lvl>
  </w:abstractNum>
  <w:abstractNum w:abstractNumId="12" w15:restartNumberingAfterBreak="0">
    <w:nsid w:val="7D463A48"/>
    <w:multiLevelType w:val="hybridMultilevel"/>
    <w:tmpl w:val="CB1804D4"/>
    <w:lvl w:ilvl="0" w:tplc="72022370">
      <w:start w:val="1"/>
      <w:numFmt w:val="upperLetter"/>
      <w:pStyle w:val="Fliesstext-AufzhlungBuchstaben"/>
      <w:lvlText w:val="[%1]"/>
      <w:lvlJc w:val="left"/>
      <w:pPr>
        <w:ind w:left="927" w:hanging="360"/>
      </w:pPr>
      <w:rPr>
        <w:rFonts w:hint="default"/>
      </w:r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15:restartNumberingAfterBreak="0">
    <w:nsid w:val="7E9B4FC5"/>
    <w:multiLevelType w:val="singleLevel"/>
    <w:tmpl w:val="F9502708"/>
    <w:lvl w:ilvl="0">
      <w:start w:val="1"/>
      <w:numFmt w:val="bullet"/>
      <w:lvlText w:val="–"/>
      <w:lvlJc w:val="left"/>
      <w:pPr>
        <w:tabs>
          <w:tab w:val="num" w:pos="360"/>
        </w:tabs>
        <w:ind w:left="360" w:hanging="360"/>
      </w:pPr>
      <w:rPr>
        <w:rFonts w:ascii="Times New Roman" w:hAnsi="Times New Roman" w:cs="Times New Roman" w:hint="default"/>
        <w:sz w:val="22"/>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0"/>
  </w:num>
  <w:num w:numId="5">
    <w:abstractNumId w:val="6"/>
    <w:lvlOverride w:ilvl="0">
      <w:startOverride w:val="1"/>
    </w:lvlOverride>
  </w:num>
  <w:num w:numId="6">
    <w:abstractNumId w:val="1"/>
  </w:num>
  <w:num w:numId="7">
    <w:abstractNumId w:val="13"/>
  </w:num>
  <w:num w:numId="8">
    <w:abstractNumId w:val="2"/>
  </w:num>
  <w:num w:numId="9">
    <w:abstractNumId w:val="4"/>
  </w:num>
  <w:num w:numId="10">
    <w:abstractNumId w:val="12"/>
  </w:num>
  <w:num w:numId="11">
    <w:abstractNumId w:val="8"/>
  </w:num>
  <w:num w:numId="12">
    <w:abstractNumId w:val="5"/>
  </w:num>
  <w:num w:numId="13">
    <w:abstractNumId w:val="3"/>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hideSpellingErrors/>
  <w:proofState w:spelling="clean" w:grammar="clean"/>
  <w:attachedTemplate r:id="rId1"/>
  <w:linkStyles/>
  <w:revisionView w:inkAnnotations="0"/>
  <w:defaultTabStop w:val="709"/>
  <w:autoHyphenation/>
  <w:hyphenationZone w:val="425"/>
  <w:doNotHyphenateCaps/>
  <w:drawingGridHorizontalSpacing w:val="120"/>
  <w:drawingGridVerticalSpacing w:val="120"/>
  <w:displayVerticalDrawingGridEvery w:val="0"/>
  <w:doNotUseMarginsForDrawingGridOrigin/>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BB9"/>
    <w:rsid w:val="00007D5F"/>
    <w:rsid w:val="0001555E"/>
    <w:rsid w:val="00040A00"/>
    <w:rsid w:val="00040B68"/>
    <w:rsid w:val="000454BB"/>
    <w:rsid w:val="00047452"/>
    <w:rsid w:val="00084A37"/>
    <w:rsid w:val="000929AF"/>
    <w:rsid w:val="000C4B8C"/>
    <w:rsid w:val="000D09BB"/>
    <w:rsid w:val="000D15C3"/>
    <w:rsid w:val="00104FB0"/>
    <w:rsid w:val="00133652"/>
    <w:rsid w:val="00154112"/>
    <w:rsid w:val="00163DCB"/>
    <w:rsid w:val="00163F5C"/>
    <w:rsid w:val="001C52F1"/>
    <w:rsid w:val="001E0426"/>
    <w:rsid w:val="001F1656"/>
    <w:rsid w:val="00262629"/>
    <w:rsid w:val="002C5623"/>
    <w:rsid w:val="002C7327"/>
    <w:rsid w:val="002D57DB"/>
    <w:rsid w:val="002F3F6B"/>
    <w:rsid w:val="00371C15"/>
    <w:rsid w:val="003741B1"/>
    <w:rsid w:val="003B79BA"/>
    <w:rsid w:val="003C6215"/>
    <w:rsid w:val="003C667D"/>
    <w:rsid w:val="003E14A7"/>
    <w:rsid w:val="003F4BCC"/>
    <w:rsid w:val="00437335"/>
    <w:rsid w:val="004A597F"/>
    <w:rsid w:val="004C6918"/>
    <w:rsid w:val="00540553"/>
    <w:rsid w:val="005D4186"/>
    <w:rsid w:val="005F23C7"/>
    <w:rsid w:val="006225C1"/>
    <w:rsid w:val="00625A5C"/>
    <w:rsid w:val="0068570F"/>
    <w:rsid w:val="00694D60"/>
    <w:rsid w:val="00696CBD"/>
    <w:rsid w:val="006D73CF"/>
    <w:rsid w:val="006E7BE3"/>
    <w:rsid w:val="00707924"/>
    <w:rsid w:val="007528D6"/>
    <w:rsid w:val="00773B20"/>
    <w:rsid w:val="007977E5"/>
    <w:rsid w:val="007A6D9E"/>
    <w:rsid w:val="007D0EB7"/>
    <w:rsid w:val="007F7A98"/>
    <w:rsid w:val="00855EE8"/>
    <w:rsid w:val="008767AB"/>
    <w:rsid w:val="008F6FB3"/>
    <w:rsid w:val="0092274C"/>
    <w:rsid w:val="00926F44"/>
    <w:rsid w:val="00960255"/>
    <w:rsid w:val="0097586C"/>
    <w:rsid w:val="00990AB4"/>
    <w:rsid w:val="00A17E05"/>
    <w:rsid w:val="00A27FE5"/>
    <w:rsid w:val="00A315D6"/>
    <w:rsid w:val="00A32D03"/>
    <w:rsid w:val="00A432C6"/>
    <w:rsid w:val="00A44B32"/>
    <w:rsid w:val="00A70D3D"/>
    <w:rsid w:val="00A7519D"/>
    <w:rsid w:val="00AE79C4"/>
    <w:rsid w:val="00B244BF"/>
    <w:rsid w:val="00B30512"/>
    <w:rsid w:val="00B95221"/>
    <w:rsid w:val="00BA1D2A"/>
    <w:rsid w:val="00BA31DF"/>
    <w:rsid w:val="00BB21D7"/>
    <w:rsid w:val="00BC2DC0"/>
    <w:rsid w:val="00BD2340"/>
    <w:rsid w:val="00BD6707"/>
    <w:rsid w:val="00C0795C"/>
    <w:rsid w:val="00C17315"/>
    <w:rsid w:val="00C2444B"/>
    <w:rsid w:val="00C45905"/>
    <w:rsid w:val="00C838EB"/>
    <w:rsid w:val="00CB00A4"/>
    <w:rsid w:val="00CC4B38"/>
    <w:rsid w:val="00CF571A"/>
    <w:rsid w:val="00D02440"/>
    <w:rsid w:val="00D04693"/>
    <w:rsid w:val="00D17BB9"/>
    <w:rsid w:val="00D4230C"/>
    <w:rsid w:val="00D451DE"/>
    <w:rsid w:val="00D65BC0"/>
    <w:rsid w:val="00D74D79"/>
    <w:rsid w:val="00D86AB1"/>
    <w:rsid w:val="00D93976"/>
    <w:rsid w:val="00DA1E6D"/>
    <w:rsid w:val="00DA75E7"/>
    <w:rsid w:val="00DC73AD"/>
    <w:rsid w:val="00DE48C0"/>
    <w:rsid w:val="00E05F0B"/>
    <w:rsid w:val="00E36657"/>
    <w:rsid w:val="00E6423A"/>
    <w:rsid w:val="00E659A7"/>
    <w:rsid w:val="00EC2619"/>
    <w:rsid w:val="00EE0D99"/>
    <w:rsid w:val="00EE67CC"/>
    <w:rsid w:val="00F02C6C"/>
    <w:rsid w:val="00F309E2"/>
    <w:rsid w:val="00F3165F"/>
    <w:rsid w:val="00F62D59"/>
    <w:rsid w:val="00F86CC6"/>
    <w:rsid w:val="00FA2311"/>
    <w:rsid w:val="00FB22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A02905A"/>
  <w14:defaultImageDpi w14:val="96"/>
  <w15:docId w15:val="{0322F175-C31D-2C46-8EF1-57DEC405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221"/>
    <w:pPr>
      <w:spacing w:after="120" w:line="260" w:lineRule="atLeast"/>
    </w:pPr>
    <w:rPr>
      <w:rFonts w:asciiTheme="minorHAnsi" w:eastAsiaTheme="minorHAnsi" w:hAnsiTheme="minorHAnsi" w:cstheme="minorBidi"/>
      <w:sz w:val="22"/>
      <w:szCs w:val="22"/>
      <w:lang w:eastAsia="en-US"/>
    </w:rPr>
  </w:style>
  <w:style w:type="paragraph" w:styleId="Heading1">
    <w:name w:val="heading 1"/>
    <w:aliases w:val="ü1,ü11,ü12,ü13,ü14,ü15,ü16,ü17,ü18,ü19,ü110,ü111,ü112,ü113,ü114,ü115,ü116,ü117,ü118,ü119,ü120,ü121,ü122,ü123,ü124,ü125,ü126,ü127,ü128,ü129,ü130,ü131,ü132,ü133,ü134,ü135,ü136,ü137,ü138,ü139,ü140,ü141,ü142,ü143,ü1110,ü1210,ü1310,ü151,ü161"/>
    <w:basedOn w:val="Normal"/>
    <w:next w:val="Normal"/>
    <w:link w:val="Heading1Char"/>
    <w:qFormat/>
    <w:rsid w:val="00B95221"/>
    <w:pPr>
      <w:keepNext/>
      <w:keepLines/>
      <w:pageBreakBefore/>
      <w:numPr>
        <w:numId w:val="2"/>
      </w:numPr>
      <w:suppressAutoHyphens/>
      <w:spacing w:after="240" w:line="360" w:lineRule="auto"/>
      <w:ind w:left="567" w:hanging="567"/>
      <w:contextualSpacing/>
      <w:outlineLvl w:val="0"/>
    </w:pPr>
    <w:rPr>
      <w:b/>
      <w:bCs/>
      <w:sz w:val="28"/>
      <w:szCs w:val="28"/>
    </w:rPr>
  </w:style>
  <w:style w:type="paragraph" w:styleId="Heading2">
    <w:name w:val="heading 2"/>
    <w:aliases w:val="ü2"/>
    <w:basedOn w:val="Heading1"/>
    <w:next w:val="ab"/>
    <w:link w:val="Heading2Char"/>
    <w:qFormat/>
    <w:rsid w:val="00B95221"/>
    <w:pPr>
      <w:pageBreakBefore w:val="0"/>
      <w:numPr>
        <w:ilvl w:val="1"/>
      </w:numPr>
      <w:spacing w:before="360" w:after="120"/>
      <w:outlineLvl w:val="1"/>
    </w:pPr>
    <w:rPr>
      <w:sz w:val="24"/>
      <w:szCs w:val="24"/>
    </w:rPr>
  </w:style>
  <w:style w:type="paragraph" w:styleId="Heading3">
    <w:name w:val="heading 3"/>
    <w:aliases w:val="ü3"/>
    <w:basedOn w:val="Heading2"/>
    <w:next w:val="ab"/>
    <w:link w:val="Heading3Char"/>
    <w:qFormat/>
    <w:rsid w:val="00B95221"/>
    <w:pPr>
      <w:numPr>
        <w:ilvl w:val="2"/>
      </w:numPr>
      <w:ind w:left="851" w:hanging="851"/>
      <w:outlineLvl w:val="2"/>
    </w:pPr>
  </w:style>
  <w:style w:type="paragraph" w:styleId="Heading4">
    <w:name w:val="heading 4"/>
    <w:aliases w:val="ü4"/>
    <w:basedOn w:val="Heading3"/>
    <w:next w:val="ab"/>
    <w:link w:val="Heading4Char"/>
    <w:qFormat/>
    <w:rsid w:val="00B95221"/>
    <w:pPr>
      <w:numPr>
        <w:ilvl w:val="3"/>
      </w:numPr>
      <w:ind w:left="992" w:hanging="992"/>
      <w:outlineLvl w:val="3"/>
    </w:pPr>
  </w:style>
  <w:style w:type="paragraph" w:styleId="Heading5">
    <w:name w:val="heading 5"/>
    <w:basedOn w:val="Heading4"/>
    <w:next w:val="ab"/>
    <w:link w:val="Heading5Char"/>
    <w:qFormat/>
    <w:rsid w:val="00B95221"/>
    <w:pPr>
      <w:numPr>
        <w:ilvl w:val="4"/>
      </w:numPr>
      <w:spacing w:before="300"/>
      <w:ind w:left="425" w:hanging="425"/>
      <w:outlineLvl w:val="4"/>
    </w:pPr>
  </w:style>
  <w:style w:type="paragraph" w:styleId="Heading6">
    <w:name w:val="heading 6"/>
    <w:basedOn w:val="Heading5"/>
    <w:next w:val="ab"/>
    <w:link w:val="Heading6Char"/>
    <w:qFormat/>
    <w:rsid w:val="00B95221"/>
    <w:pPr>
      <w:numPr>
        <w:ilvl w:val="5"/>
      </w:numPr>
      <w:spacing w:before="240"/>
      <w:outlineLvl w:val="5"/>
    </w:pPr>
  </w:style>
  <w:style w:type="paragraph" w:styleId="Heading7">
    <w:name w:val="heading 7"/>
    <w:basedOn w:val="Heading6"/>
    <w:next w:val="ab"/>
    <w:link w:val="Heading7Char"/>
    <w:qFormat/>
    <w:rsid w:val="00B95221"/>
    <w:pPr>
      <w:numPr>
        <w:ilvl w:val="6"/>
      </w:numPr>
      <w:outlineLvl w:val="6"/>
    </w:pPr>
  </w:style>
  <w:style w:type="paragraph" w:styleId="Heading8">
    <w:name w:val="heading 8"/>
    <w:basedOn w:val="Heading7"/>
    <w:next w:val="ab"/>
    <w:link w:val="Heading8Char"/>
    <w:qFormat/>
    <w:rsid w:val="00B95221"/>
    <w:pPr>
      <w:numPr>
        <w:ilvl w:val="7"/>
      </w:numPr>
      <w:outlineLvl w:val="7"/>
    </w:pPr>
  </w:style>
  <w:style w:type="paragraph" w:styleId="Heading9">
    <w:name w:val="heading 9"/>
    <w:basedOn w:val="Heading8"/>
    <w:next w:val="ab"/>
    <w:link w:val="Heading9Char"/>
    <w:qFormat/>
    <w:rsid w:val="00B95221"/>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ü1 Char,ü11 Char,ü12 Char,ü13 Char,ü14 Char,ü15 Char,ü16 Char,ü17 Char,ü18 Char,ü19 Char,ü110 Char,ü111 Char,ü112 Char,ü113 Char,ü114 Char,ü115 Char,ü116 Char,ü117 Char,ü118 Char,ü119 Char,ü120 Char,ü121 Char,ü122 Char,ü123 Char,ü124 Char"/>
    <w:link w:val="Heading1"/>
    <w:rsid w:val="00B95221"/>
    <w:rPr>
      <w:rFonts w:asciiTheme="minorHAnsi" w:eastAsiaTheme="minorHAnsi" w:hAnsiTheme="minorHAnsi" w:cstheme="minorBidi"/>
      <w:b/>
      <w:bCs/>
      <w:sz w:val="28"/>
      <w:szCs w:val="28"/>
      <w:lang w:eastAsia="en-US"/>
    </w:rPr>
  </w:style>
  <w:style w:type="character" w:customStyle="1" w:styleId="Heading2Char">
    <w:name w:val="Heading 2 Char"/>
    <w:aliases w:val="ü2 Char"/>
    <w:link w:val="Heading2"/>
    <w:rsid w:val="00B95221"/>
    <w:rPr>
      <w:rFonts w:asciiTheme="minorHAnsi" w:eastAsiaTheme="minorHAnsi" w:hAnsiTheme="minorHAnsi" w:cstheme="minorBidi"/>
      <w:b/>
      <w:bCs/>
      <w:sz w:val="24"/>
      <w:szCs w:val="24"/>
      <w:lang w:eastAsia="en-US"/>
    </w:rPr>
  </w:style>
  <w:style w:type="character" w:customStyle="1" w:styleId="Heading3Char">
    <w:name w:val="Heading 3 Char"/>
    <w:aliases w:val="ü3 Char"/>
    <w:link w:val="Heading3"/>
    <w:rsid w:val="00B95221"/>
    <w:rPr>
      <w:rFonts w:asciiTheme="minorHAnsi" w:eastAsiaTheme="minorHAnsi" w:hAnsiTheme="minorHAnsi" w:cstheme="minorBidi"/>
      <w:b/>
      <w:bCs/>
      <w:sz w:val="24"/>
      <w:szCs w:val="24"/>
      <w:lang w:eastAsia="en-US"/>
    </w:rPr>
  </w:style>
  <w:style w:type="character" w:customStyle="1" w:styleId="Heading4Char">
    <w:name w:val="Heading 4 Char"/>
    <w:aliases w:val="ü4 Char"/>
    <w:link w:val="Heading4"/>
    <w:rsid w:val="00B95221"/>
    <w:rPr>
      <w:rFonts w:asciiTheme="minorHAnsi" w:eastAsiaTheme="minorHAnsi" w:hAnsiTheme="minorHAnsi" w:cstheme="minorBidi"/>
      <w:b/>
      <w:bCs/>
      <w:sz w:val="24"/>
      <w:szCs w:val="24"/>
      <w:lang w:eastAsia="en-US"/>
    </w:rPr>
  </w:style>
  <w:style w:type="character" w:customStyle="1" w:styleId="Heading5Char">
    <w:name w:val="Heading 5 Char"/>
    <w:link w:val="Heading5"/>
    <w:rsid w:val="00B95221"/>
    <w:rPr>
      <w:rFonts w:asciiTheme="minorHAnsi" w:eastAsiaTheme="minorHAnsi" w:hAnsiTheme="minorHAnsi" w:cstheme="minorBidi"/>
      <w:b/>
      <w:bCs/>
      <w:sz w:val="24"/>
      <w:szCs w:val="24"/>
      <w:lang w:eastAsia="en-US"/>
    </w:rPr>
  </w:style>
  <w:style w:type="character" w:customStyle="1" w:styleId="Heading6Char">
    <w:name w:val="Heading 6 Char"/>
    <w:link w:val="Heading6"/>
    <w:rsid w:val="00B95221"/>
    <w:rPr>
      <w:rFonts w:asciiTheme="minorHAnsi" w:eastAsiaTheme="minorHAnsi" w:hAnsiTheme="minorHAnsi" w:cstheme="minorBidi"/>
      <w:b/>
      <w:bCs/>
      <w:sz w:val="24"/>
      <w:szCs w:val="24"/>
      <w:lang w:eastAsia="en-US"/>
    </w:rPr>
  </w:style>
  <w:style w:type="character" w:customStyle="1" w:styleId="Heading7Char">
    <w:name w:val="Heading 7 Char"/>
    <w:link w:val="Heading7"/>
    <w:rsid w:val="00B95221"/>
    <w:rPr>
      <w:rFonts w:asciiTheme="minorHAnsi" w:eastAsiaTheme="minorHAnsi" w:hAnsiTheme="minorHAnsi" w:cstheme="minorBidi"/>
      <w:b/>
      <w:bCs/>
      <w:sz w:val="24"/>
      <w:szCs w:val="24"/>
      <w:lang w:eastAsia="en-US"/>
    </w:rPr>
  </w:style>
  <w:style w:type="character" w:customStyle="1" w:styleId="Heading8Char">
    <w:name w:val="Heading 8 Char"/>
    <w:link w:val="Heading8"/>
    <w:rsid w:val="00B95221"/>
    <w:rPr>
      <w:rFonts w:asciiTheme="minorHAnsi" w:eastAsiaTheme="minorHAnsi" w:hAnsiTheme="minorHAnsi" w:cstheme="minorBidi"/>
      <w:b/>
      <w:bCs/>
      <w:sz w:val="24"/>
      <w:szCs w:val="24"/>
      <w:lang w:eastAsia="en-US"/>
    </w:rPr>
  </w:style>
  <w:style w:type="character" w:customStyle="1" w:styleId="Heading9Char">
    <w:name w:val="Heading 9 Char"/>
    <w:link w:val="Heading9"/>
    <w:rsid w:val="00B95221"/>
    <w:rPr>
      <w:rFonts w:asciiTheme="minorHAnsi" w:eastAsiaTheme="minorHAnsi" w:hAnsiTheme="minorHAnsi" w:cstheme="minorBidi"/>
      <w:b/>
      <w:bCs/>
      <w:sz w:val="24"/>
      <w:szCs w:val="24"/>
      <w:lang w:eastAsia="en-US"/>
    </w:rPr>
  </w:style>
  <w:style w:type="paragraph" w:customStyle="1" w:styleId="ab">
    <w:name w:val="ab"/>
    <w:basedOn w:val="Normal"/>
    <w:uiPriority w:val="99"/>
    <w:qFormat/>
    <w:rsid w:val="00B95221"/>
    <w:pPr>
      <w:spacing w:before="240" w:line="360" w:lineRule="atLeast"/>
      <w:jc w:val="both"/>
    </w:pPr>
  </w:style>
  <w:style w:type="paragraph" w:styleId="Header">
    <w:name w:val="header"/>
    <w:basedOn w:val="Normal"/>
    <w:link w:val="HeaderChar"/>
    <w:uiPriority w:val="99"/>
    <w:qFormat/>
    <w:rsid w:val="00B95221"/>
    <w:pPr>
      <w:pBdr>
        <w:top w:val="single" w:sz="6" w:space="3" w:color="auto"/>
        <w:left w:val="single" w:sz="6" w:space="3" w:color="auto"/>
        <w:bottom w:val="single" w:sz="6" w:space="3" w:color="auto"/>
        <w:right w:val="single" w:sz="6" w:space="3" w:color="auto"/>
      </w:pBdr>
      <w:tabs>
        <w:tab w:val="center" w:pos="4536"/>
        <w:tab w:val="right" w:pos="9185"/>
      </w:tabs>
      <w:spacing w:before="60" w:after="60" w:line="240" w:lineRule="auto"/>
      <w:ind w:left="-113" w:right="-113"/>
    </w:pPr>
    <w:rPr>
      <w:sz w:val="20"/>
      <w:szCs w:val="20"/>
    </w:rPr>
  </w:style>
  <w:style w:type="character" w:customStyle="1" w:styleId="HeaderChar">
    <w:name w:val="Header Char"/>
    <w:link w:val="Header"/>
    <w:uiPriority w:val="99"/>
    <w:rsid w:val="00B95221"/>
    <w:rPr>
      <w:rFonts w:asciiTheme="minorHAnsi" w:eastAsiaTheme="minorHAnsi" w:hAnsiTheme="minorHAnsi" w:cstheme="minorBidi"/>
      <w:lang w:eastAsia="en-US"/>
    </w:rPr>
  </w:style>
  <w:style w:type="paragraph" w:styleId="TOC1">
    <w:name w:val="toc 1"/>
    <w:basedOn w:val="Normal"/>
    <w:next w:val="Normal"/>
    <w:autoRedefine/>
    <w:uiPriority w:val="39"/>
    <w:rsid w:val="00B95221"/>
    <w:pPr>
      <w:keepLines/>
      <w:tabs>
        <w:tab w:val="right" w:leader="dot" w:pos="8788"/>
        <w:tab w:val="right" w:pos="9923"/>
      </w:tabs>
      <w:spacing w:line="320" w:lineRule="exact"/>
      <w:ind w:left="567" w:right="113" w:hanging="567"/>
    </w:pPr>
    <w:rPr>
      <w:b/>
      <w:bCs/>
      <w:sz w:val="24"/>
      <w:lang w:eastAsia="de-DE"/>
    </w:rPr>
  </w:style>
  <w:style w:type="paragraph" w:styleId="TOC2">
    <w:name w:val="toc 2"/>
    <w:basedOn w:val="TOC1"/>
    <w:next w:val="Normal"/>
    <w:autoRedefine/>
    <w:uiPriority w:val="39"/>
    <w:rsid w:val="00B95221"/>
    <w:pPr>
      <w:ind w:left="964" w:hanging="680"/>
    </w:pPr>
    <w:rPr>
      <w:b w:val="0"/>
      <w:bCs w:val="0"/>
    </w:rPr>
  </w:style>
  <w:style w:type="paragraph" w:styleId="TOC3">
    <w:name w:val="toc 3"/>
    <w:basedOn w:val="TOC2"/>
    <w:next w:val="Normal"/>
    <w:autoRedefine/>
    <w:uiPriority w:val="39"/>
    <w:rsid w:val="00B95221"/>
    <w:pPr>
      <w:ind w:left="1276" w:hanging="567"/>
    </w:pPr>
  </w:style>
  <w:style w:type="paragraph" w:styleId="TOC4">
    <w:name w:val="toc 4"/>
    <w:basedOn w:val="TOC3"/>
    <w:next w:val="Normal"/>
    <w:autoRedefine/>
    <w:uiPriority w:val="39"/>
    <w:rsid w:val="00B95221"/>
    <w:pPr>
      <w:keepLines w:val="0"/>
      <w:ind w:left="1985" w:hanging="709"/>
    </w:pPr>
  </w:style>
  <w:style w:type="paragraph" w:customStyle="1" w:styleId="ab0">
    <w:name w:val="abü"/>
    <w:basedOn w:val="ab"/>
    <w:next w:val="ab"/>
    <w:uiPriority w:val="99"/>
    <w:rsid w:val="00B95221"/>
    <w:pPr>
      <w:keepNext/>
      <w:keepLines/>
    </w:pPr>
    <w:rPr>
      <w:b/>
      <w:bCs/>
    </w:rPr>
  </w:style>
  <w:style w:type="paragraph" w:customStyle="1" w:styleId="bi">
    <w:name w:val="bi"/>
    <w:basedOn w:val="ab"/>
    <w:next w:val="bu"/>
    <w:uiPriority w:val="99"/>
    <w:rsid w:val="00B95221"/>
    <w:pPr>
      <w:keepNext/>
      <w:tabs>
        <w:tab w:val="left" w:pos="1247"/>
      </w:tabs>
      <w:spacing w:before="360"/>
      <w:ind w:left="1247" w:hanging="1247"/>
      <w:jc w:val="center"/>
    </w:pPr>
  </w:style>
  <w:style w:type="paragraph" w:customStyle="1" w:styleId="bu">
    <w:name w:val="bu"/>
    <w:basedOn w:val="Normal"/>
    <w:next w:val="ab"/>
    <w:uiPriority w:val="99"/>
    <w:rsid w:val="00B95221"/>
    <w:pPr>
      <w:keepLines/>
      <w:tabs>
        <w:tab w:val="left" w:pos="1247"/>
      </w:tabs>
      <w:spacing w:before="240" w:line="360" w:lineRule="exact"/>
      <w:ind w:left="1247" w:hanging="1247"/>
      <w:jc w:val="both"/>
    </w:pPr>
    <w:rPr>
      <w:i/>
      <w:iCs/>
    </w:rPr>
  </w:style>
  <w:style w:type="paragraph" w:customStyle="1" w:styleId="en1">
    <w:name w:val="en1"/>
    <w:basedOn w:val="ei1"/>
    <w:uiPriority w:val="99"/>
    <w:rsid w:val="00B95221"/>
  </w:style>
  <w:style w:type="paragraph" w:customStyle="1" w:styleId="ei1">
    <w:name w:val="ei1"/>
    <w:basedOn w:val="ab"/>
    <w:uiPriority w:val="99"/>
    <w:rsid w:val="00B95221"/>
    <w:pPr>
      <w:tabs>
        <w:tab w:val="left" w:pos="425"/>
      </w:tabs>
      <w:spacing w:before="120"/>
      <w:ind w:left="425" w:hanging="425"/>
    </w:pPr>
  </w:style>
  <w:style w:type="paragraph" w:customStyle="1" w:styleId="def">
    <w:name w:val="def"/>
    <w:basedOn w:val="ab"/>
    <w:next w:val="ab"/>
    <w:uiPriority w:val="99"/>
    <w:rsid w:val="00B95221"/>
    <w:pPr>
      <w:spacing w:before="120"/>
      <w:ind w:left="561" w:right="567"/>
    </w:pPr>
    <w:rPr>
      <w:i/>
      <w:iCs/>
    </w:rPr>
  </w:style>
  <w:style w:type="paragraph" w:customStyle="1" w:styleId="ei2">
    <w:name w:val="ei2"/>
    <w:basedOn w:val="ei1"/>
    <w:uiPriority w:val="99"/>
    <w:rsid w:val="00B95221"/>
    <w:pPr>
      <w:tabs>
        <w:tab w:val="left" w:pos="851"/>
      </w:tabs>
      <w:spacing w:before="80"/>
      <w:ind w:left="850"/>
    </w:pPr>
  </w:style>
  <w:style w:type="paragraph" w:customStyle="1" w:styleId="ei3">
    <w:name w:val="ei3"/>
    <w:basedOn w:val="ei2"/>
    <w:uiPriority w:val="99"/>
    <w:rsid w:val="00B95221"/>
    <w:pPr>
      <w:tabs>
        <w:tab w:val="clear" w:pos="425"/>
        <w:tab w:val="clear" w:pos="851"/>
        <w:tab w:val="left" w:pos="1276"/>
      </w:tabs>
      <w:ind w:left="1276"/>
    </w:pPr>
  </w:style>
  <w:style w:type="paragraph" w:customStyle="1" w:styleId="lit">
    <w:name w:val="lit"/>
    <w:basedOn w:val="ab"/>
    <w:uiPriority w:val="99"/>
    <w:rsid w:val="00B95221"/>
    <w:pPr>
      <w:keepLines/>
      <w:ind w:left="1418" w:hanging="1418"/>
      <w:jc w:val="left"/>
    </w:pPr>
  </w:style>
  <w:style w:type="paragraph" w:customStyle="1" w:styleId="abk">
    <w:name w:val="abk"/>
    <w:basedOn w:val="ab"/>
    <w:uiPriority w:val="99"/>
    <w:rsid w:val="00B95221"/>
    <w:rPr>
      <w:i/>
      <w:iCs/>
    </w:rPr>
  </w:style>
  <w:style w:type="paragraph" w:customStyle="1" w:styleId="e1">
    <w:name w:val="e1"/>
    <w:basedOn w:val="ei1"/>
    <w:uiPriority w:val="99"/>
    <w:rsid w:val="00B95221"/>
    <w:pPr>
      <w:ind w:firstLine="0"/>
    </w:pPr>
  </w:style>
  <w:style w:type="paragraph" w:customStyle="1" w:styleId="ei1f">
    <w:name w:val="ei1f"/>
    <w:basedOn w:val="ei1"/>
    <w:next w:val="ei1"/>
    <w:uiPriority w:val="99"/>
    <w:rsid w:val="00B95221"/>
    <w:pPr>
      <w:keepNext/>
    </w:pPr>
    <w:rPr>
      <w:b/>
      <w:bCs/>
    </w:rPr>
  </w:style>
  <w:style w:type="paragraph" w:customStyle="1" w:styleId="ei2f">
    <w:name w:val="ei2f"/>
    <w:basedOn w:val="ei2"/>
    <w:next w:val="ei2"/>
    <w:uiPriority w:val="99"/>
    <w:rsid w:val="00B95221"/>
    <w:rPr>
      <w:b/>
      <w:bCs/>
    </w:rPr>
  </w:style>
  <w:style w:type="paragraph" w:customStyle="1" w:styleId="ei3f">
    <w:name w:val="ei3f"/>
    <w:basedOn w:val="ei3"/>
    <w:next w:val="ei3"/>
    <w:uiPriority w:val="99"/>
    <w:rsid w:val="00B95221"/>
    <w:rPr>
      <w:b/>
      <w:bCs/>
    </w:rPr>
  </w:style>
  <w:style w:type="paragraph" w:customStyle="1" w:styleId="en2">
    <w:name w:val="en2"/>
    <w:basedOn w:val="ei2"/>
    <w:uiPriority w:val="99"/>
    <w:rsid w:val="00B95221"/>
    <w:pPr>
      <w:ind w:left="851" w:hanging="427"/>
    </w:pPr>
  </w:style>
  <w:style w:type="paragraph" w:styleId="FootnoteText">
    <w:name w:val="footnote text"/>
    <w:basedOn w:val="ab"/>
    <w:link w:val="FootnoteTextChar"/>
    <w:uiPriority w:val="99"/>
    <w:rsid w:val="00B95221"/>
    <w:pPr>
      <w:tabs>
        <w:tab w:val="left" w:pos="560"/>
      </w:tabs>
      <w:spacing w:line="240" w:lineRule="auto"/>
      <w:ind w:left="560" w:hanging="560"/>
    </w:pPr>
    <w:rPr>
      <w:sz w:val="20"/>
      <w:szCs w:val="20"/>
    </w:rPr>
  </w:style>
  <w:style w:type="character" w:customStyle="1" w:styleId="FootnoteTextChar">
    <w:name w:val="Footnote Text Char"/>
    <w:link w:val="FootnoteText"/>
    <w:uiPriority w:val="99"/>
    <w:rsid w:val="00B95221"/>
    <w:rPr>
      <w:rFonts w:asciiTheme="minorHAnsi" w:eastAsiaTheme="minorHAnsi" w:hAnsiTheme="minorHAnsi" w:cstheme="minorBidi"/>
      <w:lang w:eastAsia="en-US"/>
    </w:rPr>
  </w:style>
  <w:style w:type="character" w:styleId="FootnoteReference">
    <w:name w:val="footnote reference"/>
    <w:uiPriority w:val="99"/>
    <w:rsid w:val="00B95221"/>
    <w:rPr>
      <w:position w:val="6"/>
      <w:sz w:val="18"/>
      <w:szCs w:val="18"/>
    </w:rPr>
  </w:style>
  <w:style w:type="paragraph" w:styleId="Footer">
    <w:name w:val="footer"/>
    <w:basedOn w:val="Header"/>
    <w:link w:val="FooterChar"/>
    <w:uiPriority w:val="99"/>
    <w:qFormat/>
    <w:rsid w:val="00B95221"/>
    <w:pPr>
      <w:tabs>
        <w:tab w:val="clear" w:pos="4536"/>
      </w:tabs>
      <w:jc w:val="right"/>
    </w:pPr>
  </w:style>
  <w:style w:type="character" w:customStyle="1" w:styleId="FooterChar">
    <w:name w:val="Footer Char"/>
    <w:link w:val="Footer"/>
    <w:uiPriority w:val="99"/>
    <w:rsid w:val="00B95221"/>
    <w:rPr>
      <w:rFonts w:asciiTheme="minorHAnsi" w:eastAsiaTheme="minorHAnsi" w:hAnsiTheme="minorHAnsi" w:cstheme="minorBidi"/>
      <w:lang w:eastAsia="en-US"/>
    </w:rPr>
  </w:style>
  <w:style w:type="character" w:styleId="PageNumber">
    <w:name w:val="page number"/>
    <w:basedOn w:val="DefaultParagraphFont"/>
    <w:uiPriority w:val="99"/>
    <w:rsid w:val="00B95221"/>
  </w:style>
  <w:style w:type="paragraph" w:customStyle="1" w:styleId="t">
    <w:name w:val="t"/>
    <w:basedOn w:val="ab"/>
    <w:next w:val="Normal"/>
    <w:uiPriority w:val="99"/>
    <w:rsid w:val="00B95221"/>
    <w:pPr>
      <w:keepNext/>
      <w:keepLines/>
      <w:spacing w:before="480" w:after="480" w:line="480" w:lineRule="atLeast"/>
      <w:jc w:val="center"/>
    </w:pPr>
    <w:rPr>
      <w:b/>
      <w:bCs/>
      <w:sz w:val="36"/>
      <w:szCs w:val="36"/>
    </w:rPr>
  </w:style>
  <w:style w:type="paragraph" w:customStyle="1" w:styleId="tab">
    <w:name w:val="tab"/>
    <w:basedOn w:val="ab"/>
    <w:uiPriority w:val="99"/>
    <w:rsid w:val="00B95221"/>
    <w:pPr>
      <w:spacing w:before="40" w:after="60" w:line="240" w:lineRule="auto"/>
      <w:jc w:val="left"/>
    </w:pPr>
    <w:rPr>
      <w:sz w:val="20"/>
      <w:szCs w:val="20"/>
    </w:rPr>
  </w:style>
  <w:style w:type="paragraph" w:customStyle="1" w:styleId="tabz">
    <w:name w:val="tabz"/>
    <w:basedOn w:val="tab"/>
    <w:uiPriority w:val="99"/>
    <w:rsid w:val="00B95221"/>
    <w:pPr>
      <w:jc w:val="center"/>
    </w:pPr>
  </w:style>
  <w:style w:type="paragraph" w:customStyle="1" w:styleId="Anmerkung">
    <w:name w:val="Anmerkung"/>
    <w:aliases w:val="an"/>
    <w:basedOn w:val="ab"/>
    <w:next w:val="ab"/>
    <w:uiPriority w:val="99"/>
    <w:rsid w:val="00B95221"/>
    <w:pPr>
      <w:spacing w:before="120" w:line="300" w:lineRule="atLeast"/>
      <w:ind w:left="454"/>
    </w:pPr>
    <w:rPr>
      <w:sz w:val="20"/>
      <w:szCs w:val="20"/>
    </w:rPr>
  </w:style>
  <w:style w:type="paragraph" w:customStyle="1" w:styleId="ut">
    <w:name w:val="ut"/>
    <w:basedOn w:val="t"/>
    <w:next w:val="ab"/>
    <w:uiPriority w:val="99"/>
    <w:rsid w:val="00B95221"/>
    <w:pPr>
      <w:spacing w:before="0" w:after="800"/>
    </w:pPr>
    <w:rPr>
      <w:b w:val="0"/>
      <w:bCs w:val="0"/>
      <w:i/>
      <w:iCs/>
      <w:sz w:val="24"/>
      <w:szCs w:val="24"/>
    </w:rPr>
  </w:style>
  <w:style w:type="paragraph" w:customStyle="1" w:styleId="okt">
    <w:name w:val="okt"/>
    <w:basedOn w:val="Header"/>
    <w:uiPriority w:val="99"/>
    <w:qFormat/>
    <w:rsid w:val="00B95221"/>
    <w:pPr>
      <w:pBdr>
        <w:top w:val="none" w:sz="0" w:space="0" w:color="auto"/>
        <w:left w:val="none" w:sz="0" w:space="0" w:color="auto"/>
        <w:bottom w:val="none" w:sz="0" w:space="0" w:color="auto"/>
        <w:right w:val="none" w:sz="0" w:space="0" w:color="auto"/>
      </w:pBdr>
      <w:ind w:left="0" w:right="0"/>
    </w:pPr>
    <w:rPr>
      <w:sz w:val="22"/>
      <w:szCs w:val="22"/>
    </w:rPr>
  </w:style>
  <w:style w:type="character" w:customStyle="1" w:styleId="Durchstreichen">
    <w:name w:val="Durchstreichen"/>
    <w:aliases w:val="d"/>
    <w:uiPriority w:val="99"/>
    <w:rsid w:val="00B95221"/>
    <w:rPr>
      <w:strike/>
    </w:rPr>
  </w:style>
  <w:style w:type="paragraph" w:customStyle="1" w:styleId="tab0">
    <w:name w:val="tabü"/>
    <w:basedOn w:val="tab"/>
    <w:next w:val="tab"/>
    <w:uiPriority w:val="99"/>
    <w:rsid w:val="00B95221"/>
    <w:rPr>
      <w:b/>
      <w:bCs/>
      <w:sz w:val="24"/>
      <w:szCs w:val="24"/>
    </w:rPr>
  </w:style>
  <w:style w:type="paragraph" w:customStyle="1" w:styleId="e3">
    <w:name w:val="e3"/>
    <w:basedOn w:val="ei3"/>
    <w:uiPriority w:val="99"/>
    <w:rsid w:val="00B95221"/>
    <w:pPr>
      <w:ind w:left="851" w:firstLine="0"/>
    </w:pPr>
  </w:style>
  <w:style w:type="paragraph" w:customStyle="1" w:styleId="e4">
    <w:name w:val="e4"/>
    <w:basedOn w:val="Normal"/>
    <w:uiPriority w:val="99"/>
    <w:rsid w:val="00B95221"/>
    <w:pPr>
      <w:tabs>
        <w:tab w:val="left" w:pos="1276"/>
      </w:tabs>
      <w:spacing w:line="360" w:lineRule="atLeast"/>
      <w:ind w:left="1418"/>
    </w:pPr>
  </w:style>
  <w:style w:type="paragraph" w:customStyle="1" w:styleId="e2">
    <w:name w:val="e2"/>
    <w:basedOn w:val="ei2"/>
    <w:uiPriority w:val="99"/>
    <w:rsid w:val="00B95221"/>
  </w:style>
  <w:style w:type="paragraph" w:customStyle="1" w:styleId="okab">
    <w:name w:val="okab"/>
    <w:basedOn w:val="ab"/>
    <w:uiPriority w:val="99"/>
    <w:rsid w:val="00B95221"/>
    <w:pPr>
      <w:spacing w:before="0" w:after="60" w:line="240" w:lineRule="atLeast"/>
    </w:pPr>
  </w:style>
  <w:style w:type="paragraph" w:customStyle="1" w:styleId="oke1">
    <w:name w:val="oke1"/>
    <w:basedOn w:val="okab"/>
    <w:uiPriority w:val="99"/>
    <w:rsid w:val="00B95221"/>
    <w:pPr>
      <w:tabs>
        <w:tab w:val="left" w:pos="1418"/>
      </w:tabs>
      <w:ind w:left="1418" w:hanging="1418"/>
    </w:pPr>
  </w:style>
  <w:style w:type="paragraph" w:customStyle="1" w:styleId="oke2">
    <w:name w:val="oke2"/>
    <w:basedOn w:val="oke1"/>
    <w:uiPriority w:val="99"/>
    <w:rsid w:val="00B95221"/>
    <w:pPr>
      <w:ind w:left="2836"/>
    </w:pPr>
  </w:style>
  <w:style w:type="paragraph" w:customStyle="1" w:styleId="ok">
    <w:name w:val="okü"/>
    <w:basedOn w:val="Normal"/>
    <w:uiPriority w:val="99"/>
    <w:rsid w:val="00B95221"/>
    <w:pPr>
      <w:spacing w:before="60" w:after="60"/>
    </w:pPr>
    <w:rPr>
      <w:b/>
      <w:bCs/>
    </w:rPr>
  </w:style>
  <w:style w:type="paragraph" w:customStyle="1" w:styleId="okw">
    <w:name w:val="okw"/>
    <w:basedOn w:val="oke1"/>
    <w:uiPriority w:val="99"/>
    <w:qFormat/>
    <w:rsid w:val="00B95221"/>
    <w:pPr>
      <w:tabs>
        <w:tab w:val="right" w:pos="8222"/>
      </w:tabs>
      <w:spacing w:after="0"/>
      <w:ind w:left="0" w:firstLine="0"/>
    </w:pPr>
  </w:style>
  <w:style w:type="paragraph" w:customStyle="1" w:styleId="okb">
    <w:name w:val="oküb"/>
    <w:basedOn w:val="Normal"/>
    <w:uiPriority w:val="99"/>
    <w:rsid w:val="00B95221"/>
    <w:rPr>
      <w:b/>
      <w:bCs/>
    </w:rPr>
  </w:style>
  <w:style w:type="paragraph" w:customStyle="1" w:styleId="okei2">
    <w:name w:val="okei2"/>
    <w:basedOn w:val="oke2"/>
    <w:uiPriority w:val="99"/>
    <w:rsid w:val="00B95221"/>
    <w:pPr>
      <w:ind w:left="1701" w:hanging="283"/>
    </w:pPr>
  </w:style>
  <w:style w:type="paragraph" w:customStyle="1" w:styleId="oke3">
    <w:name w:val="oke3"/>
    <w:basedOn w:val="oke2"/>
    <w:uiPriority w:val="99"/>
    <w:rsid w:val="00B95221"/>
    <w:pPr>
      <w:ind w:left="4253"/>
    </w:pPr>
  </w:style>
  <w:style w:type="paragraph" w:customStyle="1" w:styleId="okei3">
    <w:name w:val="okei3"/>
    <w:basedOn w:val="okei2"/>
    <w:uiPriority w:val="99"/>
    <w:rsid w:val="00B95221"/>
    <w:pPr>
      <w:ind w:left="1985" w:hanging="284"/>
    </w:pPr>
  </w:style>
  <w:style w:type="paragraph" w:styleId="TOC5">
    <w:name w:val="toc 5"/>
    <w:basedOn w:val="Normal"/>
    <w:next w:val="Normal"/>
    <w:autoRedefine/>
    <w:uiPriority w:val="39"/>
    <w:unhideWhenUsed/>
    <w:rsid w:val="00B95221"/>
    <w:pPr>
      <w:spacing w:after="100"/>
      <w:ind w:left="880"/>
    </w:pPr>
    <w:rPr>
      <w:rFonts w:eastAsia="Times New Roman"/>
      <w:lang w:eastAsia="de-DE"/>
    </w:rPr>
  </w:style>
  <w:style w:type="paragraph" w:styleId="TOC6">
    <w:name w:val="toc 6"/>
    <w:basedOn w:val="Normal"/>
    <w:next w:val="Normal"/>
    <w:autoRedefine/>
    <w:uiPriority w:val="39"/>
    <w:unhideWhenUsed/>
    <w:rsid w:val="00B95221"/>
    <w:pPr>
      <w:spacing w:after="100"/>
      <w:ind w:left="1100"/>
    </w:pPr>
    <w:rPr>
      <w:rFonts w:eastAsia="Times New Roman"/>
      <w:lang w:eastAsia="de-DE"/>
    </w:rPr>
  </w:style>
  <w:style w:type="paragraph" w:styleId="TOC7">
    <w:name w:val="toc 7"/>
    <w:basedOn w:val="Normal"/>
    <w:next w:val="Normal"/>
    <w:autoRedefine/>
    <w:uiPriority w:val="39"/>
    <w:unhideWhenUsed/>
    <w:rsid w:val="00B95221"/>
    <w:pPr>
      <w:spacing w:after="100"/>
      <w:ind w:left="1320"/>
    </w:pPr>
    <w:rPr>
      <w:rFonts w:eastAsia="Times New Roman"/>
      <w:lang w:eastAsia="de-DE"/>
    </w:rPr>
  </w:style>
  <w:style w:type="paragraph" w:styleId="TOC8">
    <w:name w:val="toc 8"/>
    <w:basedOn w:val="Normal"/>
    <w:next w:val="Normal"/>
    <w:autoRedefine/>
    <w:uiPriority w:val="39"/>
    <w:unhideWhenUsed/>
    <w:rsid w:val="00B95221"/>
    <w:pPr>
      <w:spacing w:after="100"/>
      <w:ind w:left="1540"/>
    </w:pPr>
    <w:rPr>
      <w:rFonts w:eastAsia="Times New Roman"/>
      <w:lang w:eastAsia="de-DE"/>
    </w:rPr>
  </w:style>
  <w:style w:type="paragraph" w:styleId="TOC9">
    <w:name w:val="toc 9"/>
    <w:basedOn w:val="Normal"/>
    <w:next w:val="Normal"/>
    <w:autoRedefine/>
    <w:uiPriority w:val="39"/>
    <w:unhideWhenUsed/>
    <w:rsid w:val="00B95221"/>
    <w:pPr>
      <w:spacing w:after="100"/>
      <w:ind w:left="1760"/>
    </w:pPr>
    <w:rPr>
      <w:rFonts w:eastAsia="Times New Roman"/>
      <w:lang w:eastAsia="de-DE"/>
    </w:rPr>
  </w:style>
  <w:style w:type="character" w:styleId="Hyperlink">
    <w:name w:val="Hyperlink"/>
    <w:uiPriority w:val="99"/>
    <w:unhideWhenUsed/>
    <w:rsid w:val="00B95221"/>
    <w:rPr>
      <w:color w:val="0000FF"/>
      <w:u w:val="single"/>
    </w:rPr>
  </w:style>
  <w:style w:type="paragraph" w:styleId="Title">
    <w:name w:val="Title"/>
    <w:basedOn w:val="Normal"/>
    <w:link w:val="TitleChar"/>
    <w:qFormat/>
    <w:rsid w:val="00B95221"/>
    <w:pPr>
      <w:widowControl w:val="0"/>
      <w:spacing w:before="240" w:line="240" w:lineRule="auto"/>
      <w:jc w:val="center"/>
    </w:pPr>
    <w:rPr>
      <w:rFonts w:eastAsia="Times New Roman"/>
      <w:b/>
      <w:kern w:val="28"/>
      <w:sz w:val="44"/>
      <w:szCs w:val="20"/>
      <w:lang w:eastAsia="de-DE"/>
    </w:rPr>
  </w:style>
  <w:style w:type="character" w:customStyle="1" w:styleId="TitleChar">
    <w:name w:val="Title Char"/>
    <w:link w:val="Title"/>
    <w:rsid w:val="00B95221"/>
    <w:rPr>
      <w:rFonts w:asciiTheme="minorHAnsi" w:hAnsiTheme="minorHAnsi" w:cstheme="minorBidi"/>
      <w:b/>
      <w:kern w:val="28"/>
      <w:sz w:val="44"/>
    </w:rPr>
  </w:style>
  <w:style w:type="paragraph" w:styleId="BalloonText">
    <w:name w:val="Balloon Text"/>
    <w:basedOn w:val="Normal"/>
    <w:link w:val="BalloonTextChar"/>
    <w:uiPriority w:val="99"/>
    <w:semiHidden/>
    <w:unhideWhenUsed/>
    <w:rsid w:val="00B952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221"/>
    <w:rPr>
      <w:rFonts w:ascii="Tahoma" w:eastAsiaTheme="minorHAnsi" w:hAnsi="Tahoma" w:cs="Tahoma"/>
      <w:sz w:val="16"/>
      <w:szCs w:val="16"/>
      <w:lang w:eastAsia="en-US"/>
    </w:rPr>
  </w:style>
  <w:style w:type="paragraph" w:styleId="Subtitle">
    <w:name w:val="Subtitle"/>
    <w:basedOn w:val="Normal"/>
    <w:next w:val="Normal"/>
    <w:link w:val="SubtitleChar"/>
    <w:uiPriority w:val="11"/>
    <w:qFormat/>
    <w:rsid w:val="00B95221"/>
    <w:pPr>
      <w:numPr>
        <w:ilvl w:val="1"/>
      </w:numPr>
      <w:spacing w:before="120"/>
      <w:jc w:val="center"/>
    </w:pPr>
    <w:rPr>
      <w:rFonts w:eastAsiaTheme="minorEastAsia"/>
      <w:color w:val="5A5A5A" w:themeColor="text1" w:themeTint="A5"/>
      <w:spacing w:val="15"/>
      <w:sz w:val="40"/>
    </w:rPr>
  </w:style>
  <w:style w:type="character" w:customStyle="1" w:styleId="SubtitleChar">
    <w:name w:val="Subtitle Char"/>
    <w:basedOn w:val="DefaultParagraphFont"/>
    <w:link w:val="Subtitle"/>
    <w:uiPriority w:val="11"/>
    <w:rsid w:val="00B95221"/>
    <w:rPr>
      <w:rFonts w:asciiTheme="minorHAnsi" w:eastAsiaTheme="minorEastAsia" w:hAnsiTheme="minorHAnsi" w:cstheme="minorBidi"/>
      <w:color w:val="5A5A5A" w:themeColor="text1" w:themeTint="A5"/>
      <w:spacing w:val="15"/>
      <w:sz w:val="40"/>
      <w:szCs w:val="22"/>
      <w:lang w:eastAsia="en-US"/>
    </w:rPr>
  </w:style>
  <w:style w:type="paragraph" w:customStyle="1" w:styleId="Deckblattzentrischfett">
    <w:name w:val="Deckblatt (zentrisch) fett"/>
    <w:basedOn w:val="Normal"/>
    <w:qFormat/>
    <w:rsid w:val="00B95221"/>
    <w:pPr>
      <w:spacing w:before="120" w:line="240" w:lineRule="auto"/>
      <w:jc w:val="center"/>
    </w:pPr>
    <w:rPr>
      <w:b/>
      <w:sz w:val="32"/>
    </w:rPr>
  </w:style>
  <w:style w:type="paragraph" w:customStyle="1" w:styleId="DeckblattzentrischLinie">
    <w:name w:val="Deckblatt (zentrisch) Linie"/>
    <w:basedOn w:val="Deckblattzentrischfett"/>
    <w:qFormat/>
    <w:rsid w:val="00B95221"/>
    <w:pPr>
      <w:pBdr>
        <w:bottom w:val="single" w:sz="8" w:space="1" w:color="auto"/>
      </w:pBdr>
    </w:pPr>
  </w:style>
  <w:style w:type="paragraph" w:customStyle="1" w:styleId="Deckblattzentrisch">
    <w:name w:val="Deckblatt (zentrisch)"/>
    <w:basedOn w:val="Deckblattzentrischfett"/>
    <w:qFormat/>
    <w:rsid w:val="00B95221"/>
    <w:rPr>
      <w:b w:val="0"/>
    </w:rPr>
  </w:style>
  <w:style w:type="paragraph" w:customStyle="1" w:styleId="Inhaltsverzeichnis">
    <w:name w:val="Inhaltsverzeichnis"/>
    <w:aliases w:val="Erläuterungen"/>
    <w:basedOn w:val="Normal"/>
    <w:qFormat/>
    <w:rsid w:val="00B95221"/>
    <w:pPr>
      <w:spacing w:after="240"/>
    </w:pPr>
    <w:rPr>
      <w:b/>
      <w:sz w:val="28"/>
      <w:lang w:eastAsia="de-DE"/>
    </w:rPr>
  </w:style>
  <w:style w:type="paragraph" w:customStyle="1" w:styleId="Fliesstext">
    <w:name w:val="Fliesstext"/>
    <w:basedOn w:val="Normal"/>
    <w:qFormat/>
    <w:rsid w:val="00B95221"/>
    <w:pPr>
      <w:spacing w:before="120" w:line="240" w:lineRule="atLeast"/>
      <w:jc w:val="both"/>
    </w:pPr>
    <w:rPr>
      <w:rFonts w:eastAsia="Times New Roman"/>
      <w:szCs w:val="24"/>
      <w:lang w:eastAsia="de-DE"/>
    </w:rPr>
  </w:style>
  <w:style w:type="paragraph" w:customStyle="1" w:styleId="Fliesstext-Auflistung">
    <w:name w:val="Fliesstext - Auflistung"/>
    <w:basedOn w:val="Fliesstext"/>
    <w:qFormat/>
    <w:rsid w:val="00B95221"/>
    <w:pPr>
      <w:numPr>
        <w:numId w:val="9"/>
      </w:numPr>
      <w:ind w:left="794" w:hanging="397"/>
    </w:pPr>
  </w:style>
  <w:style w:type="character" w:customStyle="1" w:styleId="fettgedruckt">
    <w:name w:val="fett gedruckt"/>
    <w:basedOn w:val="DefaultParagraphFont"/>
    <w:uiPriority w:val="1"/>
    <w:qFormat/>
    <w:rsid w:val="00B95221"/>
    <w:rPr>
      <w:b/>
    </w:rPr>
  </w:style>
  <w:style w:type="character" w:styleId="Strong">
    <w:name w:val="Strong"/>
    <w:basedOn w:val="DefaultParagraphFont"/>
    <w:uiPriority w:val="22"/>
    <w:qFormat/>
    <w:rsid w:val="00B95221"/>
    <w:rPr>
      <w:b/>
      <w:bCs/>
    </w:rPr>
  </w:style>
  <w:style w:type="paragraph" w:styleId="NoSpacing">
    <w:name w:val="No Spacing"/>
    <w:uiPriority w:val="1"/>
    <w:qFormat/>
    <w:rsid w:val="00B95221"/>
    <w:rPr>
      <w:rFonts w:asciiTheme="minorHAnsi" w:eastAsiaTheme="minorHAnsi" w:hAnsiTheme="minorHAnsi" w:cstheme="minorBidi"/>
      <w:sz w:val="22"/>
      <w:szCs w:val="22"/>
      <w:lang w:eastAsia="en-US"/>
    </w:rPr>
  </w:style>
  <w:style w:type="paragraph" w:customStyle="1" w:styleId="Objektart">
    <w:name w:val="Objektart"/>
    <w:basedOn w:val="Normal"/>
    <w:qFormat/>
    <w:rsid w:val="00B95221"/>
    <w:pPr>
      <w:tabs>
        <w:tab w:val="left" w:pos="851"/>
        <w:tab w:val="left" w:pos="2268"/>
        <w:tab w:val="left" w:pos="2835"/>
        <w:tab w:val="right" w:pos="7201"/>
      </w:tabs>
      <w:spacing w:before="40" w:after="40" w:line="240" w:lineRule="auto"/>
      <w:ind w:left="2268" w:hanging="2268"/>
      <w:jc w:val="both"/>
    </w:pPr>
  </w:style>
  <w:style w:type="paragraph" w:customStyle="1" w:styleId="blaugedruckt">
    <w:name w:val="blau gedruckt"/>
    <w:basedOn w:val="Objektart"/>
    <w:qFormat/>
    <w:rsid w:val="00B95221"/>
    <w:rPr>
      <w:color w:val="0000FF"/>
    </w:rPr>
  </w:style>
  <w:style w:type="character" w:customStyle="1" w:styleId="kursivgeschrieben">
    <w:name w:val="kursiv geschrieben"/>
    <w:basedOn w:val="DefaultParagraphFont"/>
    <w:uiPriority w:val="1"/>
    <w:qFormat/>
    <w:rsid w:val="00B95221"/>
    <w:rPr>
      <w:i/>
      <w:lang w:eastAsia="de-DE"/>
    </w:rPr>
  </w:style>
  <w:style w:type="paragraph" w:customStyle="1" w:styleId="Fliesstext-AufzhlungBuchstaben">
    <w:name w:val="Fliesstext - Aufzählung (Buchstaben)"/>
    <w:basedOn w:val="Fliesstext-Auflistung"/>
    <w:qFormat/>
    <w:rsid w:val="00133652"/>
    <w:pPr>
      <w:numPr>
        <w:numId w:val="10"/>
      </w:numPr>
    </w:pPr>
  </w:style>
  <w:style w:type="character" w:customStyle="1" w:styleId="kleingeschrieben">
    <w:name w:val="klein geschrieben"/>
    <w:basedOn w:val="DefaultParagraphFont"/>
    <w:uiPriority w:val="1"/>
    <w:qFormat/>
    <w:rsid w:val="00B95221"/>
    <w:rPr>
      <w:sz w:val="16"/>
      <w:lang w:eastAsia="de-DE"/>
    </w:rPr>
  </w:style>
  <w:style w:type="paragraph" w:styleId="TOCHeading">
    <w:name w:val="TOC Heading"/>
    <w:basedOn w:val="Heading1"/>
    <w:next w:val="Normal"/>
    <w:uiPriority w:val="39"/>
    <w:unhideWhenUsed/>
    <w:qFormat/>
    <w:rsid w:val="00B95221"/>
    <w:pPr>
      <w:pageBreakBefore w:val="0"/>
      <w:numPr>
        <w:numId w:val="0"/>
      </w:numPr>
      <w:suppressAutoHyphens w:val="0"/>
      <w:spacing w:before="240" w:after="0" w:line="259" w:lineRule="auto"/>
      <w:contextualSpacing w:val="0"/>
      <w:outlineLvl w:val="9"/>
    </w:pPr>
    <w:rPr>
      <w:rFonts w:asciiTheme="majorHAnsi" w:eastAsiaTheme="majorEastAsia" w:hAnsiTheme="majorHAnsi" w:cstheme="majorBidi"/>
      <w:b w:val="0"/>
      <w:bCs w:val="0"/>
      <w:color w:val="365F91" w:themeColor="accent1" w:themeShade="BF"/>
      <w:sz w:val="32"/>
      <w:szCs w:val="32"/>
      <w:lang w:eastAsia="de-DE"/>
    </w:rPr>
  </w:style>
  <w:style w:type="character" w:styleId="CommentReference">
    <w:name w:val="annotation reference"/>
    <w:basedOn w:val="DefaultParagraphFont"/>
    <w:uiPriority w:val="99"/>
    <w:semiHidden/>
    <w:unhideWhenUsed/>
    <w:rsid w:val="00B95221"/>
    <w:rPr>
      <w:sz w:val="16"/>
      <w:szCs w:val="16"/>
    </w:rPr>
  </w:style>
  <w:style w:type="paragraph" w:styleId="CommentText">
    <w:name w:val="annotation text"/>
    <w:basedOn w:val="Normal"/>
    <w:link w:val="CommentTextChar"/>
    <w:uiPriority w:val="99"/>
    <w:semiHidden/>
    <w:unhideWhenUsed/>
    <w:rsid w:val="00B95221"/>
    <w:pPr>
      <w:spacing w:line="240" w:lineRule="auto"/>
    </w:pPr>
    <w:rPr>
      <w:sz w:val="20"/>
      <w:szCs w:val="20"/>
    </w:rPr>
  </w:style>
  <w:style w:type="character" w:customStyle="1" w:styleId="CommentTextChar">
    <w:name w:val="Comment Text Char"/>
    <w:basedOn w:val="DefaultParagraphFont"/>
    <w:link w:val="CommentText"/>
    <w:uiPriority w:val="99"/>
    <w:semiHidden/>
    <w:rsid w:val="00B95221"/>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18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ortele/Downloads/aaa-template_71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78518-EE55-4102-AD3F-508EC4BF6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aaa-template_711.dotx</Template>
  <TotalTime>1</TotalTime>
  <Pages>12</Pages>
  <Words>2069</Words>
  <Characters>15159</Characters>
  <Application>Microsoft Office Word</Application>
  <DocSecurity>0</DocSecurity>
  <Lines>126</Lines>
  <Paragraphs>34</Paragraphs>
  <ScaleCrop>false</ScaleCrop>
  <HeadingPairs>
    <vt:vector size="4" baseType="variant">
      <vt:variant>
        <vt:lpstr>Titel</vt:lpstr>
      </vt:variant>
      <vt:variant>
        <vt:i4>1</vt:i4>
      </vt:variant>
      <vt:variant>
        <vt:lpstr>Überschriften</vt:lpstr>
      </vt:variant>
      <vt:variant>
        <vt:i4>2</vt:i4>
      </vt:variant>
    </vt:vector>
  </HeadingPairs>
  <TitlesOfParts>
    <vt:vector size="3" baseType="lpstr">
      <vt:lpstr>Objektartenkataloge zur GeoInfoDok</vt:lpstr>
      <vt:lpstr>Allgemeines</vt:lpstr>
      <vt:lpstr>Aufbau des Objektartenkataloges</vt:lpstr>
    </vt:vector>
  </TitlesOfParts>
  <Company>AdV RAus</Company>
  <LinksUpToDate>false</LinksUpToDate>
  <CharactersWithSpaces>17194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Objektartenkataloge zur GeoInfoDok</dc:title>
  <dc:subject>GeoInfoDok</dc:subject>
  <dc:creator>Clemens Portele</dc:creator>
  <cp:keywords>01.12.2020</cp:keywords>
  <dc:description>für 7.1
Hellblau markierte Testpassagen sind an das jeweiligen Anwendungsschema anzupassen</dc:description>
  <cp:lastModifiedBy>Clemens Portele</cp:lastModifiedBy>
  <cp:revision>1</cp:revision>
  <cp:lastPrinted>2018-10-18T14:02:00Z</cp:lastPrinted>
  <dcterms:created xsi:type="dcterms:W3CDTF">2021-04-22T04:46:00Z</dcterms:created>
  <dcterms:modified xsi:type="dcterms:W3CDTF">2021-04-22T04:47:00Z</dcterms:modified>
  <cp:contentStatus>final</cp:contentStatus>
</cp:coreProperties>
</file>